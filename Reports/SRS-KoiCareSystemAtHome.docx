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336466" w14:textId="34C808C5" w:rsidR="0050513B" w:rsidRPr="00D92FBB" w:rsidRDefault="00D25BC1" w:rsidP="00D1647D">
      <w:bookmarkStart w:id="0" w:name="_Toc465677962"/>
      <w:bookmarkStart w:id="1" w:name="_Toc467738734"/>
      <w:r>
        <w:rPr>
          <w:noProof/>
          <w:lang w:eastAsia="ja-JP"/>
        </w:rPr>
        <w:drawing>
          <wp:inline distT="0" distB="0" distL="0" distR="0" wp14:anchorId="55479DB9" wp14:editId="1630EBF6">
            <wp:extent cx="5562600" cy="540193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7">
                      <a:extLst>
                        <a:ext uri="{28A0092B-C50C-407E-A947-70E740481C1C}">
                          <a14:useLocalDpi xmlns:a14="http://schemas.microsoft.com/office/drawing/2010/main" val="0"/>
                        </a:ext>
                      </a:extLst>
                    </a:blip>
                    <a:stretch>
                      <a:fillRect/>
                    </a:stretch>
                  </pic:blipFill>
                  <pic:spPr>
                    <a:xfrm>
                      <a:off x="0" y="0"/>
                      <a:ext cx="5566634" cy="5405855"/>
                    </a:xfrm>
                    <a:prstGeom prst="rect">
                      <a:avLst/>
                    </a:prstGeom>
                  </pic:spPr>
                </pic:pic>
              </a:graphicData>
            </a:graphic>
          </wp:inline>
        </w:drawing>
      </w:r>
    </w:p>
    <w:p w14:paraId="1F9F4C30" w14:textId="77777777" w:rsidR="0050513B" w:rsidRDefault="0050513B">
      <w:pPr>
        <w:pStyle w:val="NormalTB"/>
        <w:spacing w:before="120"/>
        <w:rPr>
          <w:rFonts w:ascii="Arial" w:hAnsi="Arial" w:cs="Arial"/>
          <w:lang w:val="en-US"/>
        </w:rPr>
      </w:pPr>
    </w:p>
    <w:p w14:paraId="3D3A8A94" w14:textId="77777777" w:rsidR="0050513B" w:rsidRDefault="0050513B" w:rsidP="00D1647D"/>
    <w:p w14:paraId="6FB4368D" w14:textId="02C1D24E" w:rsidR="00B8165E" w:rsidRDefault="00BC75D8" w:rsidP="00BC75D8">
      <w:pPr>
        <w:pStyle w:val="HeadingBig"/>
        <w:jc w:val="both"/>
      </w:pPr>
      <w:r>
        <w:t xml:space="preserve">                                 </w:t>
      </w:r>
      <w:r w:rsidR="009F5E81">
        <w:t>Koi Care System At Home</w:t>
      </w:r>
    </w:p>
    <w:p w14:paraId="6F9DB143" w14:textId="77777777" w:rsidR="00B8165E" w:rsidRDefault="00B8165E" w:rsidP="00B8165E">
      <w:pPr>
        <w:pStyle w:val="HeadingBig"/>
      </w:pPr>
      <w:r>
        <w:t>Software Requirement Specification</w:t>
      </w:r>
    </w:p>
    <w:p w14:paraId="0FA642DD" w14:textId="77777777" w:rsidR="00B8165E" w:rsidRDefault="00B8165E" w:rsidP="00D1647D"/>
    <w:p w14:paraId="71D57215" w14:textId="6E4498F3" w:rsidR="00D92FBB" w:rsidRDefault="00D92FBB" w:rsidP="00D1647D">
      <w:pPr>
        <w:pStyle w:val="NormalT"/>
      </w:pPr>
      <w:r>
        <w:t xml:space="preserve">Project Code: </w:t>
      </w:r>
      <w:r w:rsidR="002D43FF">
        <w:t>SE1863</w:t>
      </w:r>
    </w:p>
    <w:p w14:paraId="5A1D668E" w14:textId="4F5B54E7" w:rsidR="00D92FBB" w:rsidRDefault="00D92FBB" w:rsidP="00D1647D">
      <w:pPr>
        <w:pStyle w:val="NormalT"/>
      </w:pPr>
      <w:r>
        <w:t>Document Code:</w:t>
      </w:r>
      <w:r w:rsidR="002D43FF">
        <w:t xml:space="preserve"> SE1863 – 7.0</w:t>
      </w:r>
    </w:p>
    <w:p w14:paraId="34F437E5" w14:textId="79F7013E" w:rsidR="00D92FBB" w:rsidRPr="00804BBF" w:rsidRDefault="00D92FBB" w:rsidP="00D1647D">
      <w:pPr>
        <w:pStyle w:val="NormalT"/>
      </w:pPr>
      <w:r w:rsidRPr="00804BBF">
        <w:t xml:space="preserve">Class Code: </w:t>
      </w:r>
      <w:r>
        <w:t>SE18</w:t>
      </w:r>
      <w:r w:rsidR="00B73493">
        <w:t>76</w:t>
      </w:r>
      <w:r w:rsidR="0045129E">
        <w:tab/>
      </w:r>
    </w:p>
    <w:p w14:paraId="785FE4EF" w14:textId="6AB81DF1" w:rsidR="00B8165E" w:rsidRDefault="00D92FBB" w:rsidP="00D1647D">
      <w:pPr>
        <w:pStyle w:val="NormalT"/>
      </w:pPr>
      <w:r w:rsidRPr="00804BBF">
        <w:t xml:space="preserve">Group Code: </w:t>
      </w:r>
      <w:r>
        <w:t>4</w:t>
      </w:r>
    </w:p>
    <w:p w14:paraId="3126B7C8" w14:textId="71E3FEA1" w:rsidR="0050513B" w:rsidRPr="006A0191" w:rsidRDefault="00B8165E" w:rsidP="006A0191">
      <w:pPr>
        <w:pStyle w:val="NormalTB"/>
        <w:widowControl w:val="0"/>
        <w:spacing w:before="120"/>
        <w:rPr>
          <w:rFonts w:ascii="Tahoma" w:hAnsi="Tahoma" w:cs="Tahoma"/>
          <w:b/>
          <w:snapToGrid w:val="0"/>
          <w:lang w:val="en-US"/>
        </w:rPr>
      </w:pPr>
      <w:r>
        <w:rPr>
          <w:rFonts w:ascii="Tahoma" w:hAnsi="Tahoma" w:cs="Tahoma"/>
          <w:b/>
          <w:snapToGrid w:val="0"/>
          <w:lang w:val="en-US"/>
        </w:rPr>
        <w:t>Binh Duong, 16/9/2024</w:t>
      </w:r>
      <w:bookmarkStart w:id="2" w:name="_Toc446234547"/>
      <w:bookmarkStart w:id="3" w:name="_Toc467738720"/>
      <w:bookmarkStart w:id="4" w:name="_Toc499640208"/>
      <w:bookmarkStart w:id="5" w:name="_Toc463083793"/>
      <w:bookmarkStart w:id="6" w:name="_Toc465677963"/>
      <w:bookmarkStart w:id="7" w:name="_Toc467738735"/>
      <w:bookmarkEnd w:id="0"/>
      <w:bookmarkEnd w:id="1"/>
    </w:p>
    <w:p w14:paraId="31569BD1" w14:textId="77777777" w:rsidR="0050513B" w:rsidRDefault="0050513B" w:rsidP="00D1647D">
      <w:pPr>
        <w:pStyle w:val="NormalH"/>
      </w:pPr>
      <w:r>
        <w:lastRenderedPageBreak/>
        <w:t>TABLE OF CONTENTS</w:t>
      </w:r>
    </w:p>
    <w:p w14:paraId="22489CD2" w14:textId="4F666135" w:rsidR="001308F8" w:rsidRDefault="0050513B" w:rsidP="00D1647D">
      <w:pPr>
        <w:pStyle w:val="TOC1"/>
        <w:rPr>
          <w:rFonts w:asciiTheme="minorHAnsi" w:eastAsiaTheme="minorEastAsia" w:hAnsiTheme="minorHAnsi" w:cstheme="minorBidi"/>
          <w:kern w:val="2"/>
          <w:sz w:val="24"/>
          <w:szCs w:val="24"/>
          <w14:ligatures w14:val="standardContextual"/>
        </w:rPr>
      </w:pPr>
      <w:r>
        <w:rPr>
          <w:sz w:val="24"/>
          <w:szCs w:val="24"/>
          <w:lang w:val="en-GB"/>
        </w:rPr>
        <w:fldChar w:fldCharType="begin"/>
      </w:r>
      <w:r>
        <w:rPr>
          <w:sz w:val="24"/>
          <w:szCs w:val="24"/>
          <w:lang w:val="en-GB"/>
        </w:rPr>
        <w:instrText xml:space="preserve"> TOC \o "1-2" \h \z </w:instrText>
      </w:r>
      <w:r>
        <w:rPr>
          <w:sz w:val="24"/>
          <w:szCs w:val="24"/>
          <w:lang w:val="en-GB"/>
        </w:rPr>
        <w:fldChar w:fldCharType="separate"/>
      </w:r>
      <w:hyperlink w:anchor="_Toc179354700" w:history="1">
        <w:r w:rsidR="001308F8" w:rsidRPr="00B27CA1">
          <w:rPr>
            <w:rStyle w:val="Hyperlink"/>
          </w:rPr>
          <w:t>1</w:t>
        </w:r>
        <w:r w:rsidR="001308F8">
          <w:rPr>
            <w:rFonts w:asciiTheme="minorHAnsi" w:eastAsiaTheme="minorEastAsia" w:hAnsiTheme="minorHAnsi" w:cstheme="minorBidi"/>
            <w:kern w:val="2"/>
            <w:sz w:val="24"/>
            <w:szCs w:val="24"/>
            <w14:ligatures w14:val="standardContextual"/>
          </w:rPr>
          <w:tab/>
        </w:r>
        <w:r w:rsidR="001308F8" w:rsidRPr="00F02987">
          <w:rPr>
            <w:rStyle w:val="Hyperlink"/>
          </w:rPr>
          <w:t>Introduction</w:t>
        </w:r>
        <w:r w:rsidR="001308F8">
          <w:rPr>
            <w:webHidden/>
          </w:rPr>
          <w:tab/>
        </w:r>
        <w:r w:rsidR="001308F8">
          <w:rPr>
            <w:webHidden/>
          </w:rPr>
          <w:fldChar w:fldCharType="begin"/>
        </w:r>
        <w:r w:rsidR="001308F8">
          <w:rPr>
            <w:webHidden/>
          </w:rPr>
          <w:instrText xml:space="preserve"> PAGEREF _Toc179354700 \h </w:instrText>
        </w:r>
        <w:r w:rsidR="001308F8">
          <w:rPr>
            <w:webHidden/>
          </w:rPr>
        </w:r>
        <w:r w:rsidR="001308F8">
          <w:rPr>
            <w:webHidden/>
          </w:rPr>
          <w:fldChar w:fldCharType="separate"/>
        </w:r>
        <w:r w:rsidR="001308F8">
          <w:rPr>
            <w:webHidden/>
          </w:rPr>
          <w:t>5</w:t>
        </w:r>
        <w:r w:rsidR="001308F8">
          <w:rPr>
            <w:webHidden/>
          </w:rPr>
          <w:fldChar w:fldCharType="end"/>
        </w:r>
      </w:hyperlink>
    </w:p>
    <w:p w14:paraId="56B4E10E" w14:textId="28C92B59" w:rsidR="001308F8" w:rsidRDefault="00EE10FB" w:rsidP="00D1647D">
      <w:pPr>
        <w:pStyle w:val="TOC2"/>
        <w:rPr>
          <w:rFonts w:asciiTheme="minorHAnsi" w:eastAsiaTheme="minorEastAsia" w:hAnsiTheme="minorHAnsi" w:cstheme="minorBidi"/>
          <w:kern w:val="2"/>
          <w:sz w:val="24"/>
          <w14:ligatures w14:val="standardContextual"/>
        </w:rPr>
      </w:pPr>
      <w:hyperlink w:anchor="_Toc179354701" w:history="1">
        <w:r w:rsidR="001308F8" w:rsidRPr="00B27CA1">
          <w:rPr>
            <w:rStyle w:val="Hyperlink"/>
          </w:rPr>
          <w:t>1.1</w:t>
        </w:r>
        <w:r w:rsidR="001308F8">
          <w:rPr>
            <w:rFonts w:asciiTheme="minorHAnsi" w:eastAsiaTheme="minorEastAsia" w:hAnsiTheme="minorHAnsi" w:cstheme="minorBidi"/>
            <w:kern w:val="2"/>
            <w:sz w:val="24"/>
            <w14:ligatures w14:val="standardContextual"/>
          </w:rPr>
          <w:tab/>
        </w:r>
        <w:r w:rsidR="001308F8" w:rsidRPr="00B27CA1">
          <w:rPr>
            <w:rStyle w:val="Hyperlink"/>
          </w:rPr>
          <w:t>Purpose</w:t>
        </w:r>
        <w:r w:rsidR="001308F8">
          <w:rPr>
            <w:webHidden/>
          </w:rPr>
          <w:tab/>
        </w:r>
        <w:r w:rsidR="001308F8">
          <w:rPr>
            <w:webHidden/>
          </w:rPr>
          <w:fldChar w:fldCharType="begin"/>
        </w:r>
        <w:r w:rsidR="001308F8">
          <w:rPr>
            <w:webHidden/>
          </w:rPr>
          <w:instrText xml:space="preserve"> PAGEREF _Toc179354701 \h </w:instrText>
        </w:r>
        <w:r w:rsidR="001308F8">
          <w:rPr>
            <w:webHidden/>
          </w:rPr>
        </w:r>
        <w:r w:rsidR="001308F8">
          <w:rPr>
            <w:webHidden/>
          </w:rPr>
          <w:fldChar w:fldCharType="separate"/>
        </w:r>
        <w:r w:rsidR="001308F8">
          <w:rPr>
            <w:webHidden/>
          </w:rPr>
          <w:t>5</w:t>
        </w:r>
        <w:r w:rsidR="001308F8">
          <w:rPr>
            <w:webHidden/>
          </w:rPr>
          <w:fldChar w:fldCharType="end"/>
        </w:r>
      </w:hyperlink>
    </w:p>
    <w:p w14:paraId="742ABBD6" w14:textId="7BDB877A" w:rsidR="001308F8" w:rsidRDefault="00EE10FB" w:rsidP="00D1647D">
      <w:pPr>
        <w:pStyle w:val="TOC2"/>
        <w:rPr>
          <w:rFonts w:asciiTheme="minorHAnsi" w:eastAsiaTheme="minorEastAsia" w:hAnsiTheme="minorHAnsi" w:cstheme="minorBidi"/>
          <w:kern w:val="2"/>
          <w:sz w:val="24"/>
          <w14:ligatures w14:val="standardContextual"/>
        </w:rPr>
      </w:pPr>
      <w:hyperlink w:anchor="_Toc179354702" w:history="1">
        <w:r w:rsidR="001308F8" w:rsidRPr="00B27CA1">
          <w:rPr>
            <w:rStyle w:val="Hyperlink"/>
          </w:rPr>
          <w:t>1.2</w:t>
        </w:r>
        <w:r w:rsidR="001308F8">
          <w:rPr>
            <w:rFonts w:asciiTheme="minorHAnsi" w:eastAsiaTheme="minorEastAsia" w:hAnsiTheme="minorHAnsi" w:cstheme="minorBidi"/>
            <w:kern w:val="2"/>
            <w:sz w:val="24"/>
            <w14:ligatures w14:val="standardContextual"/>
          </w:rPr>
          <w:tab/>
        </w:r>
        <w:r w:rsidR="001308F8" w:rsidRPr="00B27CA1">
          <w:rPr>
            <w:rStyle w:val="Hyperlink"/>
          </w:rPr>
          <w:t>Scope</w:t>
        </w:r>
        <w:r w:rsidR="001308F8">
          <w:rPr>
            <w:webHidden/>
          </w:rPr>
          <w:tab/>
        </w:r>
        <w:r w:rsidR="001308F8">
          <w:rPr>
            <w:webHidden/>
          </w:rPr>
          <w:fldChar w:fldCharType="begin"/>
        </w:r>
        <w:r w:rsidR="001308F8">
          <w:rPr>
            <w:webHidden/>
          </w:rPr>
          <w:instrText xml:space="preserve"> PAGEREF _Toc179354702 \h </w:instrText>
        </w:r>
        <w:r w:rsidR="001308F8">
          <w:rPr>
            <w:webHidden/>
          </w:rPr>
        </w:r>
        <w:r w:rsidR="001308F8">
          <w:rPr>
            <w:webHidden/>
          </w:rPr>
          <w:fldChar w:fldCharType="separate"/>
        </w:r>
        <w:r w:rsidR="001308F8">
          <w:rPr>
            <w:webHidden/>
          </w:rPr>
          <w:t>5</w:t>
        </w:r>
        <w:r w:rsidR="001308F8">
          <w:rPr>
            <w:webHidden/>
          </w:rPr>
          <w:fldChar w:fldCharType="end"/>
        </w:r>
      </w:hyperlink>
    </w:p>
    <w:p w14:paraId="6FC96BA5" w14:textId="2D963552" w:rsidR="001308F8" w:rsidRDefault="00EE10FB" w:rsidP="00D1647D">
      <w:pPr>
        <w:pStyle w:val="TOC2"/>
        <w:rPr>
          <w:rFonts w:asciiTheme="minorHAnsi" w:eastAsiaTheme="minorEastAsia" w:hAnsiTheme="minorHAnsi" w:cstheme="minorBidi"/>
          <w:kern w:val="2"/>
          <w:sz w:val="24"/>
          <w14:ligatures w14:val="standardContextual"/>
        </w:rPr>
      </w:pPr>
      <w:hyperlink w:anchor="_Toc179354703" w:history="1">
        <w:r w:rsidR="001308F8" w:rsidRPr="00B27CA1">
          <w:rPr>
            <w:rStyle w:val="Hyperlink"/>
          </w:rPr>
          <w:t>1.3</w:t>
        </w:r>
        <w:r w:rsidR="001308F8">
          <w:rPr>
            <w:rFonts w:asciiTheme="minorHAnsi" w:eastAsiaTheme="minorEastAsia" w:hAnsiTheme="minorHAnsi" w:cstheme="minorBidi"/>
            <w:kern w:val="2"/>
            <w:sz w:val="24"/>
            <w14:ligatures w14:val="standardContextual"/>
          </w:rPr>
          <w:tab/>
        </w:r>
        <w:r w:rsidR="001308F8" w:rsidRPr="00B27CA1">
          <w:rPr>
            <w:rStyle w:val="Hyperlink"/>
          </w:rPr>
          <w:t>Definitions, Acronyms, and Abbreviations</w:t>
        </w:r>
        <w:r w:rsidR="001308F8">
          <w:rPr>
            <w:webHidden/>
          </w:rPr>
          <w:tab/>
        </w:r>
        <w:r w:rsidR="001308F8">
          <w:rPr>
            <w:webHidden/>
          </w:rPr>
          <w:fldChar w:fldCharType="begin"/>
        </w:r>
        <w:r w:rsidR="001308F8">
          <w:rPr>
            <w:webHidden/>
          </w:rPr>
          <w:instrText xml:space="preserve"> PAGEREF _Toc179354703 \h </w:instrText>
        </w:r>
        <w:r w:rsidR="001308F8">
          <w:rPr>
            <w:webHidden/>
          </w:rPr>
        </w:r>
        <w:r w:rsidR="001308F8">
          <w:rPr>
            <w:webHidden/>
          </w:rPr>
          <w:fldChar w:fldCharType="separate"/>
        </w:r>
        <w:r w:rsidR="001308F8">
          <w:rPr>
            <w:webHidden/>
          </w:rPr>
          <w:t>5</w:t>
        </w:r>
        <w:r w:rsidR="001308F8">
          <w:rPr>
            <w:webHidden/>
          </w:rPr>
          <w:fldChar w:fldCharType="end"/>
        </w:r>
      </w:hyperlink>
    </w:p>
    <w:p w14:paraId="1D338358" w14:textId="3A2C1431" w:rsidR="001308F8" w:rsidRDefault="00EE10FB" w:rsidP="00D1647D">
      <w:pPr>
        <w:pStyle w:val="TOC2"/>
        <w:rPr>
          <w:rFonts w:asciiTheme="minorHAnsi" w:eastAsiaTheme="minorEastAsia" w:hAnsiTheme="minorHAnsi" w:cstheme="minorBidi"/>
          <w:kern w:val="2"/>
          <w:sz w:val="24"/>
          <w14:ligatures w14:val="standardContextual"/>
        </w:rPr>
      </w:pPr>
      <w:hyperlink w:anchor="_Toc179354705" w:history="1">
        <w:r w:rsidR="00842D5A">
          <w:rPr>
            <w:rStyle w:val="Hyperlink"/>
          </w:rPr>
          <w:t>1.4</w:t>
        </w:r>
        <w:r w:rsidR="001308F8">
          <w:rPr>
            <w:rFonts w:asciiTheme="minorHAnsi" w:eastAsiaTheme="minorEastAsia" w:hAnsiTheme="minorHAnsi" w:cstheme="minorBidi"/>
            <w:kern w:val="2"/>
            <w:sz w:val="24"/>
            <w14:ligatures w14:val="standardContextual"/>
          </w:rPr>
          <w:tab/>
        </w:r>
        <w:r w:rsidR="001308F8" w:rsidRPr="00B27CA1">
          <w:rPr>
            <w:rStyle w:val="Hyperlink"/>
          </w:rPr>
          <w:t>Overview</w:t>
        </w:r>
        <w:r w:rsidR="001308F8">
          <w:rPr>
            <w:webHidden/>
          </w:rPr>
          <w:tab/>
        </w:r>
        <w:r w:rsidR="001308F8">
          <w:rPr>
            <w:webHidden/>
          </w:rPr>
          <w:fldChar w:fldCharType="begin"/>
        </w:r>
        <w:r w:rsidR="001308F8">
          <w:rPr>
            <w:webHidden/>
          </w:rPr>
          <w:instrText xml:space="preserve"> PAGEREF _Toc179354705 \h </w:instrText>
        </w:r>
        <w:r w:rsidR="001308F8">
          <w:rPr>
            <w:webHidden/>
          </w:rPr>
        </w:r>
        <w:r w:rsidR="001308F8">
          <w:rPr>
            <w:webHidden/>
          </w:rPr>
          <w:fldChar w:fldCharType="separate"/>
        </w:r>
        <w:r w:rsidR="001308F8">
          <w:rPr>
            <w:webHidden/>
          </w:rPr>
          <w:t>6</w:t>
        </w:r>
        <w:r w:rsidR="001308F8">
          <w:rPr>
            <w:webHidden/>
          </w:rPr>
          <w:fldChar w:fldCharType="end"/>
        </w:r>
      </w:hyperlink>
    </w:p>
    <w:p w14:paraId="5C4277BF" w14:textId="2E96053B" w:rsidR="001308F8" w:rsidRDefault="00EE10FB" w:rsidP="00D1647D">
      <w:pPr>
        <w:pStyle w:val="TOC1"/>
        <w:rPr>
          <w:rFonts w:asciiTheme="minorHAnsi" w:eastAsiaTheme="minorEastAsia" w:hAnsiTheme="minorHAnsi" w:cstheme="minorBidi"/>
          <w:kern w:val="2"/>
          <w:sz w:val="24"/>
          <w:szCs w:val="24"/>
          <w14:ligatures w14:val="standardContextual"/>
        </w:rPr>
      </w:pPr>
      <w:hyperlink w:anchor="_Toc179354706" w:history="1">
        <w:r w:rsidR="001308F8" w:rsidRPr="00B27CA1">
          <w:rPr>
            <w:rStyle w:val="Hyperlink"/>
          </w:rPr>
          <w:t>2</w:t>
        </w:r>
        <w:r w:rsidR="001308F8">
          <w:rPr>
            <w:rFonts w:asciiTheme="minorHAnsi" w:eastAsiaTheme="minorEastAsia" w:hAnsiTheme="minorHAnsi" w:cstheme="minorBidi"/>
            <w:kern w:val="2"/>
            <w:sz w:val="24"/>
            <w:szCs w:val="24"/>
            <w14:ligatures w14:val="standardContextual"/>
          </w:rPr>
          <w:tab/>
        </w:r>
        <w:r w:rsidR="001308F8" w:rsidRPr="00B27CA1">
          <w:rPr>
            <w:rStyle w:val="Hyperlink"/>
          </w:rPr>
          <w:t>Overall Description</w:t>
        </w:r>
        <w:r w:rsidR="001308F8">
          <w:rPr>
            <w:webHidden/>
          </w:rPr>
          <w:tab/>
        </w:r>
        <w:r w:rsidR="001308F8">
          <w:rPr>
            <w:webHidden/>
          </w:rPr>
          <w:fldChar w:fldCharType="begin"/>
        </w:r>
        <w:r w:rsidR="001308F8">
          <w:rPr>
            <w:webHidden/>
          </w:rPr>
          <w:instrText xml:space="preserve"> PAGEREF _Toc179354706 \h </w:instrText>
        </w:r>
        <w:r w:rsidR="001308F8">
          <w:rPr>
            <w:webHidden/>
          </w:rPr>
        </w:r>
        <w:r w:rsidR="001308F8">
          <w:rPr>
            <w:webHidden/>
          </w:rPr>
          <w:fldChar w:fldCharType="separate"/>
        </w:r>
        <w:r w:rsidR="001308F8">
          <w:rPr>
            <w:webHidden/>
          </w:rPr>
          <w:t>7</w:t>
        </w:r>
        <w:r w:rsidR="001308F8">
          <w:rPr>
            <w:webHidden/>
          </w:rPr>
          <w:fldChar w:fldCharType="end"/>
        </w:r>
      </w:hyperlink>
    </w:p>
    <w:p w14:paraId="7CF8BDBD" w14:textId="7CF2A21C" w:rsidR="001308F8" w:rsidRDefault="00EE10FB" w:rsidP="00D1647D">
      <w:pPr>
        <w:pStyle w:val="TOC2"/>
        <w:rPr>
          <w:rFonts w:asciiTheme="minorHAnsi" w:eastAsiaTheme="minorEastAsia" w:hAnsiTheme="minorHAnsi" w:cstheme="minorBidi"/>
          <w:kern w:val="2"/>
          <w:sz w:val="24"/>
          <w14:ligatures w14:val="standardContextual"/>
        </w:rPr>
      </w:pPr>
      <w:hyperlink w:anchor="_Toc179354707" w:history="1">
        <w:r w:rsidR="001308F8" w:rsidRPr="00B27CA1">
          <w:rPr>
            <w:rStyle w:val="Hyperlink"/>
          </w:rPr>
          <w:t>2.1</w:t>
        </w:r>
        <w:r w:rsidR="001308F8">
          <w:rPr>
            <w:rFonts w:asciiTheme="minorHAnsi" w:eastAsiaTheme="minorEastAsia" w:hAnsiTheme="minorHAnsi" w:cstheme="minorBidi"/>
            <w:kern w:val="2"/>
            <w:sz w:val="24"/>
            <w14:ligatures w14:val="standardContextual"/>
          </w:rPr>
          <w:tab/>
        </w:r>
        <w:r w:rsidR="001308F8" w:rsidRPr="00B27CA1">
          <w:rPr>
            <w:rStyle w:val="Hyperlink"/>
          </w:rPr>
          <w:t>Product Perspective</w:t>
        </w:r>
        <w:r w:rsidR="001308F8">
          <w:rPr>
            <w:webHidden/>
          </w:rPr>
          <w:tab/>
        </w:r>
        <w:r w:rsidR="001308F8">
          <w:rPr>
            <w:webHidden/>
          </w:rPr>
          <w:fldChar w:fldCharType="begin"/>
        </w:r>
        <w:r w:rsidR="001308F8">
          <w:rPr>
            <w:webHidden/>
          </w:rPr>
          <w:instrText xml:space="preserve"> PAGEREF _Toc179354707 \h </w:instrText>
        </w:r>
        <w:r w:rsidR="001308F8">
          <w:rPr>
            <w:webHidden/>
          </w:rPr>
        </w:r>
        <w:r w:rsidR="001308F8">
          <w:rPr>
            <w:webHidden/>
          </w:rPr>
          <w:fldChar w:fldCharType="separate"/>
        </w:r>
        <w:r w:rsidR="001308F8">
          <w:rPr>
            <w:webHidden/>
          </w:rPr>
          <w:t>7</w:t>
        </w:r>
        <w:r w:rsidR="001308F8">
          <w:rPr>
            <w:webHidden/>
          </w:rPr>
          <w:fldChar w:fldCharType="end"/>
        </w:r>
      </w:hyperlink>
    </w:p>
    <w:p w14:paraId="6D93F651" w14:textId="165E669C" w:rsidR="001308F8" w:rsidRDefault="00EE10FB" w:rsidP="00D1647D">
      <w:pPr>
        <w:pStyle w:val="TOC2"/>
        <w:rPr>
          <w:rFonts w:asciiTheme="minorHAnsi" w:eastAsiaTheme="minorEastAsia" w:hAnsiTheme="minorHAnsi" w:cstheme="minorBidi"/>
          <w:kern w:val="2"/>
          <w:sz w:val="24"/>
          <w14:ligatures w14:val="standardContextual"/>
        </w:rPr>
      </w:pPr>
      <w:hyperlink w:anchor="_Toc179354708" w:history="1">
        <w:r w:rsidR="001308F8" w:rsidRPr="00B27CA1">
          <w:rPr>
            <w:rStyle w:val="Hyperlink"/>
          </w:rPr>
          <w:t>2.2</w:t>
        </w:r>
        <w:r w:rsidR="001308F8">
          <w:rPr>
            <w:rFonts w:asciiTheme="minorHAnsi" w:eastAsiaTheme="minorEastAsia" w:hAnsiTheme="minorHAnsi" w:cstheme="minorBidi"/>
            <w:kern w:val="2"/>
            <w:sz w:val="24"/>
            <w14:ligatures w14:val="standardContextual"/>
          </w:rPr>
          <w:tab/>
        </w:r>
        <w:r w:rsidR="001308F8" w:rsidRPr="00B27CA1">
          <w:rPr>
            <w:rStyle w:val="Hyperlink"/>
          </w:rPr>
          <w:t>User classes and characteristics</w:t>
        </w:r>
        <w:r w:rsidR="001308F8">
          <w:rPr>
            <w:webHidden/>
          </w:rPr>
          <w:tab/>
        </w:r>
        <w:r w:rsidR="001308F8">
          <w:rPr>
            <w:webHidden/>
          </w:rPr>
          <w:fldChar w:fldCharType="begin"/>
        </w:r>
        <w:r w:rsidR="001308F8">
          <w:rPr>
            <w:webHidden/>
          </w:rPr>
          <w:instrText xml:space="preserve"> PAGEREF _Toc179354708 \h </w:instrText>
        </w:r>
        <w:r w:rsidR="001308F8">
          <w:rPr>
            <w:webHidden/>
          </w:rPr>
        </w:r>
        <w:r w:rsidR="001308F8">
          <w:rPr>
            <w:webHidden/>
          </w:rPr>
          <w:fldChar w:fldCharType="separate"/>
        </w:r>
        <w:r w:rsidR="001308F8">
          <w:rPr>
            <w:webHidden/>
          </w:rPr>
          <w:t>7</w:t>
        </w:r>
        <w:r w:rsidR="001308F8">
          <w:rPr>
            <w:webHidden/>
          </w:rPr>
          <w:fldChar w:fldCharType="end"/>
        </w:r>
      </w:hyperlink>
    </w:p>
    <w:p w14:paraId="605D689A" w14:textId="75255DE2" w:rsidR="001308F8" w:rsidRDefault="00EE10FB" w:rsidP="00D1647D">
      <w:pPr>
        <w:pStyle w:val="TOC2"/>
        <w:rPr>
          <w:rFonts w:asciiTheme="minorHAnsi" w:eastAsiaTheme="minorEastAsia" w:hAnsiTheme="minorHAnsi" w:cstheme="minorBidi"/>
          <w:kern w:val="2"/>
          <w:sz w:val="24"/>
          <w14:ligatures w14:val="standardContextual"/>
        </w:rPr>
      </w:pPr>
      <w:hyperlink w:anchor="_Toc179354709" w:history="1">
        <w:r w:rsidR="001308F8" w:rsidRPr="00B27CA1">
          <w:rPr>
            <w:rStyle w:val="Hyperlink"/>
          </w:rPr>
          <w:t>2.3</w:t>
        </w:r>
        <w:r w:rsidR="001308F8">
          <w:rPr>
            <w:rFonts w:asciiTheme="minorHAnsi" w:eastAsiaTheme="minorEastAsia" w:hAnsiTheme="minorHAnsi" w:cstheme="minorBidi"/>
            <w:kern w:val="2"/>
            <w:sz w:val="24"/>
            <w14:ligatures w14:val="standardContextual"/>
          </w:rPr>
          <w:tab/>
        </w:r>
        <w:r w:rsidR="001308F8" w:rsidRPr="00B27CA1">
          <w:rPr>
            <w:rStyle w:val="Hyperlink"/>
          </w:rPr>
          <w:t>Design and implementation constraints</w:t>
        </w:r>
        <w:r w:rsidR="001308F8">
          <w:rPr>
            <w:webHidden/>
          </w:rPr>
          <w:tab/>
        </w:r>
        <w:r w:rsidR="001308F8">
          <w:rPr>
            <w:webHidden/>
          </w:rPr>
          <w:fldChar w:fldCharType="begin"/>
        </w:r>
        <w:r w:rsidR="001308F8">
          <w:rPr>
            <w:webHidden/>
          </w:rPr>
          <w:instrText xml:space="preserve"> PAGEREF _Toc179354709 \h </w:instrText>
        </w:r>
        <w:r w:rsidR="001308F8">
          <w:rPr>
            <w:webHidden/>
          </w:rPr>
        </w:r>
        <w:r w:rsidR="001308F8">
          <w:rPr>
            <w:webHidden/>
          </w:rPr>
          <w:fldChar w:fldCharType="separate"/>
        </w:r>
        <w:r w:rsidR="001308F8">
          <w:rPr>
            <w:webHidden/>
          </w:rPr>
          <w:t>7</w:t>
        </w:r>
        <w:r w:rsidR="001308F8">
          <w:rPr>
            <w:webHidden/>
          </w:rPr>
          <w:fldChar w:fldCharType="end"/>
        </w:r>
      </w:hyperlink>
    </w:p>
    <w:p w14:paraId="7A82BA6D" w14:textId="340939CB" w:rsidR="001308F8" w:rsidRDefault="00EE10FB" w:rsidP="00D1647D">
      <w:pPr>
        <w:pStyle w:val="TOC1"/>
        <w:rPr>
          <w:rFonts w:asciiTheme="minorHAnsi" w:eastAsiaTheme="minorEastAsia" w:hAnsiTheme="minorHAnsi" w:cstheme="minorBidi"/>
          <w:kern w:val="2"/>
          <w:sz w:val="24"/>
          <w:szCs w:val="24"/>
          <w14:ligatures w14:val="standardContextual"/>
        </w:rPr>
      </w:pPr>
      <w:hyperlink w:anchor="_Toc179354710" w:history="1">
        <w:r w:rsidR="001308F8" w:rsidRPr="00B27CA1">
          <w:rPr>
            <w:rStyle w:val="Hyperlink"/>
          </w:rPr>
          <w:t>3</w:t>
        </w:r>
        <w:r w:rsidR="001308F8">
          <w:rPr>
            <w:rFonts w:asciiTheme="minorHAnsi" w:eastAsiaTheme="minorEastAsia" w:hAnsiTheme="minorHAnsi" w:cstheme="minorBidi"/>
            <w:kern w:val="2"/>
            <w:sz w:val="24"/>
            <w:szCs w:val="24"/>
            <w14:ligatures w14:val="standardContextual"/>
          </w:rPr>
          <w:tab/>
        </w:r>
        <w:r w:rsidR="001308F8" w:rsidRPr="00B27CA1">
          <w:rPr>
            <w:rStyle w:val="Hyperlink"/>
          </w:rPr>
          <w:t>FUNCTIONAL Requirements</w:t>
        </w:r>
        <w:r w:rsidR="001308F8">
          <w:rPr>
            <w:webHidden/>
          </w:rPr>
          <w:tab/>
        </w:r>
        <w:r w:rsidR="001308F8">
          <w:rPr>
            <w:webHidden/>
          </w:rPr>
          <w:fldChar w:fldCharType="begin"/>
        </w:r>
        <w:r w:rsidR="001308F8">
          <w:rPr>
            <w:webHidden/>
          </w:rPr>
          <w:instrText xml:space="preserve"> PAGEREF _Toc179354710 \h </w:instrText>
        </w:r>
        <w:r w:rsidR="001308F8">
          <w:rPr>
            <w:webHidden/>
          </w:rPr>
        </w:r>
        <w:r w:rsidR="001308F8">
          <w:rPr>
            <w:webHidden/>
          </w:rPr>
          <w:fldChar w:fldCharType="separate"/>
        </w:r>
        <w:r w:rsidR="001308F8">
          <w:rPr>
            <w:webHidden/>
          </w:rPr>
          <w:t>8</w:t>
        </w:r>
        <w:r w:rsidR="001308F8">
          <w:rPr>
            <w:webHidden/>
          </w:rPr>
          <w:fldChar w:fldCharType="end"/>
        </w:r>
      </w:hyperlink>
    </w:p>
    <w:p w14:paraId="0436E9AD" w14:textId="592703AD" w:rsidR="001308F8" w:rsidRDefault="00EE10FB" w:rsidP="00D1647D">
      <w:pPr>
        <w:pStyle w:val="TOC2"/>
        <w:rPr>
          <w:rFonts w:asciiTheme="minorHAnsi" w:eastAsiaTheme="minorEastAsia" w:hAnsiTheme="minorHAnsi" w:cstheme="minorBidi"/>
          <w:kern w:val="2"/>
          <w:sz w:val="24"/>
          <w14:ligatures w14:val="standardContextual"/>
        </w:rPr>
      </w:pPr>
      <w:hyperlink w:anchor="_Toc179354711" w:history="1">
        <w:r w:rsidR="001308F8" w:rsidRPr="00B27CA1">
          <w:rPr>
            <w:rStyle w:val="Hyperlink"/>
          </w:rPr>
          <w:t>3.1</w:t>
        </w:r>
        <w:r w:rsidR="001308F8">
          <w:rPr>
            <w:rFonts w:asciiTheme="minorHAnsi" w:eastAsiaTheme="minorEastAsia" w:hAnsiTheme="minorHAnsi" w:cstheme="minorBidi"/>
            <w:kern w:val="2"/>
            <w:sz w:val="24"/>
            <w14:ligatures w14:val="standardContextual"/>
          </w:rPr>
          <w:tab/>
        </w:r>
        <w:r w:rsidR="001308F8" w:rsidRPr="00B27CA1">
          <w:rPr>
            <w:rStyle w:val="Hyperlink"/>
          </w:rPr>
          <w:t>Swimlane Diagrams</w:t>
        </w:r>
        <w:r w:rsidR="001308F8">
          <w:rPr>
            <w:webHidden/>
          </w:rPr>
          <w:tab/>
        </w:r>
        <w:r w:rsidR="001308F8">
          <w:rPr>
            <w:webHidden/>
          </w:rPr>
          <w:fldChar w:fldCharType="begin"/>
        </w:r>
        <w:r w:rsidR="001308F8">
          <w:rPr>
            <w:webHidden/>
          </w:rPr>
          <w:instrText xml:space="preserve"> PAGEREF _Toc179354711 \h </w:instrText>
        </w:r>
        <w:r w:rsidR="001308F8">
          <w:rPr>
            <w:webHidden/>
          </w:rPr>
        </w:r>
        <w:r w:rsidR="001308F8">
          <w:rPr>
            <w:webHidden/>
          </w:rPr>
          <w:fldChar w:fldCharType="separate"/>
        </w:r>
        <w:r w:rsidR="001308F8">
          <w:rPr>
            <w:webHidden/>
          </w:rPr>
          <w:t>8</w:t>
        </w:r>
        <w:r w:rsidR="001308F8">
          <w:rPr>
            <w:webHidden/>
          </w:rPr>
          <w:fldChar w:fldCharType="end"/>
        </w:r>
      </w:hyperlink>
    </w:p>
    <w:p w14:paraId="49AF51E9" w14:textId="5B50142D" w:rsidR="001308F8" w:rsidRDefault="00EE10FB" w:rsidP="00D1647D">
      <w:pPr>
        <w:pStyle w:val="TOC2"/>
        <w:rPr>
          <w:rFonts w:asciiTheme="minorHAnsi" w:eastAsiaTheme="minorEastAsia" w:hAnsiTheme="minorHAnsi" w:cstheme="minorBidi"/>
          <w:kern w:val="2"/>
          <w:sz w:val="24"/>
          <w14:ligatures w14:val="standardContextual"/>
        </w:rPr>
      </w:pPr>
      <w:hyperlink w:anchor="_Toc179354712" w:history="1">
        <w:r w:rsidR="001308F8" w:rsidRPr="00B27CA1">
          <w:rPr>
            <w:rStyle w:val="Hyperlink"/>
          </w:rPr>
          <w:t>3.2</w:t>
        </w:r>
        <w:r w:rsidR="001308F8">
          <w:rPr>
            <w:rFonts w:asciiTheme="minorHAnsi" w:eastAsiaTheme="minorEastAsia" w:hAnsiTheme="minorHAnsi" w:cstheme="minorBidi"/>
            <w:kern w:val="2"/>
            <w:sz w:val="24"/>
            <w14:ligatures w14:val="standardContextual"/>
          </w:rPr>
          <w:tab/>
        </w:r>
        <w:r w:rsidR="001308F8" w:rsidRPr="00B27CA1">
          <w:rPr>
            <w:rStyle w:val="Hyperlink"/>
          </w:rPr>
          <w:t>Use Case Diagrams</w:t>
        </w:r>
        <w:r w:rsidR="001308F8">
          <w:rPr>
            <w:webHidden/>
          </w:rPr>
          <w:tab/>
        </w:r>
        <w:r w:rsidR="001308F8">
          <w:rPr>
            <w:webHidden/>
          </w:rPr>
          <w:fldChar w:fldCharType="begin"/>
        </w:r>
        <w:r w:rsidR="001308F8">
          <w:rPr>
            <w:webHidden/>
          </w:rPr>
          <w:instrText xml:space="preserve"> PAGEREF _Toc179354712 \h </w:instrText>
        </w:r>
        <w:r w:rsidR="001308F8">
          <w:rPr>
            <w:webHidden/>
          </w:rPr>
        </w:r>
        <w:r w:rsidR="001308F8">
          <w:rPr>
            <w:webHidden/>
          </w:rPr>
          <w:fldChar w:fldCharType="separate"/>
        </w:r>
        <w:r w:rsidR="001308F8">
          <w:rPr>
            <w:webHidden/>
          </w:rPr>
          <w:t>8</w:t>
        </w:r>
        <w:r w:rsidR="001308F8">
          <w:rPr>
            <w:webHidden/>
          </w:rPr>
          <w:fldChar w:fldCharType="end"/>
        </w:r>
      </w:hyperlink>
    </w:p>
    <w:p w14:paraId="66401049" w14:textId="28D30515" w:rsidR="001308F8" w:rsidRDefault="00EE10FB" w:rsidP="00D1647D">
      <w:pPr>
        <w:pStyle w:val="TOC2"/>
        <w:rPr>
          <w:rFonts w:asciiTheme="minorHAnsi" w:eastAsiaTheme="minorEastAsia" w:hAnsiTheme="minorHAnsi" w:cstheme="minorBidi"/>
          <w:kern w:val="2"/>
          <w:sz w:val="24"/>
          <w14:ligatures w14:val="standardContextual"/>
        </w:rPr>
      </w:pPr>
      <w:hyperlink w:anchor="_Toc179354715" w:history="1">
        <w:r w:rsidR="001308F8" w:rsidRPr="00B27CA1">
          <w:rPr>
            <w:rStyle w:val="Hyperlink"/>
          </w:rPr>
          <w:t>3.3</w:t>
        </w:r>
        <w:r w:rsidR="001308F8">
          <w:rPr>
            <w:rFonts w:asciiTheme="minorHAnsi" w:eastAsiaTheme="minorEastAsia" w:hAnsiTheme="minorHAnsi" w:cstheme="minorBidi"/>
            <w:kern w:val="2"/>
            <w:sz w:val="24"/>
            <w14:ligatures w14:val="standardContextual"/>
          </w:rPr>
          <w:tab/>
        </w:r>
        <w:r w:rsidR="001308F8" w:rsidRPr="00B27CA1">
          <w:rPr>
            <w:rStyle w:val="Hyperlink"/>
          </w:rPr>
          <w:t>State Diagrams</w:t>
        </w:r>
        <w:r w:rsidR="001308F8">
          <w:rPr>
            <w:webHidden/>
          </w:rPr>
          <w:tab/>
        </w:r>
        <w:r w:rsidR="001308F8">
          <w:rPr>
            <w:webHidden/>
          </w:rPr>
          <w:fldChar w:fldCharType="begin"/>
        </w:r>
        <w:r w:rsidR="001308F8">
          <w:rPr>
            <w:webHidden/>
          </w:rPr>
          <w:instrText xml:space="preserve"> PAGEREF _Toc179354715 \h </w:instrText>
        </w:r>
        <w:r w:rsidR="001308F8">
          <w:rPr>
            <w:webHidden/>
          </w:rPr>
        </w:r>
        <w:r w:rsidR="001308F8">
          <w:rPr>
            <w:webHidden/>
          </w:rPr>
          <w:fldChar w:fldCharType="separate"/>
        </w:r>
        <w:r w:rsidR="001308F8">
          <w:rPr>
            <w:webHidden/>
          </w:rPr>
          <w:t>9</w:t>
        </w:r>
        <w:r w:rsidR="001308F8">
          <w:rPr>
            <w:webHidden/>
          </w:rPr>
          <w:fldChar w:fldCharType="end"/>
        </w:r>
      </w:hyperlink>
    </w:p>
    <w:p w14:paraId="42BDA273" w14:textId="0B0D7608" w:rsidR="001308F8" w:rsidRDefault="00EE10FB" w:rsidP="00D1647D">
      <w:pPr>
        <w:pStyle w:val="TOC2"/>
        <w:rPr>
          <w:rFonts w:asciiTheme="minorHAnsi" w:eastAsiaTheme="minorEastAsia" w:hAnsiTheme="minorHAnsi" w:cstheme="minorBidi"/>
          <w:kern w:val="2"/>
          <w:sz w:val="24"/>
          <w14:ligatures w14:val="standardContextual"/>
        </w:rPr>
      </w:pPr>
      <w:hyperlink w:anchor="_Toc179354716" w:history="1">
        <w:r w:rsidR="001308F8" w:rsidRPr="00B27CA1">
          <w:rPr>
            <w:rStyle w:val="Hyperlink"/>
          </w:rPr>
          <w:t>3.4</w:t>
        </w:r>
        <w:r w:rsidR="001308F8">
          <w:rPr>
            <w:rFonts w:asciiTheme="minorHAnsi" w:eastAsiaTheme="minorEastAsia" w:hAnsiTheme="minorHAnsi" w:cstheme="minorBidi"/>
            <w:kern w:val="2"/>
            <w:sz w:val="24"/>
            <w14:ligatures w14:val="standardContextual"/>
          </w:rPr>
          <w:tab/>
        </w:r>
        <w:r w:rsidR="001308F8" w:rsidRPr="00B27CA1">
          <w:rPr>
            <w:rStyle w:val="Hyperlink"/>
          </w:rPr>
          <w:t>Logical Data Model</w:t>
        </w:r>
        <w:r w:rsidR="001308F8">
          <w:rPr>
            <w:webHidden/>
          </w:rPr>
          <w:tab/>
        </w:r>
        <w:r w:rsidR="001308F8">
          <w:rPr>
            <w:webHidden/>
          </w:rPr>
          <w:fldChar w:fldCharType="begin"/>
        </w:r>
        <w:r w:rsidR="001308F8">
          <w:rPr>
            <w:webHidden/>
          </w:rPr>
          <w:instrText xml:space="preserve"> PAGEREF _Toc179354716 \h </w:instrText>
        </w:r>
        <w:r w:rsidR="001308F8">
          <w:rPr>
            <w:webHidden/>
          </w:rPr>
        </w:r>
        <w:r w:rsidR="001308F8">
          <w:rPr>
            <w:webHidden/>
          </w:rPr>
          <w:fldChar w:fldCharType="separate"/>
        </w:r>
        <w:r w:rsidR="001308F8">
          <w:rPr>
            <w:webHidden/>
          </w:rPr>
          <w:t>9</w:t>
        </w:r>
        <w:r w:rsidR="001308F8">
          <w:rPr>
            <w:webHidden/>
          </w:rPr>
          <w:fldChar w:fldCharType="end"/>
        </w:r>
      </w:hyperlink>
    </w:p>
    <w:p w14:paraId="000DFF21" w14:textId="0810F175" w:rsidR="001308F8" w:rsidRDefault="00EE10FB" w:rsidP="00D1647D">
      <w:pPr>
        <w:pStyle w:val="TOC2"/>
        <w:rPr>
          <w:rFonts w:asciiTheme="minorHAnsi" w:eastAsiaTheme="minorEastAsia" w:hAnsiTheme="minorHAnsi" w:cstheme="minorBidi"/>
          <w:kern w:val="2"/>
          <w:sz w:val="24"/>
          <w14:ligatures w14:val="standardContextual"/>
        </w:rPr>
      </w:pPr>
      <w:hyperlink w:anchor="_Toc179354717" w:history="1">
        <w:r w:rsidR="001308F8" w:rsidRPr="00B27CA1">
          <w:rPr>
            <w:rStyle w:val="Hyperlink"/>
          </w:rPr>
          <w:t>3.5</w:t>
        </w:r>
        <w:r w:rsidR="001308F8">
          <w:rPr>
            <w:rFonts w:asciiTheme="minorHAnsi" w:eastAsiaTheme="minorEastAsia" w:hAnsiTheme="minorHAnsi" w:cstheme="minorBidi"/>
            <w:kern w:val="2"/>
            <w:sz w:val="24"/>
            <w14:ligatures w14:val="standardContextual"/>
          </w:rPr>
          <w:tab/>
        </w:r>
        <w:r w:rsidR="001308F8" w:rsidRPr="00B27CA1">
          <w:rPr>
            <w:rStyle w:val="Hyperlink"/>
          </w:rPr>
          <w:t>Wire Flows</w:t>
        </w:r>
        <w:r w:rsidR="001308F8">
          <w:rPr>
            <w:webHidden/>
          </w:rPr>
          <w:tab/>
        </w:r>
        <w:r w:rsidR="001308F8">
          <w:rPr>
            <w:webHidden/>
          </w:rPr>
          <w:fldChar w:fldCharType="begin"/>
        </w:r>
        <w:r w:rsidR="001308F8">
          <w:rPr>
            <w:webHidden/>
          </w:rPr>
          <w:instrText xml:space="preserve"> PAGEREF _Toc179354717 \h </w:instrText>
        </w:r>
        <w:r w:rsidR="001308F8">
          <w:rPr>
            <w:webHidden/>
          </w:rPr>
        </w:r>
        <w:r w:rsidR="001308F8">
          <w:rPr>
            <w:webHidden/>
          </w:rPr>
          <w:fldChar w:fldCharType="separate"/>
        </w:r>
        <w:r w:rsidR="001308F8">
          <w:rPr>
            <w:webHidden/>
          </w:rPr>
          <w:t>9</w:t>
        </w:r>
        <w:r w:rsidR="001308F8">
          <w:rPr>
            <w:webHidden/>
          </w:rPr>
          <w:fldChar w:fldCharType="end"/>
        </w:r>
      </w:hyperlink>
    </w:p>
    <w:p w14:paraId="3401574D" w14:textId="78175C1B" w:rsidR="001308F8" w:rsidRDefault="00EE10FB" w:rsidP="00D1647D">
      <w:pPr>
        <w:pStyle w:val="TOC1"/>
        <w:rPr>
          <w:rFonts w:asciiTheme="minorHAnsi" w:eastAsiaTheme="minorEastAsia" w:hAnsiTheme="minorHAnsi" w:cstheme="minorBidi"/>
          <w:kern w:val="2"/>
          <w:sz w:val="24"/>
          <w:szCs w:val="24"/>
          <w14:ligatures w14:val="standardContextual"/>
        </w:rPr>
      </w:pPr>
      <w:hyperlink w:anchor="_Toc179354718" w:history="1">
        <w:r w:rsidR="001308F8" w:rsidRPr="00B27CA1">
          <w:rPr>
            <w:rStyle w:val="Hyperlink"/>
          </w:rPr>
          <w:t>4</w:t>
        </w:r>
        <w:r w:rsidR="001308F8">
          <w:rPr>
            <w:rFonts w:asciiTheme="minorHAnsi" w:eastAsiaTheme="minorEastAsia" w:hAnsiTheme="minorHAnsi" w:cstheme="minorBidi"/>
            <w:kern w:val="2"/>
            <w:sz w:val="24"/>
            <w:szCs w:val="24"/>
            <w14:ligatures w14:val="standardContextual"/>
          </w:rPr>
          <w:tab/>
        </w:r>
        <w:r w:rsidR="001308F8" w:rsidRPr="00B27CA1">
          <w:rPr>
            <w:rStyle w:val="Hyperlink"/>
          </w:rPr>
          <w:t>NON-FUNCTIONAL Requirements</w:t>
        </w:r>
        <w:r w:rsidR="001308F8">
          <w:rPr>
            <w:webHidden/>
          </w:rPr>
          <w:tab/>
        </w:r>
        <w:r w:rsidR="001308F8">
          <w:rPr>
            <w:webHidden/>
          </w:rPr>
          <w:fldChar w:fldCharType="begin"/>
        </w:r>
        <w:r w:rsidR="001308F8">
          <w:rPr>
            <w:webHidden/>
          </w:rPr>
          <w:instrText xml:space="preserve"> PAGEREF _Toc179354718 \h </w:instrText>
        </w:r>
        <w:r w:rsidR="001308F8">
          <w:rPr>
            <w:webHidden/>
          </w:rPr>
        </w:r>
        <w:r w:rsidR="001308F8">
          <w:rPr>
            <w:webHidden/>
          </w:rPr>
          <w:fldChar w:fldCharType="separate"/>
        </w:r>
        <w:r w:rsidR="001308F8">
          <w:rPr>
            <w:webHidden/>
          </w:rPr>
          <w:t>10</w:t>
        </w:r>
        <w:r w:rsidR="001308F8">
          <w:rPr>
            <w:webHidden/>
          </w:rPr>
          <w:fldChar w:fldCharType="end"/>
        </w:r>
      </w:hyperlink>
    </w:p>
    <w:p w14:paraId="327EF54C" w14:textId="7BFB98F7" w:rsidR="001308F8" w:rsidRDefault="00EE10FB" w:rsidP="00D1647D">
      <w:pPr>
        <w:pStyle w:val="TOC2"/>
        <w:rPr>
          <w:rFonts w:asciiTheme="minorHAnsi" w:eastAsiaTheme="minorEastAsia" w:hAnsiTheme="minorHAnsi" w:cstheme="minorBidi"/>
          <w:kern w:val="2"/>
          <w:sz w:val="24"/>
          <w14:ligatures w14:val="standardContextual"/>
        </w:rPr>
      </w:pPr>
      <w:hyperlink w:anchor="_Toc179354719" w:history="1">
        <w:r w:rsidR="001308F8" w:rsidRPr="00B27CA1">
          <w:rPr>
            <w:rStyle w:val="Hyperlink"/>
          </w:rPr>
          <w:t>4.1</w:t>
        </w:r>
        <w:r w:rsidR="001308F8">
          <w:rPr>
            <w:rFonts w:asciiTheme="minorHAnsi" w:eastAsiaTheme="minorEastAsia" w:hAnsiTheme="minorHAnsi" w:cstheme="minorBidi"/>
            <w:kern w:val="2"/>
            <w:sz w:val="24"/>
            <w14:ligatures w14:val="standardContextual"/>
          </w:rPr>
          <w:tab/>
        </w:r>
        <w:r w:rsidR="001308F8" w:rsidRPr="00B27CA1">
          <w:rPr>
            <w:rStyle w:val="Hyperlink"/>
          </w:rPr>
          <w:t>Usability</w:t>
        </w:r>
        <w:r w:rsidR="001308F8">
          <w:rPr>
            <w:webHidden/>
          </w:rPr>
          <w:tab/>
        </w:r>
        <w:r w:rsidR="001308F8">
          <w:rPr>
            <w:webHidden/>
          </w:rPr>
          <w:fldChar w:fldCharType="begin"/>
        </w:r>
        <w:r w:rsidR="001308F8">
          <w:rPr>
            <w:webHidden/>
          </w:rPr>
          <w:instrText xml:space="preserve"> PAGEREF _Toc179354719 \h </w:instrText>
        </w:r>
        <w:r w:rsidR="001308F8">
          <w:rPr>
            <w:webHidden/>
          </w:rPr>
        </w:r>
        <w:r w:rsidR="001308F8">
          <w:rPr>
            <w:webHidden/>
          </w:rPr>
          <w:fldChar w:fldCharType="separate"/>
        </w:r>
        <w:r w:rsidR="001308F8">
          <w:rPr>
            <w:webHidden/>
          </w:rPr>
          <w:t>10</w:t>
        </w:r>
        <w:r w:rsidR="001308F8">
          <w:rPr>
            <w:webHidden/>
          </w:rPr>
          <w:fldChar w:fldCharType="end"/>
        </w:r>
      </w:hyperlink>
    </w:p>
    <w:p w14:paraId="4B95414C" w14:textId="00300F18" w:rsidR="001308F8" w:rsidRDefault="00EE10FB" w:rsidP="00D1647D">
      <w:pPr>
        <w:pStyle w:val="TOC2"/>
        <w:rPr>
          <w:rFonts w:asciiTheme="minorHAnsi" w:eastAsiaTheme="minorEastAsia" w:hAnsiTheme="minorHAnsi" w:cstheme="minorBidi"/>
          <w:kern w:val="2"/>
          <w:sz w:val="24"/>
          <w14:ligatures w14:val="standardContextual"/>
        </w:rPr>
      </w:pPr>
      <w:hyperlink w:anchor="_Toc179354720" w:history="1">
        <w:r w:rsidR="001308F8" w:rsidRPr="00B27CA1">
          <w:rPr>
            <w:rStyle w:val="Hyperlink"/>
          </w:rPr>
          <w:t>4.2</w:t>
        </w:r>
        <w:r w:rsidR="001308F8">
          <w:rPr>
            <w:rFonts w:asciiTheme="minorHAnsi" w:eastAsiaTheme="minorEastAsia" w:hAnsiTheme="minorHAnsi" w:cstheme="minorBidi"/>
            <w:kern w:val="2"/>
            <w:sz w:val="24"/>
            <w14:ligatures w14:val="standardContextual"/>
          </w:rPr>
          <w:tab/>
        </w:r>
        <w:r w:rsidR="001308F8" w:rsidRPr="00B27CA1">
          <w:rPr>
            <w:rStyle w:val="Hyperlink"/>
          </w:rPr>
          <w:t>Reliability</w:t>
        </w:r>
        <w:r w:rsidR="001308F8">
          <w:rPr>
            <w:webHidden/>
          </w:rPr>
          <w:tab/>
        </w:r>
        <w:r w:rsidR="001308F8">
          <w:rPr>
            <w:webHidden/>
          </w:rPr>
          <w:fldChar w:fldCharType="begin"/>
        </w:r>
        <w:r w:rsidR="001308F8">
          <w:rPr>
            <w:webHidden/>
          </w:rPr>
          <w:instrText xml:space="preserve"> PAGEREF _Toc179354720 \h </w:instrText>
        </w:r>
        <w:r w:rsidR="001308F8">
          <w:rPr>
            <w:webHidden/>
          </w:rPr>
        </w:r>
        <w:r w:rsidR="001308F8">
          <w:rPr>
            <w:webHidden/>
          </w:rPr>
          <w:fldChar w:fldCharType="separate"/>
        </w:r>
        <w:r w:rsidR="001308F8">
          <w:rPr>
            <w:webHidden/>
          </w:rPr>
          <w:t>10</w:t>
        </w:r>
        <w:r w:rsidR="001308F8">
          <w:rPr>
            <w:webHidden/>
          </w:rPr>
          <w:fldChar w:fldCharType="end"/>
        </w:r>
      </w:hyperlink>
    </w:p>
    <w:p w14:paraId="37F6CE89" w14:textId="2D467172" w:rsidR="001308F8" w:rsidRDefault="00EE10FB" w:rsidP="00D1647D">
      <w:pPr>
        <w:pStyle w:val="TOC2"/>
        <w:rPr>
          <w:rFonts w:asciiTheme="minorHAnsi" w:eastAsiaTheme="minorEastAsia" w:hAnsiTheme="minorHAnsi" w:cstheme="minorBidi"/>
          <w:kern w:val="2"/>
          <w:sz w:val="24"/>
          <w14:ligatures w14:val="standardContextual"/>
        </w:rPr>
      </w:pPr>
      <w:hyperlink w:anchor="_Toc179354721" w:history="1">
        <w:r w:rsidR="001308F8" w:rsidRPr="00B27CA1">
          <w:rPr>
            <w:rStyle w:val="Hyperlink"/>
          </w:rPr>
          <w:t>4.3</w:t>
        </w:r>
        <w:r w:rsidR="001308F8">
          <w:rPr>
            <w:rFonts w:asciiTheme="minorHAnsi" w:eastAsiaTheme="minorEastAsia" w:hAnsiTheme="minorHAnsi" w:cstheme="minorBidi"/>
            <w:kern w:val="2"/>
            <w:sz w:val="24"/>
            <w14:ligatures w14:val="standardContextual"/>
          </w:rPr>
          <w:tab/>
        </w:r>
        <w:r w:rsidR="001308F8" w:rsidRPr="00B27CA1">
          <w:rPr>
            <w:rStyle w:val="Hyperlink"/>
          </w:rPr>
          <w:t>Performance</w:t>
        </w:r>
        <w:r w:rsidR="001308F8">
          <w:rPr>
            <w:webHidden/>
          </w:rPr>
          <w:tab/>
        </w:r>
        <w:r w:rsidR="001308F8">
          <w:rPr>
            <w:webHidden/>
          </w:rPr>
          <w:fldChar w:fldCharType="begin"/>
        </w:r>
        <w:r w:rsidR="001308F8">
          <w:rPr>
            <w:webHidden/>
          </w:rPr>
          <w:instrText xml:space="preserve"> PAGEREF _Toc179354721 \h </w:instrText>
        </w:r>
        <w:r w:rsidR="001308F8">
          <w:rPr>
            <w:webHidden/>
          </w:rPr>
        </w:r>
        <w:r w:rsidR="001308F8">
          <w:rPr>
            <w:webHidden/>
          </w:rPr>
          <w:fldChar w:fldCharType="separate"/>
        </w:r>
        <w:r w:rsidR="001308F8">
          <w:rPr>
            <w:webHidden/>
          </w:rPr>
          <w:t>11</w:t>
        </w:r>
        <w:r w:rsidR="001308F8">
          <w:rPr>
            <w:webHidden/>
          </w:rPr>
          <w:fldChar w:fldCharType="end"/>
        </w:r>
      </w:hyperlink>
    </w:p>
    <w:p w14:paraId="125E3404" w14:textId="5EA12DEA" w:rsidR="001308F8" w:rsidRDefault="00EE10FB" w:rsidP="00D1647D">
      <w:pPr>
        <w:pStyle w:val="TOC2"/>
        <w:rPr>
          <w:rFonts w:asciiTheme="minorHAnsi" w:eastAsiaTheme="minorEastAsia" w:hAnsiTheme="minorHAnsi" w:cstheme="minorBidi"/>
          <w:kern w:val="2"/>
          <w:sz w:val="24"/>
          <w14:ligatures w14:val="standardContextual"/>
        </w:rPr>
      </w:pPr>
      <w:hyperlink w:anchor="_Toc179354722" w:history="1">
        <w:r w:rsidR="001308F8" w:rsidRPr="00B27CA1">
          <w:rPr>
            <w:rStyle w:val="Hyperlink"/>
          </w:rPr>
          <w:t>4.4</w:t>
        </w:r>
        <w:r w:rsidR="001308F8">
          <w:rPr>
            <w:rFonts w:asciiTheme="minorHAnsi" w:eastAsiaTheme="minorEastAsia" w:hAnsiTheme="minorHAnsi" w:cstheme="minorBidi"/>
            <w:kern w:val="2"/>
            <w:sz w:val="24"/>
            <w14:ligatures w14:val="standardContextual"/>
          </w:rPr>
          <w:tab/>
        </w:r>
        <w:r w:rsidR="00855428">
          <w:rPr>
            <w:rStyle w:val="Hyperlink"/>
          </w:rPr>
          <w:t>Security</w:t>
        </w:r>
        <w:r w:rsidR="001308F8">
          <w:rPr>
            <w:webHidden/>
          </w:rPr>
          <w:tab/>
        </w:r>
        <w:r w:rsidR="001308F8">
          <w:rPr>
            <w:webHidden/>
          </w:rPr>
          <w:fldChar w:fldCharType="begin"/>
        </w:r>
        <w:r w:rsidR="001308F8">
          <w:rPr>
            <w:webHidden/>
          </w:rPr>
          <w:instrText xml:space="preserve"> PAGEREF _Toc179354722 \h </w:instrText>
        </w:r>
        <w:r w:rsidR="001308F8">
          <w:rPr>
            <w:webHidden/>
          </w:rPr>
        </w:r>
        <w:r w:rsidR="001308F8">
          <w:rPr>
            <w:webHidden/>
          </w:rPr>
          <w:fldChar w:fldCharType="separate"/>
        </w:r>
        <w:r w:rsidR="001308F8">
          <w:rPr>
            <w:webHidden/>
          </w:rPr>
          <w:t>11</w:t>
        </w:r>
        <w:r w:rsidR="001308F8">
          <w:rPr>
            <w:webHidden/>
          </w:rPr>
          <w:fldChar w:fldCharType="end"/>
        </w:r>
      </w:hyperlink>
    </w:p>
    <w:p w14:paraId="4FA9D695" w14:textId="54BB27EA" w:rsidR="0050513B" w:rsidRDefault="0050513B" w:rsidP="00D1647D">
      <w:pPr>
        <w:rPr>
          <w:lang w:val="en-GB"/>
        </w:rPr>
        <w:sectPr w:rsidR="0050513B">
          <w:headerReference w:type="even" r:id="rId8"/>
          <w:headerReference w:type="default" r:id="rId9"/>
          <w:footerReference w:type="even" r:id="rId10"/>
          <w:footerReference w:type="default" r:id="rId11"/>
          <w:headerReference w:type="first" r:id="rId12"/>
          <w:footerReference w:type="first" r:id="rId13"/>
          <w:pgSz w:w="12242" w:h="15842" w:code="1"/>
          <w:pgMar w:top="1440" w:right="1440" w:bottom="1440" w:left="1800" w:header="720" w:footer="720" w:gutter="0"/>
          <w:cols w:space="720"/>
          <w:titlePg/>
        </w:sectPr>
      </w:pPr>
      <w:r>
        <w:rPr>
          <w:lang w:val="en-GB"/>
        </w:rPr>
        <w:fldChar w:fldCharType="end"/>
      </w:r>
    </w:p>
    <w:p w14:paraId="4199EDB1" w14:textId="77777777" w:rsidR="0050513B" w:rsidRDefault="0050513B" w:rsidP="00D1647D">
      <w:pPr>
        <w:pStyle w:val="Heading1"/>
      </w:pPr>
      <w:bookmarkStart w:id="8" w:name="_Toc521150196"/>
      <w:bookmarkStart w:id="9" w:name="_Toc179354700"/>
      <w:bookmarkStart w:id="10" w:name="_Toc456598586"/>
      <w:bookmarkStart w:id="11" w:name="_Toc504442098"/>
      <w:r>
        <w:lastRenderedPageBreak/>
        <w:t>Introduction</w:t>
      </w:r>
      <w:bookmarkEnd w:id="8"/>
      <w:bookmarkEnd w:id="9"/>
    </w:p>
    <w:p w14:paraId="706215A7" w14:textId="77777777" w:rsidR="0050513B" w:rsidRDefault="0050513B" w:rsidP="00D1647D">
      <w:pPr>
        <w:pStyle w:val="Heading2"/>
      </w:pPr>
      <w:bookmarkStart w:id="12" w:name="_Toc521150197"/>
      <w:bookmarkStart w:id="13" w:name="_Toc179354701"/>
      <w:r>
        <w:t>Purpose</w:t>
      </w:r>
      <w:bookmarkEnd w:id="12"/>
      <w:bookmarkEnd w:id="13"/>
    </w:p>
    <w:p w14:paraId="3B96CFC1" w14:textId="4B19DFC4" w:rsidR="00A6573D" w:rsidRPr="009973A3" w:rsidRDefault="00A6573D" w:rsidP="00D1647D">
      <w:bookmarkStart w:id="14" w:name="_Toc521150198"/>
      <w:bookmarkStart w:id="15" w:name="_Toc179354702"/>
      <w:r>
        <w:t xml:space="preserve">  The purpose of this Software Requirements Specification (SRS) document is to define the functional and non-functional requirements for the Koi care system at home. This document provides a detailed description of the system's features, behavior, and constraints to ensure that the project meets both business and user needs. It serves as a communication bridge between stakeholders, developers, and designers to maintain clarity and alignment throughout the project lifecycle.</w:t>
      </w:r>
    </w:p>
    <w:p w14:paraId="2DCD79EE" w14:textId="523CA566" w:rsidR="0050513B" w:rsidRDefault="0050513B" w:rsidP="00D1647D">
      <w:pPr>
        <w:pStyle w:val="Heading2"/>
      </w:pPr>
      <w:r>
        <w:t>Scope</w:t>
      </w:r>
      <w:bookmarkEnd w:id="14"/>
      <w:bookmarkEnd w:id="15"/>
    </w:p>
    <w:p w14:paraId="7786369B" w14:textId="77777777" w:rsidR="00A6573D" w:rsidRPr="00A61050" w:rsidRDefault="00A6573D" w:rsidP="00D1647D">
      <w:pPr>
        <w:pStyle w:val="BodyText"/>
        <w:rPr>
          <w:lang w:val="en-US"/>
        </w:rPr>
      </w:pPr>
      <w:bookmarkStart w:id="16" w:name="_Toc521150199"/>
      <w:bookmarkStart w:id="17" w:name="_Toc179354703"/>
      <w:r w:rsidRPr="00A61050">
        <w:t xml:space="preserve">  The </w:t>
      </w:r>
      <w:r w:rsidRPr="00A61050">
        <w:rPr>
          <w:rStyle w:val="Strong"/>
          <w:rFonts w:ascii="Tahoma" w:hAnsi="Tahoma" w:cs="Tahoma"/>
          <w:sz w:val="20"/>
          <w:szCs w:val="20"/>
        </w:rPr>
        <w:t>scope</w:t>
      </w:r>
      <w:r w:rsidRPr="00A61050">
        <w:t xml:space="preserve"> of the system described in the Software Requirements Specification (SRS) outlines       the key functionalities, user roles, and interactions the system will support. The system is designed to serve multiple user types (Guests, Members, Shops, and Admins), each having different levels of access and capabilities. The system will manage koi ponds, facilitate online shopping, and provide administrative oversight for user accounts and orders.</w:t>
      </w:r>
    </w:p>
    <w:p w14:paraId="1A5BE5CD" w14:textId="279E685E" w:rsidR="0050513B" w:rsidRDefault="0050513B" w:rsidP="00D1647D">
      <w:pPr>
        <w:pStyle w:val="Heading2"/>
      </w:pPr>
      <w:r>
        <w:t>Definitions, Acronyms, and Abbreviations</w:t>
      </w:r>
      <w:bookmarkEnd w:id="16"/>
      <w:bookmarkEnd w:id="17"/>
    </w:p>
    <w:p w14:paraId="54F3B9DB" w14:textId="77777777" w:rsidR="00A6573D" w:rsidRPr="00A6573D" w:rsidRDefault="00A6573D" w:rsidP="00D1647D">
      <w:pPr>
        <w:pStyle w:val="ListParagraph"/>
        <w:numPr>
          <w:ilvl w:val="0"/>
          <w:numId w:val="10"/>
        </w:numPr>
        <w:rPr>
          <w:lang w:eastAsia="ja-JP"/>
        </w:rPr>
      </w:pPr>
      <w:bookmarkStart w:id="18" w:name="_Toc521150201"/>
      <w:bookmarkStart w:id="19" w:name="_Toc179354705"/>
      <w:r w:rsidRPr="00A6573D">
        <w:rPr>
          <w:b/>
          <w:bCs/>
          <w:lang w:eastAsia="ja-JP"/>
        </w:rPr>
        <w:t>Account</w:t>
      </w:r>
      <w:r w:rsidRPr="00A6573D">
        <w:rPr>
          <w:lang w:eastAsia="ja-JP"/>
        </w:rPr>
        <w:t>: A personal user profile containing information like username, password, email, and other relevant details that allow access to the system.</w:t>
      </w:r>
    </w:p>
    <w:p w14:paraId="252DECB0" w14:textId="77777777" w:rsidR="00A6573D" w:rsidRPr="00A6573D" w:rsidRDefault="00A6573D" w:rsidP="00D1647D">
      <w:pPr>
        <w:pStyle w:val="ListParagraph"/>
        <w:numPr>
          <w:ilvl w:val="0"/>
          <w:numId w:val="10"/>
        </w:numPr>
        <w:rPr>
          <w:lang w:eastAsia="ja-JP"/>
        </w:rPr>
      </w:pPr>
      <w:r w:rsidRPr="00A6573D">
        <w:rPr>
          <w:b/>
          <w:bCs/>
          <w:lang w:eastAsia="ja-JP"/>
        </w:rPr>
        <w:t>CRUD</w:t>
      </w:r>
      <w:r w:rsidRPr="00A6573D">
        <w:rPr>
          <w:lang w:eastAsia="ja-JP"/>
        </w:rPr>
        <w:t>: An acronym for Create, Read, Update, and Delete. It refers to the basic operations of managing any database record or entity.</w:t>
      </w:r>
    </w:p>
    <w:p w14:paraId="6DDDE584" w14:textId="77777777" w:rsidR="00A6573D" w:rsidRPr="00A6573D" w:rsidRDefault="00A6573D" w:rsidP="00D1647D">
      <w:pPr>
        <w:pStyle w:val="ListParagraph"/>
        <w:numPr>
          <w:ilvl w:val="0"/>
          <w:numId w:val="10"/>
        </w:numPr>
        <w:rPr>
          <w:lang w:eastAsia="ja-JP"/>
        </w:rPr>
      </w:pPr>
      <w:r w:rsidRPr="00A6573D">
        <w:rPr>
          <w:b/>
          <w:bCs/>
          <w:lang w:eastAsia="ja-JP"/>
        </w:rPr>
        <w:t>Guest</w:t>
      </w:r>
      <w:r w:rsidRPr="00A6573D">
        <w:rPr>
          <w:lang w:eastAsia="ja-JP"/>
        </w:rPr>
        <w:t>: A user who has not yet registered or logged into the system. They have limited access to functionalities such as viewing news, blogs, and creating an account.</w:t>
      </w:r>
    </w:p>
    <w:p w14:paraId="74BAE107" w14:textId="77777777" w:rsidR="00A6573D" w:rsidRPr="00A6573D" w:rsidRDefault="00A6573D" w:rsidP="00D1647D">
      <w:pPr>
        <w:pStyle w:val="ListParagraph"/>
        <w:numPr>
          <w:ilvl w:val="0"/>
          <w:numId w:val="10"/>
        </w:numPr>
        <w:rPr>
          <w:lang w:eastAsia="ja-JP"/>
        </w:rPr>
      </w:pPr>
      <w:r w:rsidRPr="00A6573D">
        <w:rPr>
          <w:b/>
          <w:bCs/>
          <w:lang w:eastAsia="ja-JP"/>
        </w:rPr>
        <w:t>Registered User</w:t>
      </w:r>
      <w:r w:rsidRPr="00A6573D">
        <w:rPr>
          <w:lang w:eastAsia="ja-JP"/>
        </w:rPr>
        <w:t>: A user who has successfully created an account and logged into the system. They have access to additional features like managing their personal information and logging out.</w:t>
      </w:r>
    </w:p>
    <w:p w14:paraId="4057AEEC" w14:textId="77777777" w:rsidR="00A6573D" w:rsidRPr="00A6573D" w:rsidRDefault="00A6573D" w:rsidP="00D1647D">
      <w:pPr>
        <w:pStyle w:val="ListParagraph"/>
        <w:numPr>
          <w:ilvl w:val="0"/>
          <w:numId w:val="10"/>
        </w:numPr>
        <w:rPr>
          <w:lang w:eastAsia="ja-JP"/>
        </w:rPr>
      </w:pPr>
      <w:r w:rsidRPr="00A6573D">
        <w:rPr>
          <w:b/>
          <w:bCs/>
          <w:lang w:eastAsia="ja-JP"/>
        </w:rPr>
        <w:t>Member</w:t>
      </w:r>
      <w:r w:rsidRPr="00A6573D">
        <w:rPr>
          <w:lang w:eastAsia="ja-JP"/>
        </w:rPr>
        <w:t>: A registered user who has additional privileges, such as managing koi, ponds, shopping features (like managing the cart and checkout), and viewing personal orders.</w:t>
      </w:r>
    </w:p>
    <w:p w14:paraId="7EDE646E" w14:textId="77777777" w:rsidR="00A6573D" w:rsidRPr="00A6573D" w:rsidRDefault="00A6573D" w:rsidP="00D1647D">
      <w:pPr>
        <w:pStyle w:val="ListParagraph"/>
        <w:numPr>
          <w:ilvl w:val="0"/>
          <w:numId w:val="10"/>
        </w:numPr>
        <w:rPr>
          <w:lang w:eastAsia="ja-JP"/>
        </w:rPr>
      </w:pPr>
      <w:r w:rsidRPr="00A6573D">
        <w:rPr>
          <w:b/>
          <w:bCs/>
          <w:lang w:eastAsia="ja-JP"/>
        </w:rPr>
        <w:t>Admin</w:t>
      </w:r>
      <w:r w:rsidRPr="00A6573D">
        <w:rPr>
          <w:lang w:eastAsia="ja-JP"/>
        </w:rPr>
        <w:t>: An administrator with the highest level of access to the system. Admins manage user accounts, blogs, news, product categories, revenue, and other system settings.</w:t>
      </w:r>
    </w:p>
    <w:p w14:paraId="34BFC1DA" w14:textId="77777777" w:rsidR="00A6573D" w:rsidRPr="00A6573D" w:rsidRDefault="00A6573D" w:rsidP="00D1647D">
      <w:pPr>
        <w:pStyle w:val="ListParagraph"/>
        <w:numPr>
          <w:ilvl w:val="0"/>
          <w:numId w:val="10"/>
        </w:numPr>
        <w:rPr>
          <w:lang w:eastAsia="ja-JP"/>
        </w:rPr>
      </w:pPr>
      <w:r w:rsidRPr="00A6573D">
        <w:rPr>
          <w:b/>
          <w:bCs/>
          <w:lang w:eastAsia="ja-JP"/>
        </w:rPr>
        <w:t>Blog</w:t>
      </w:r>
      <w:r w:rsidRPr="00A6573D">
        <w:rPr>
          <w:lang w:eastAsia="ja-JP"/>
        </w:rPr>
        <w:t>: An online entry where users or admins can post articles or updates related to koi, ponds, or other relevant topics. Admins are responsible for confirming and managing blog entries.</w:t>
      </w:r>
    </w:p>
    <w:p w14:paraId="3B7CA5A2" w14:textId="77777777" w:rsidR="00A6573D" w:rsidRPr="00A6573D" w:rsidRDefault="00A6573D" w:rsidP="00D1647D">
      <w:pPr>
        <w:pStyle w:val="ListParagraph"/>
        <w:numPr>
          <w:ilvl w:val="0"/>
          <w:numId w:val="10"/>
        </w:numPr>
        <w:rPr>
          <w:lang w:eastAsia="ja-JP"/>
        </w:rPr>
      </w:pPr>
      <w:r w:rsidRPr="00A6573D">
        <w:rPr>
          <w:b/>
          <w:bCs/>
          <w:lang w:eastAsia="ja-JP"/>
        </w:rPr>
        <w:t>News</w:t>
      </w:r>
      <w:r w:rsidRPr="00A6573D">
        <w:rPr>
          <w:lang w:eastAsia="ja-JP"/>
        </w:rPr>
        <w:t>: Updates or announcements available to all users, including guests, regarding koi, ponds, shop products, or general system-related news.</w:t>
      </w:r>
    </w:p>
    <w:p w14:paraId="37EAFEBC" w14:textId="77777777" w:rsidR="00A6573D" w:rsidRPr="00A6573D" w:rsidRDefault="00A6573D" w:rsidP="00D1647D">
      <w:pPr>
        <w:pStyle w:val="ListParagraph"/>
        <w:numPr>
          <w:ilvl w:val="0"/>
          <w:numId w:val="10"/>
        </w:numPr>
        <w:rPr>
          <w:lang w:eastAsia="ja-JP"/>
        </w:rPr>
      </w:pPr>
      <w:r w:rsidRPr="00A6573D">
        <w:rPr>
          <w:b/>
          <w:bCs/>
          <w:lang w:eastAsia="ja-JP"/>
        </w:rPr>
        <w:t>Cart</w:t>
      </w:r>
      <w:r w:rsidRPr="00A6573D">
        <w:rPr>
          <w:lang w:eastAsia="ja-JP"/>
        </w:rPr>
        <w:t>: A virtual basket that allows users to collect products they wish to purchase. Users can add, remove, and adjust product quantities before proceeding to checkout.</w:t>
      </w:r>
    </w:p>
    <w:p w14:paraId="4D3B45B1" w14:textId="77777777" w:rsidR="00A6573D" w:rsidRPr="00A6573D" w:rsidRDefault="00A6573D" w:rsidP="00D1647D">
      <w:pPr>
        <w:pStyle w:val="ListParagraph"/>
        <w:numPr>
          <w:ilvl w:val="0"/>
          <w:numId w:val="10"/>
        </w:numPr>
        <w:rPr>
          <w:lang w:eastAsia="ja-JP"/>
        </w:rPr>
      </w:pPr>
      <w:r w:rsidRPr="00A6573D">
        <w:rPr>
          <w:b/>
          <w:bCs/>
          <w:lang w:eastAsia="ja-JP"/>
        </w:rPr>
        <w:t>Wishlist</w:t>
      </w:r>
      <w:r w:rsidRPr="00A6573D">
        <w:rPr>
          <w:lang w:eastAsia="ja-JP"/>
        </w:rPr>
        <w:t>: A feature that allows users to save products for future consideration without committing to purchase them immediately.</w:t>
      </w:r>
    </w:p>
    <w:p w14:paraId="75ED7781" w14:textId="77777777" w:rsidR="00A6573D" w:rsidRPr="00A6573D" w:rsidRDefault="00A6573D" w:rsidP="00D1647D">
      <w:pPr>
        <w:pStyle w:val="ListParagraph"/>
        <w:numPr>
          <w:ilvl w:val="0"/>
          <w:numId w:val="10"/>
        </w:numPr>
        <w:rPr>
          <w:lang w:eastAsia="ja-JP"/>
        </w:rPr>
      </w:pPr>
      <w:r w:rsidRPr="00A6573D">
        <w:rPr>
          <w:b/>
          <w:bCs/>
          <w:lang w:eastAsia="ja-JP"/>
        </w:rPr>
        <w:t>Checkout</w:t>
      </w:r>
      <w:r w:rsidRPr="00A6573D">
        <w:rPr>
          <w:lang w:eastAsia="ja-JP"/>
        </w:rPr>
        <w:t>: The process of confirming the purchase of items in the cart, selecting a payment method, and finalizing the order.</w:t>
      </w:r>
    </w:p>
    <w:p w14:paraId="320E98C2" w14:textId="77777777" w:rsidR="00A6573D" w:rsidRPr="00A6573D" w:rsidRDefault="00A6573D" w:rsidP="00D1647D">
      <w:pPr>
        <w:pStyle w:val="ListParagraph"/>
        <w:numPr>
          <w:ilvl w:val="0"/>
          <w:numId w:val="10"/>
        </w:numPr>
        <w:rPr>
          <w:lang w:eastAsia="ja-JP"/>
        </w:rPr>
      </w:pPr>
      <w:r w:rsidRPr="00A6573D">
        <w:rPr>
          <w:b/>
          <w:bCs/>
          <w:lang w:eastAsia="ja-JP"/>
        </w:rPr>
        <w:t>Order</w:t>
      </w:r>
      <w:r w:rsidRPr="00A6573D">
        <w:rPr>
          <w:lang w:eastAsia="ja-JP"/>
        </w:rPr>
        <w:t>: A request made by a member to purchase products. Orders are tracked by status and can be reviewed by both members and admins.</w:t>
      </w:r>
    </w:p>
    <w:p w14:paraId="75071EEB" w14:textId="77777777" w:rsidR="00A6573D" w:rsidRPr="00A6573D" w:rsidRDefault="00A6573D" w:rsidP="00D1647D">
      <w:pPr>
        <w:pStyle w:val="ListParagraph"/>
        <w:numPr>
          <w:ilvl w:val="0"/>
          <w:numId w:val="10"/>
        </w:numPr>
        <w:rPr>
          <w:lang w:eastAsia="ja-JP"/>
        </w:rPr>
      </w:pPr>
      <w:r w:rsidRPr="00A6573D">
        <w:rPr>
          <w:b/>
          <w:bCs/>
          <w:lang w:eastAsia="ja-JP"/>
        </w:rPr>
        <w:lastRenderedPageBreak/>
        <w:t>Pond</w:t>
      </w:r>
      <w:r w:rsidRPr="00A6573D">
        <w:rPr>
          <w:lang w:eastAsia="ja-JP"/>
        </w:rPr>
        <w:t>: A user-managed entity in the system representing a physical pond where koi are kept. The system allows users to input pond details and track maintenance requirements.</w:t>
      </w:r>
    </w:p>
    <w:p w14:paraId="2D3A1269" w14:textId="77777777" w:rsidR="00A6573D" w:rsidRPr="00A6573D" w:rsidRDefault="00A6573D" w:rsidP="00D1647D">
      <w:pPr>
        <w:pStyle w:val="ListParagraph"/>
        <w:numPr>
          <w:ilvl w:val="0"/>
          <w:numId w:val="10"/>
        </w:numPr>
        <w:rPr>
          <w:lang w:eastAsia="ja-JP"/>
        </w:rPr>
      </w:pPr>
      <w:r w:rsidRPr="00A6573D">
        <w:rPr>
          <w:b/>
          <w:bCs/>
          <w:lang w:eastAsia="ja-JP"/>
        </w:rPr>
        <w:t>Koi</w:t>
      </w:r>
      <w:r w:rsidRPr="00A6573D">
        <w:rPr>
          <w:lang w:eastAsia="ja-JP"/>
        </w:rPr>
        <w:t>: Refers to the fish that are being managed by members. Users can add koi information, track their growth, and view related statistics.</w:t>
      </w:r>
    </w:p>
    <w:p w14:paraId="27E1157F" w14:textId="77777777" w:rsidR="00A6573D" w:rsidRPr="00A6573D" w:rsidRDefault="00A6573D" w:rsidP="00D1647D">
      <w:pPr>
        <w:pStyle w:val="ListParagraph"/>
        <w:numPr>
          <w:ilvl w:val="0"/>
          <w:numId w:val="10"/>
        </w:numPr>
        <w:rPr>
          <w:lang w:eastAsia="ja-JP"/>
        </w:rPr>
      </w:pPr>
      <w:r w:rsidRPr="00A6573D">
        <w:rPr>
          <w:b/>
          <w:bCs/>
          <w:lang w:eastAsia="ja-JP"/>
        </w:rPr>
        <w:t>Payment Methods</w:t>
      </w:r>
      <w:r w:rsidRPr="00A6573D">
        <w:rPr>
          <w:lang w:eastAsia="ja-JP"/>
        </w:rPr>
        <w:t>: Options for members to pay for their purchases, typically including cash and bank transfer options.</w:t>
      </w:r>
    </w:p>
    <w:p w14:paraId="01026A54" w14:textId="77777777" w:rsidR="00A6573D" w:rsidRPr="00A6573D" w:rsidRDefault="00A6573D" w:rsidP="00D1647D">
      <w:pPr>
        <w:pStyle w:val="ListParagraph"/>
        <w:numPr>
          <w:ilvl w:val="0"/>
          <w:numId w:val="10"/>
        </w:numPr>
        <w:rPr>
          <w:lang w:eastAsia="ja-JP"/>
        </w:rPr>
      </w:pPr>
      <w:r w:rsidRPr="00A6573D">
        <w:rPr>
          <w:b/>
          <w:bCs/>
          <w:lang w:eastAsia="ja-JP"/>
        </w:rPr>
        <w:t>Shipping Address</w:t>
      </w:r>
      <w:r w:rsidRPr="00A6573D">
        <w:rPr>
          <w:lang w:eastAsia="ja-JP"/>
        </w:rPr>
        <w:t>: The destination address provided by the member for the delivery of products purchased from the shop.</w:t>
      </w:r>
    </w:p>
    <w:p w14:paraId="54B5CD0A" w14:textId="77777777" w:rsidR="00A6573D" w:rsidRPr="00A6573D" w:rsidRDefault="00A6573D" w:rsidP="00D1647D">
      <w:pPr>
        <w:pStyle w:val="ListParagraph"/>
        <w:numPr>
          <w:ilvl w:val="0"/>
          <w:numId w:val="10"/>
        </w:numPr>
        <w:rPr>
          <w:lang w:eastAsia="ja-JP"/>
        </w:rPr>
      </w:pPr>
      <w:r w:rsidRPr="00A6573D">
        <w:rPr>
          <w:b/>
          <w:bCs/>
          <w:lang w:eastAsia="ja-JP"/>
        </w:rPr>
        <w:t>Revenue</w:t>
      </w:r>
      <w:r w:rsidRPr="00A6573D">
        <w:rPr>
          <w:lang w:eastAsia="ja-JP"/>
        </w:rPr>
        <w:t>: Refers to the income generated by the shop through various means, including member subscriptions and commission fees.</w:t>
      </w:r>
    </w:p>
    <w:p w14:paraId="5D87DF22" w14:textId="77777777" w:rsidR="00A6573D" w:rsidRPr="00A6573D" w:rsidRDefault="00A6573D" w:rsidP="00D1647D">
      <w:pPr>
        <w:pStyle w:val="ListParagraph"/>
        <w:numPr>
          <w:ilvl w:val="0"/>
          <w:numId w:val="10"/>
        </w:numPr>
      </w:pPr>
      <w:r w:rsidRPr="00A6573D">
        <w:rPr>
          <w:b/>
          <w:bCs/>
          <w:lang w:eastAsia="ja-JP"/>
        </w:rPr>
        <w:t>Order Status</w:t>
      </w:r>
      <w:r w:rsidRPr="00A6573D">
        <w:rPr>
          <w:lang w:eastAsia="ja-JP"/>
        </w:rPr>
        <w:t>: The current state of an order, which could include stages like processing, shipped, delivered, or completed.</w:t>
      </w:r>
    </w:p>
    <w:p w14:paraId="2FF862BE" w14:textId="0B971270" w:rsidR="0050513B" w:rsidRDefault="0050513B" w:rsidP="00D1647D">
      <w:pPr>
        <w:pStyle w:val="Heading2"/>
      </w:pPr>
      <w:r>
        <w:t>Overview</w:t>
      </w:r>
      <w:bookmarkEnd w:id="18"/>
      <w:bookmarkEnd w:id="19"/>
    </w:p>
    <w:p w14:paraId="15C59CC1" w14:textId="77777777" w:rsidR="00A6573D" w:rsidRPr="00566A5B" w:rsidRDefault="00A6573D" w:rsidP="00D1647D">
      <w:pPr>
        <w:rPr>
          <w:lang w:eastAsia="ja-JP"/>
        </w:rPr>
      </w:pPr>
      <w:bookmarkStart w:id="20" w:name="_Toc521150202"/>
      <w:bookmarkStart w:id="21" w:name="_Toc179354706"/>
      <w:r w:rsidRPr="00566A5B">
        <w:rPr>
          <w:lang w:eastAsia="ja-JP"/>
        </w:rPr>
        <w:t xml:space="preserve">The koi management system is designed to support various user roles, enabling effective management of koi, ponds, and related products. The system provides a comprehensive platform that integrates koi care, e-commerce, and content management, tailored for different types of users: </w:t>
      </w:r>
      <w:r w:rsidRPr="00A6573D">
        <w:rPr>
          <w:b/>
          <w:bCs/>
          <w:lang w:eastAsia="ja-JP"/>
        </w:rPr>
        <w:t>Guests</w:t>
      </w:r>
      <w:r w:rsidRPr="00566A5B">
        <w:rPr>
          <w:lang w:eastAsia="ja-JP"/>
        </w:rPr>
        <w:t xml:space="preserve">, </w:t>
      </w:r>
      <w:r w:rsidRPr="00A6573D">
        <w:rPr>
          <w:b/>
          <w:bCs/>
          <w:lang w:eastAsia="ja-JP"/>
        </w:rPr>
        <w:t>Registered Users</w:t>
      </w:r>
      <w:r w:rsidRPr="00566A5B">
        <w:rPr>
          <w:lang w:eastAsia="ja-JP"/>
        </w:rPr>
        <w:t xml:space="preserve">, </w:t>
      </w:r>
      <w:r w:rsidRPr="00A6573D">
        <w:rPr>
          <w:b/>
          <w:bCs/>
          <w:lang w:eastAsia="ja-JP"/>
        </w:rPr>
        <w:t>Members</w:t>
      </w:r>
      <w:r w:rsidRPr="00566A5B">
        <w:rPr>
          <w:lang w:eastAsia="ja-JP"/>
        </w:rPr>
        <w:t xml:space="preserve">, </w:t>
      </w:r>
      <w:r w:rsidRPr="00A6573D">
        <w:rPr>
          <w:b/>
          <w:bCs/>
          <w:lang w:eastAsia="ja-JP"/>
        </w:rPr>
        <w:t>Shop Owners</w:t>
      </w:r>
      <w:r w:rsidRPr="00566A5B">
        <w:rPr>
          <w:lang w:eastAsia="ja-JP"/>
        </w:rPr>
        <w:t xml:space="preserve">, and </w:t>
      </w:r>
      <w:r w:rsidRPr="00A6573D">
        <w:rPr>
          <w:b/>
          <w:bCs/>
          <w:lang w:eastAsia="ja-JP"/>
        </w:rPr>
        <w:t>Admins</w:t>
      </w:r>
      <w:r w:rsidRPr="00566A5B">
        <w:rPr>
          <w:lang w:eastAsia="ja-JP"/>
        </w:rPr>
        <w:t>. Each user role has specific functionalities aimed at enhancing the user experience and ensuring smooth operations for both koi management and shop transactions.</w:t>
      </w:r>
    </w:p>
    <w:p w14:paraId="591B484A" w14:textId="77777777" w:rsidR="00A6573D" w:rsidRPr="00566A5B" w:rsidRDefault="00A6573D" w:rsidP="00D1647D">
      <w:pPr>
        <w:rPr>
          <w:lang w:eastAsia="ja-JP"/>
        </w:rPr>
      </w:pPr>
      <w:r w:rsidRPr="00566A5B">
        <w:rPr>
          <w:lang w:eastAsia="ja-JP"/>
        </w:rPr>
        <w:t>The system’s primary objectives include:</w:t>
      </w:r>
    </w:p>
    <w:p w14:paraId="06B13739" w14:textId="77777777" w:rsidR="00A6573D" w:rsidRPr="00566A5B" w:rsidRDefault="00A6573D" w:rsidP="00D1647D">
      <w:pPr>
        <w:pStyle w:val="ListParagraph"/>
        <w:numPr>
          <w:ilvl w:val="0"/>
          <w:numId w:val="11"/>
        </w:numPr>
        <w:rPr>
          <w:lang w:eastAsia="ja-JP"/>
        </w:rPr>
      </w:pPr>
      <w:r w:rsidRPr="00566A5B">
        <w:rPr>
          <w:lang w:eastAsia="ja-JP"/>
        </w:rPr>
        <w:t xml:space="preserve">Facilitating the </w:t>
      </w:r>
      <w:r w:rsidRPr="00D1647D">
        <w:rPr>
          <w:b/>
          <w:bCs/>
          <w:lang w:eastAsia="ja-JP"/>
        </w:rPr>
        <w:t>management of koi and ponds</w:t>
      </w:r>
      <w:r w:rsidRPr="00566A5B">
        <w:rPr>
          <w:lang w:eastAsia="ja-JP"/>
        </w:rPr>
        <w:t xml:space="preserve"> for members, including tracking fish growth and monitoring water parameters.</w:t>
      </w:r>
    </w:p>
    <w:p w14:paraId="57A02E3E" w14:textId="77777777" w:rsidR="00A6573D" w:rsidRPr="00566A5B" w:rsidRDefault="00A6573D" w:rsidP="00D1647D">
      <w:pPr>
        <w:pStyle w:val="ListParagraph"/>
        <w:numPr>
          <w:ilvl w:val="0"/>
          <w:numId w:val="11"/>
        </w:numPr>
        <w:rPr>
          <w:lang w:eastAsia="ja-JP"/>
        </w:rPr>
      </w:pPr>
      <w:r w:rsidRPr="00566A5B">
        <w:rPr>
          <w:lang w:eastAsia="ja-JP"/>
        </w:rPr>
        <w:t xml:space="preserve">Offering </w:t>
      </w:r>
      <w:r w:rsidRPr="00D1647D">
        <w:rPr>
          <w:b/>
          <w:bCs/>
          <w:lang w:eastAsia="ja-JP"/>
        </w:rPr>
        <w:t>e-commerce capabilities</w:t>
      </w:r>
      <w:r w:rsidRPr="00566A5B">
        <w:rPr>
          <w:lang w:eastAsia="ja-JP"/>
        </w:rPr>
        <w:t>, allowing users to browse products, manage shopping carts, and complete purchases.</w:t>
      </w:r>
    </w:p>
    <w:p w14:paraId="371AE4A1" w14:textId="77777777" w:rsidR="00A6573D" w:rsidRPr="00566A5B" w:rsidRDefault="00A6573D" w:rsidP="00D1647D">
      <w:pPr>
        <w:pStyle w:val="ListParagraph"/>
        <w:numPr>
          <w:ilvl w:val="0"/>
          <w:numId w:val="11"/>
        </w:numPr>
        <w:rPr>
          <w:lang w:eastAsia="ja-JP"/>
        </w:rPr>
      </w:pPr>
      <w:r w:rsidRPr="00566A5B">
        <w:rPr>
          <w:lang w:eastAsia="ja-JP"/>
        </w:rPr>
        <w:t xml:space="preserve">Providing a platform for </w:t>
      </w:r>
      <w:r w:rsidRPr="00D1647D">
        <w:rPr>
          <w:b/>
          <w:bCs/>
          <w:lang w:eastAsia="ja-JP"/>
        </w:rPr>
        <w:t>content creation</w:t>
      </w:r>
      <w:r w:rsidRPr="00566A5B">
        <w:rPr>
          <w:lang w:eastAsia="ja-JP"/>
        </w:rPr>
        <w:t xml:space="preserve"> where users can access blogs and news related to koi care, while admins oversee content management.</w:t>
      </w:r>
    </w:p>
    <w:p w14:paraId="1DC1C1BE" w14:textId="77777777" w:rsidR="00A6573D" w:rsidRPr="00566A5B" w:rsidRDefault="00A6573D" w:rsidP="00D1647D">
      <w:pPr>
        <w:pStyle w:val="ListParagraph"/>
        <w:numPr>
          <w:ilvl w:val="0"/>
          <w:numId w:val="11"/>
        </w:numPr>
        <w:rPr>
          <w:lang w:eastAsia="ja-JP"/>
        </w:rPr>
      </w:pPr>
      <w:r w:rsidRPr="00566A5B">
        <w:rPr>
          <w:lang w:eastAsia="ja-JP"/>
        </w:rPr>
        <w:t xml:space="preserve">Enabling </w:t>
      </w:r>
      <w:r w:rsidRPr="00D1647D">
        <w:rPr>
          <w:b/>
          <w:bCs/>
          <w:lang w:eastAsia="ja-JP"/>
        </w:rPr>
        <w:t>shop owners</w:t>
      </w:r>
      <w:r w:rsidRPr="00566A5B">
        <w:rPr>
          <w:lang w:eastAsia="ja-JP"/>
        </w:rPr>
        <w:t xml:space="preserve"> to manage products, categories, and orders efficiently.</w:t>
      </w:r>
    </w:p>
    <w:p w14:paraId="2D3253EA" w14:textId="77777777" w:rsidR="00A6573D" w:rsidRPr="00566A5B" w:rsidRDefault="00A6573D" w:rsidP="00D1647D">
      <w:pPr>
        <w:pStyle w:val="ListParagraph"/>
        <w:numPr>
          <w:ilvl w:val="0"/>
          <w:numId w:val="11"/>
        </w:numPr>
        <w:rPr>
          <w:lang w:eastAsia="ja-JP"/>
        </w:rPr>
      </w:pPr>
      <w:r w:rsidRPr="00566A5B">
        <w:rPr>
          <w:lang w:eastAsia="ja-JP"/>
        </w:rPr>
        <w:t xml:space="preserve">Allowing </w:t>
      </w:r>
      <w:r w:rsidRPr="00D1647D">
        <w:rPr>
          <w:b/>
          <w:bCs/>
          <w:lang w:eastAsia="ja-JP"/>
        </w:rPr>
        <w:t>admins</w:t>
      </w:r>
      <w:r w:rsidRPr="00566A5B">
        <w:rPr>
          <w:lang w:eastAsia="ja-JP"/>
        </w:rPr>
        <w:t xml:space="preserve"> to maintain system integrity by managing user accounts, revenue, and overseeing content.</w:t>
      </w:r>
    </w:p>
    <w:p w14:paraId="44654454" w14:textId="18F070E5" w:rsidR="0050513B" w:rsidRDefault="0050513B" w:rsidP="00D1647D">
      <w:pPr>
        <w:pStyle w:val="Heading1"/>
      </w:pPr>
      <w:r>
        <w:lastRenderedPageBreak/>
        <w:t>Overall Description</w:t>
      </w:r>
      <w:bookmarkEnd w:id="20"/>
      <w:bookmarkEnd w:id="21"/>
    </w:p>
    <w:p w14:paraId="4671D280" w14:textId="58789095" w:rsidR="009C3199" w:rsidRDefault="009C3199" w:rsidP="00D1647D">
      <w:pPr>
        <w:pStyle w:val="Heading2"/>
      </w:pPr>
      <w:bookmarkStart w:id="22" w:name="_Toc179354707"/>
      <w:r>
        <w:t>Product Perspective</w:t>
      </w:r>
      <w:bookmarkEnd w:id="22"/>
    </w:p>
    <w:p w14:paraId="244F7A00" w14:textId="3E87BFA7" w:rsidR="00ED7EC1" w:rsidRPr="00ED7EC1" w:rsidRDefault="00ED7EC1" w:rsidP="00D1647D">
      <w:r>
        <w:t>The koi management system is an integrated web-based application that serves multiple user roles such as Guests, Registered Users, Members, Shop Owners, and Admins. The system combines functionality for koi and pond management with an e-commerce platform that enables users to browse, purchase products, and manage orders. Additionally, the system supports content management through blogs and news articles.</w:t>
      </w:r>
    </w:p>
    <w:p w14:paraId="4B057E55" w14:textId="72D31CD8" w:rsidR="009C3199" w:rsidRDefault="00170AE9" w:rsidP="00D1647D">
      <w:pPr>
        <w:pStyle w:val="Heading2"/>
      </w:pPr>
      <w:bookmarkStart w:id="23" w:name="_Toc179354708"/>
      <w:r w:rsidRPr="00170AE9">
        <w:t>User classes and characteristics</w:t>
      </w:r>
      <w:bookmarkEnd w:id="23"/>
    </w:p>
    <w:p w14:paraId="09B4980C" w14:textId="2A8B2C0A" w:rsidR="00ED7EC1" w:rsidRPr="00F24A84" w:rsidRDefault="00ED7EC1" w:rsidP="005F3414">
      <w:pPr>
        <w:pStyle w:val="ListParagraph"/>
        <w:numPr>
          <w:ilvl w:val="0"/>
          <w:numId w:val="9"/>
        </w:numPr>
        <w:rPr>
          <w:lang w:eastAsia="ja-JP"/>
        </w:rPr>
      </w:pPr>
      <w:r w:rsidRPr="00D1647D">
        <w:rPr>
          <w:b/>
          <w:bCs/>
          <w:lang w:eastAsia="ja-JP"/>
        </w:rPr>
        <w:t>Guest</w:t>
      </w:r>
      <w:r w:rsidRPr="00F24A84">
        <w:rPr>
          <w:lang w:eastAsia="ja-JP"/>
        </w:rPr>
        <w:t>: Unregistered users who can view news, blogs, and register for an account.</w:t>
      </w:r>
    </w:p>
    <w:p w14:paraId="7039B343" w14:textId="77777777" w:rsidR="00ED7EC1" w:rsidRPr="00F24A84" w:rsidRDefault="00ED7EC1" w:rsidP="00D1647D">
      <w:pPr>
        <w:pStyle w:val="ListParagraph"/>
        <w:numPr>
          <w:ilvl w:val="0"/>
          <w:numId w:val="9"/>
        </w:numPr>
        <w:rPr>
          <w:lang w:eastAsia="ja-JP"/>
        </w:rPr>
      </w:pPr>
      <w:r w:rsidRPr="00D1647D">
        <w:rPr>
          <w:b/>
          <w:bCs/>
          <w:lang w:eastAsia="ja-JP"/>
        </w:rPr>
        <w:t>Member</w:t>
      </w:r>
      <w:r w:rsidRPr="00F24A84">
        <w:rPr>
          <w:lang w:eastAsia="ja-JP"/>
        </w:rPr>
        <w:t>: Registered users with access to manage koi, ponds, shopping carts, wishlists, and place orders.</w:t>
      </w:r>
    </w:p>
    <w:p w14:paraId="709F064D" w14:textId="77777777" w:rsidR="00ED7EC1" w:rsidRPr="00F24A84" w:rsidRDefault="00ED7EC1" w:rsidP="00D1647D">
      <w:pPr>
        <w:pStyle w:val="ListParagraph"/>
        <w:numPr>
          <w:ilvl w:val="0"/>
          <w:numId w:val="9"/>
        </w:numPr>
        <w:rPr>
          <w:lang w:eastAsia="ja-JP"/>
        </w:rPr>
      </w:pPr>
      <w:r w:rsidRPr="00D1647D">
        <w:rPr>
          <w:b/>
          <w:bCs/>
          <w:lang w:eastAsia="ja-JP"/>
        </w:rPr>
        <w:t>Shop Owner</w:t>
      </w:r>
      <w:r w:rsidRPr="00F24A84">
        <w:rPr>
          <w:lang w:eastAsia="ja-JP"/>
        </w:rPr>
        <w:t>: Manages the shop’s products and orders, with CRUD capabilities for products and categories, and can update order statuses.</w:t>
      </w:r>
    </w:p>
    <w:p w14:paraId="1FC1A6A5" w14:textId="77777777" w:rsidR="00ED7EC1" w:rsidRPr="001E1F60" w:rsidRDefault="00ED7EC1" w:rsidP="00D1647D">
      <w:pPr>
        <w:pStyle w:val="ListParagraph"/>
        <w:numPr>
          <w:ilvl w:val="0"/>
          <w:numId w:val="9"/>
        </w:numPr>
        <w:rPr>
          <w:lang w:eastAsia="ja-JP"/>
        </w:rPr>
      </w:pPr>
      <w:r w:rsidRPr="00D1647D">
        <w:rPr>
          <w:b/>
          <w:bCs/>
          <w:lang w:eastAsia="ja-JP"/>
        </w:rPr>
        <w:t>Admin</w:t>
      </w:r>
      <w:r w:rsidRPr="00F24A84">
        <w:rPr>
          <w:lang w:eastAsia="ja-JP"/>
        </w:rPr>
        <w:t>: Has the highest level of access, managing user accounts, revenue, blogs, news, and the entire system.</w:t>
      </w:r>
    </w:p>
    <w:p w14:paraId="04F493BC" w14:textId="529FFE7C" w:rsidR="00170AE9" w:rsidRDefault="005E0223" w:rsidP="00D1647D">
      <w:pPr>
        <w:pStyle w:val="Heading2"/>
      </w:pPr>
      <w:bookmarkStart w:id="24" w:name="_Toc179354709"/>
      <w:r w:rsidRPr="005E0223">
        <w:t>Design and implementation constraints</w:t>
      </w:r>
      <w:bookmarkEnd w:id="24"/>
    </w:p>
    <w:p w14:paraId="0596AE54" w14:textId="77777777" w:rsidR="00ED7EC1" w:rsidRPr="00ED7EC1" w:rsidRDefault="00ED7EC1" w:rsidP="00D1647D"/>
    <w:p w14:paraId="00AA85B1" w14:textId="77777777" w:rsidR="00ED7EC1" w:rsidRPr="000639A1" w:rsidRDefault="00ED7EC1" w:rsidP="00D1647D">
      <w:pPr>
        <w:pStyle w:val="ListParagraph"/>
        <w:numPr>
          <w:ilvl w:val="0"/>
          <w:numId w:val="9"/>
        </w:numPr>
        <w:rPr>
          <w:lang w:eastAsia="ja-JP"/>
        </w:rPr>
      </w:pPr>
      <w:r w:rsidRPr="000639A1">
        <w:rPr>
          <w:b/>
          <w:bCs/>
          <w:lang w:eastAsia="ja-JP"/>
        </w:rPr>
        <w:t>Technology</w:t>
      </w:r>
      <w:r w:rsidRPr="000639A1">
        <w:rPr>
          <w:lang w:eastAsia="ja-JP"/>
        </w:rPr>
        <w:t>: Uses ASP.NET Core for the backend and SQL Server for data management.</w:t>
      </w:r>
    </w:p>
    <w:p w14:paraId="28D77B1E" w14:textId="77777777" w:rsidR="00ED7EC1" w:rsidRPr="000639A1" w:rsidRDefault="00ED7EC1" w:rsidP="00D1647D">
      <w:pPr>
        <w:pStyle w:val="ListParagraph"/>
        <w:numPr>
          <w:ilvl w:val="0"/>
          <w:numId w:val="9"/>
        </w:numPr>
        <w:rPr>
          <w:lang w:eastAsia="ja-JP"/>
        </w:rPr>
      </w:pPr>
      <w:r w:rsidRPr="000639A1">
        <w:rPr>
          <w:b/>
          <w:bCs/>
          <w:lang w:eastAsia="ja-JP"/>
        </w:rPr>
        <w:t>Security</w:t>
      </w:r>
      <w:r w:rsidRPr="000639A1">
        <w:rPr>
          <w:lang w:eastAsia="ja-JP"/>
        </w:rPr>
        <w:t>: Adheres to security standards (OAuth, data encryption, secure API communication).</w:t>
      </w:r>
    </w:p>
    <w:p w14:paraId="6D9B00FE" w14:textId="77777777" w:rsidR="00ED7EC1" w:rsidRPr="000639A1" w:rsidRDefault="00ED7EC1" w:rsidP="00D1647D">
      <w:pPr>
        <w:pStyle w:val="ListParagraph"/>
        <w:numPr>
          <w:ilvl w:val="0"/>
          <w:numId w:val="9"/>
        </w:numPr>
        <w:rPr>
          <w:lang w:eastAsia="ja-JP"/>
        </w:rPr>
      </w:pPr>
      <w:r w:rsidRPr="000639A1">
        <w:rPr>
          <w:b/>
          <w:bCs/>
          <w:lang w:eastAsia="ja-JP"/>
        </w:rPr>
        <w:t>Performance</w:t>
      </w:r>
      <w:r w:rsidRPr="000639A1">
        <w:rPr>
          <w:lang w:eastAsia="ja-JP"/>
        </w:rPr>
        <w:t>: The system must handle high traffic efficiently.</w:t>
      </w:r>
    </w:p>
    <w:p w14:paraId="6E820678" w14:textId="77777777" w:rsidR="00ED7EC1" w:rsidRPr="000639A1" w:rsidRDefault="00ED7EC1" w:rsidP="00D1647D">
      <w:pPr>
        <w:pStyle w:val="ListParagraph"/>
        <w:numPr>
          <w:ilvl w:val="0"/>
          <w:numId w:val="9"/>
        </w:numPr>
        <w:rPr>
          <w:lang w:eastAsia="ja-JP"/>
        </w:rPr>
      </w:pPr>
      <w:r w:rsidRPr="000639A1">
        <w:rPr>
          <w:b/>
          <w:bCs/>
          <w:lang w:eastAsia="ja-JP"/>
        </w:rPr>
        <w:t>Scalability</w:t>
      </w:r>
      <w:r w:rsidRPr="000639A1">
        <w:rPr>
          <w:lang w:eastAsia="ja-JP"/>
        </w:rPr>
        <w:t>: Designed for scalability to support growth in users and data.</w:t>
      </w:r>
    </w:p>
    <w:p w14:paraId="0D3F2B4C" w14:textId="77777777" w:rsidR="00ED7EC1" w:rsidRPr="000639A1" w:rsidRDefault="00ED7EC1" w:rsidP="00D1647D">
      <w:pPr>
        <w:pStyle w:val="ListParagraph"/>
        <w:numPr>
          <w:ilvl w:val="0"/>
          <w:numId w:val="9"/>
        </w:numPr>
        <w:rPr>
          <w:lang w:eastAsia="ja-JP"/>
        </w:rPr>
      </w:pPr>
      <w:r w:rsidRPr="000639A1">
        <w:rPr>
          <w:b/>
          <w:bCs/>
          <w:lang w:eastAsia="ja-JP"/>
        </w:rPr>
        <w:t>Compliance</w:t>
      </w:r>
      <w:r w:rsidRPr="000639A1">
        <w:rPr>
          <w:lang w:eastAsia="ja-JP"/>
        </w:rPr>
        <w:t>: Ensures compliance with regulations like GDPR.</w:t>
      </w:r>
    </w:p>
    <w:p w14:paraId="4B6CC645" w14:textId="77777777" w:rsidR="00ED7EC1" w:rsidRPr="000639A1" w:rsidRDefault="00ED7EC1" w:rsidP="00D1647D">
      <w:pPr>
        <w:pStyle w:val="ListParagraph"/>
        <w:numPr>
          <w:ilvl w:val="0"/>
          <w:numId w:val="9"/>
        </w:numPr>
        <w:rPr>
          <w:lang w:eastAsia="ja-JP"/>
        </w:rPr>
      </w:pPr>
      <w:r w:rsidRPr="000639A1">
        <w:rPr>
          <w:b/>
          <w:bCs/>
          <w:lang w:eastAsia="ja-JP"/>
        </w:rPr>
        <w:t>Third-Party Integration</w:t>
      </w:r>
      <w:r w:rsidRPr="000639A1">
        <w:rPr>
          <w:lang w:eastAsia="ja-JP"/>
        </w:rPr>
        <w:t>: Integrates with payment.</w:t>
      </w:r>
    </w:p>
    <w:p w14:paraId="334900DB" w14:textId="2554AF9B" w:rsidR="0050513B" w:rsidRPr="00936B6B" w:rsidRDefault="00ED7EC1" w:rsidP="00D1647D">
      <w:pPr>
        <w:pStyle w:val="BodyText"/>
        <w:numPr>
          <w:ilvl w:val="0"/>
          <w:numId w:val="9"/>
        </w:numPr>
        <w:rPr>
          <w:i/>
          <w:iCs/>
        </w:rPr>
      </w:pPr>
      <w:r w:rsidRPr="000639A1">
        <w:rPr>
          <w:b/>
          <w:bCs/>
          <w:lang w:eastAsia="ja-JP"/>
        </w:rPr>
        <w:t>Device Compatibility</w:t>
      </w:r>
      <w:r w:rsidRPr="000639A1">
        <w:rPr>
          <w:lang w:eastAsia="ja-JP"/>
        </w:rPr>
        <w:t>: Responsive interface supporting various devices and browsers</w:t>
      </w:r>
      <w:r w:rsidR="00936B6B">
        <w:rPr>
          <w:lang w:eastAsia="ja-JP"/>
        </w:rPr>
        <w:t>.</w:t>
      </w:r>
    </w:p>
    <w:p w14:paraId="12B2978B" w14:textId="4A61723E" w:rsidR="0050513B" w:rsidRDefault="0051524F" w:rsidP="00D1647D">
      <w:pPr>
        <w:pStyle w:val="Heading1"/>
      </w:pPr>
      <w:bookmarkStart w:id="25" w:name="_Toc521150203"/>
      <w:bookmarkStart w:id="26" w:name="_Toc179354710"/>
      <w:r>
        <w:lastRenderedPageBreak/>
        <w:t>FUNCTIONAL</w:t>
      </w:r>
      <w:r w:rsidR="0050513B">
        <w:t xml:space="preserve"> Requirements</w:t>
      </w:r>
      <w:bookmarkEnd w:id="25"/>
      <w:bookmarkEnd w:id="26"/>
      <w:r w:rsidR="0050513B">
        <w:t xml:space="preserve"> </w:t>
      </w:r>
    </w:p>
    <w:p w14:paraId="46347F34" w14:textId="77777777" w:rsidR="00926062" w:rsidRPr="00926062" w:rsidRDefault="00926062" w:rsidP="00D1647D">
      <w:r w:rsidRPr="00926062">
        <w:t>Guest:</w:t>
      </w:r>
    </w:p>
    <w:p w14:paraId="6700BD8A" w14:textId="77777777" w:rsidR="00926062" w:rsidRPr="00926062" w:rsidRDefault="00926062" w:rsidP="00D1647D">
      <w:pPr>
        <w:rPr>
          <w:lang w:eastAsia="ja-JP"/>
        </w:rPr>
      </w:pPr>
      <w:r w:rsidRPr="00926062">
        <w:rPr>
          <w:lang w:eastAsia="ja-JP"/>
        </w:rPr>
        <w:t>  FR-01: Can Register an Account</w:t>
      </w:r>
    </w:p>
    <w:p w14:paraId="22743432" w14:textId="77777777" w:rsidR="00926062" w:rsidRPr="00926062" w:rsidRDefault="00926062" w:rsidP="00D1647D">
      <w:pPr>
        <w:pStyle w:val="ListParagraph"/>
        <w:numPr>
          <w:ilvl w:val="0"/>
          <w:numId w:val="19"/>
        </w:numPr>
        <w:rPr>
          <w:lang w:eastAsia="ja-JP"/>
        </w:rPr>
      </w:pPr>
      <w:r w:rsidRPr="00926062">
        <w:rPr>
          <w:lang w:eastAsia="ja-JP"/>
        </w:rPr>
        <w:t>Guests can create a new account.</w:t>
      </w:r>
    </w:p>
    <w:p w14:paraId="5F032C91" w14:textId="77777777" w:rsidR="00926062" w:rsidRPr="00926062" w:rsidRDefault="00926062" w:rsidP="00D1647D">
      <w:pPr>
        <w:rPr>
          <w:lang w:eastAsia="ja-JP"/>
        </w:rPr>
      </w:pPr>
      <w:r w:rsidRPr="00926062">
        <w:rPr>
          <w:lang w:eastAsia="ja-JP"/>
        </w:rPr>
        <w:t>  FR-02: Can Log In/Log Out</w:t>
      </w:r>
    </w:p>
    <w:p w14:paraId="17D19EAE" w14:textId="77777777" w:rsidR="00926062" w:rsidRPr="00926062" w:rsidRDefault="00926062" w:rsidP="00D1647D">
      <w:pPr>
        <w:pStyle w:val="ListParagraph"/>
        <w:numPr>
          <w:ilvl w:val="0"/>
          <w:numId w:val="20"/>
        </w:numPr>
        <w:rPr>
          <w:lang w:eastAsia="ja-JP"/>
        </w:rPr>
      </w:pPr>
      <w:r w:rsidRPr="00926062">
        <w:rPr>
          <w:lang w:eastAsia="ja-JP"/>
        </w:rPr>
        <w:t>Guests can log in or log out of the system.</w:t>
      </w:r>
    </w:p>
    <w:p w14:paraId="5FC1312E" w14:textId="77777777" w:rsidR="00926062" w:rsidRPr="00926062" w:rsidRDefault="00926062" w:rsidP="00D1647D">
      <w:pPr>
        <w:rPr>
          <w:lang w:eastAsia="ja-JP"/>
        </w:rPr>
      </w:pPr>
      <w:r w:rsidRPr="00926062">
        <w:rPr>
          <w:lang w:eastAsia="ja-JP"/>
        </w:rPr>
        <w:t>  FR-03: View News</w:t>
      </w:r>
    </w:p>
    <w:p w14:paraId="1188A5DA" w14:textId="77777777" w:rsidR="00926062" w:rsidRPr="00926062" w:rsidRDefault="00926062" w:rsidP="00D1647D">
      <w:pPr>
        <w:pStyle w:val="ListParagraph"/>
        <w:numPr>
          <w:ilvl w:val="0"/>
          <w:numId w:val="20"/>
        </w:numPr>
        <w:rPr>
          <w:lang w:eastAsia="ja-JP"/>
        </w:rPr>
      </w:pPr>
      <w:r w:rsidRPr="00926062">
        <w:rPr>
          <w:lang w:eastAsia="ja-JP"/>
        </w:rPr>
        <w:t>Guests can search and read news.</w:t>
      </w:r>
    </w:p>
    <w:p w14:paraId="424F6480" w14:textId="77777777" w:rsidR="00926062" w:rsidRPr="00926062" w:rsidRDefault="00926062" w:rsidP="00D1647D">
      <w:pPr>
        <w:rPr>
          <w:lang w:eastAsia="ja-JP"/>
        </w:rPr>
      </w:pPr>
      <w:r w:rsidRPr="00926062">
        <w:rPr>
          <w:lang w:eastAsia="ja-JP"/>
        </w:rPr>
        <w:t>  FR-04: View Blogs</w:t>
      </w:r>
    </w:p>
    <w:p w14:paraId="7ACF6733" w14:textId="77777777" w:rsidR="00926062" w:rsidRPr="00926062" w:rsidRDefault="00926062" w:rsidP="00D1647D">
      <w:pPr>
        <w:pStyle w:val="ListParagraph"/>
        <w:numPr>
          <w:ilvl w:val="0"/>
          <w:numId w:val="20"/>
        </w:numPr>
        <w:rPr>
          <w:lang w:eastAsia="ja-JP"/>
        </w:rPr>
      </w:pPr>
      <w:r w:rsidRPr="00926062">
        <w:rPr>
          <w:lang w:eastAsia="ja-JP"/>
        </w:rPr>
        <w:t>Guests can search and read blogs.</w:t>
      </w:r>
    </w:p>
    <w:p w14:paraId="01B71487" w14:textId="77777777" w:rsidR="00926062" w:rsidRPr="00926062" w:rsidRDefault="00926062" w:rsidP="00D1647D">
      <w:r w:rsidRPr="00926062">
        <w:t>Registered User (Member, Shop, Admin):</w:t>
      </w:r>
    </w:p>
    <w:p w14:paraId="679B4267" w14:textId="77777777" w:rsidR="00926062" w:rsidRPr="00926062" w:rsidRDefault="00926062" w:rsidP="00D1647D">
      <w:pPr>
        <w:rPr>
          <w:lang w:eastAsia="ja-JP"/>
        </w:rPr>
      </w:pPr>
      <w:r w:rsidRPr="00926062">
        <w:rPr>
          <w:lang w:eastAsia="ja-JP"/>
        </w:rPr>
        <w:t>  FR-05: Must Manage Personal Account</w:t>
      </w:r>
    </w:p>
    <w:p w14:paraId="4A4F4E93" w14:textId="77777777" w:rsidR="00926062" w:rsidRPr="00926062" w:rsidRDefault="00926062" w:rsidP="00D1647D">
      <w:pPr>
        <w:pStyle w:val="ListParagraph"/>
        <w:numPr>
          <w:ilvl w:val="0"/>
          <w:numId w:val="21"/>
        </w:numPr>
        <w:rPr>
          <w:lang w:eastAsia="ja-JP"/>
        </w:rPr>
      </w:pPr>
      <w:r w:rsidRPr="00926062">
        <w:rPr>
          <w:lang w:eastAsia="ja-JP"/>
        </w:rPr>
        <w:t>Users can update their personal information.</w:t>
      </w:r>
    </w:p>
    <w:p w14:paraId="5F86301F" w14:textId="77777777" w:rsidR="00926062" w:rsidRPr="00926062" w:rsidRDefault="00926062" w:rsidP="00D1647D">
      <w:pPr>
        <w:pStyle w:val="ListParagraph"/>
        <w:numPr>
          <w:ilvl w:val="0"/>
          <w:numId w:val="21"/>
        </w:numPr>
        <w:rPr>
          <w:lang w:eastAsia="ja-JP"/>
        </w:rPr>
      </w:pPr>
      <w:r w:rsidRPr="00926062">
        <w:rPr>
          <w:lang w:eastAsia="ja-JP"/>
        </w:rPr>
        <w:t>Users can log out of the system.</w:t>
      </w:r>
    </w:p>
    <w:p w14:paraId="39F1037B" w14:textId="77777777" w:rsidR="00926062" w:rsidRPr="00926062" w:rsidRDefault="00926062" w:rsidP="00D1647D">
      <w:pPr>
        <w:rPr>
          <w:lang w:eastAsia="ja-JP"/>
        </w:rPr>
      </w:pPr>
      <w:r w:rsidRPr="00926062">
        <w:rPr>
          <w:lang w:eastAsia="ja-JP"/>
        </w:rPr>
        <w:t>  FR-06: Can Log In to System</w:t>
      </w:r>
    </w:p>
    <w:p w14:paraId="6E1F66F0" w14:textId="77777777" w:rsidR="00926062" w:rsidRPr="00926062" w:rsidRDefault="00926062" w:rsidP="00D1647D">
      <w:pPr>
        <w:pStyle w:val="ListParagraph"/>
        <w:numPr>
          <w:ilvl w:val="0"/>
          <w:numId w:val="22"/>
        </w:numPr>
        <w:rPr>
          <w:lang w:eastAsia="ja-JP"/>
        </w:rPr>
      </w:pPr>
      <w:r w:rsidRPr="00926062">
        <w:rPr>
          <w:lang w:eastAsia="ja-JP"/>
        </w:rPr>
        <w:t>Registered users can log in to their account.</w:t>
      </w:r>
    </w:p>
    <w:p w14:paraId="45BCFC8C" w14:textId="77777777" w:rsidR="00926062" w:rsidRPr="00926062" w:rsidRDefault="00926062" w:rsidP="00D1647D">
      <w:pPr>
        <w:pStyle w:val="ListParagraph"/>
      </w:pPr>
    </w:p>
    <w:p w14:paraId="7E316E55" w14:textId="77777777" w:rsidR="00926062" w:rsidRPr="00926062" w:rsidRDefault="00926062" w:rsidP="00D1647D">
      <w:r w:rsidRPr="00926062">
        <w:t>Member</w:t>
      </w:r>
    </w:p>
    <w:p w14:paraId="4962AD29" w14:textId="77777777" w:rsidR="00926062" w:rsidRPr="00926062" w:rsidRDefault="00926062" w:rsidP="00D1647D">
      <w:pPr>
        <w:rPr>
          <w:lang w:eastAsia="ja-JP"/>
        </w:rPr>
      </w:pPr>
      <w:r w:rsidRPr="00926062">
        <w:rPr>
          <w:lang w:eastAsia="ja-JP"/>
        </w:rPr>
        <w:t xml:space="preserve">  FR-07: Must Manage Koi </w:t>
      </w:r>
    </w:p>
    <w:p w14:paraId="6999E884" w14:textId="77777777" w:rsidR="00926062" w:rsidRPr="00926062" w:rsidRDefault="00926062" w:rsidP="00D1647D">
      <w:pPr>
        <w:pStyle w:val="ListParagraph"/>
        <w:numPr>
          <w:ilvl w:val="0"/>
          <w:numId w:val="12"/>
        </w:numPr>
        <w:rPr>
          <w:lang w:eastAsia="ja-JP"/>
        </w:rPr>
      </w:pPr>
      <w:r w:rsidRPr="00926062">
        <w:rPr>
          <w:lang w:eastAsia="ja-JP"/>
        </w:rPr>
        <w:t>Create, read, update, and delete (CRUD) fish information.</w:t>
      </w:r>
    </w:p>
    <w:p w14:paraId="5079FC00" w14:textId="77777777" w:rsidR="00926062" w:rsidRPr="00926062" w:rsidRDefault="00926062" w:rsidP="00D1647D">
      <w:pPr>
        <w:pStyle w:val="ListParagraph"/>
        <w:numPr>
          <w:ilvl w:val="0"/>
          <w:numId w:val="12"/>
        </w:numPr>
        <w:rPr>
          <w:lang w:eastAsia="ja-JP"/>
        </w:rPr>
      </w:pPr>
      <w:r w:rsidRPr="00926062">
        <w:rPr>
          <w:lang w:eastAsia="ja-JP"/>
        </w:rPr>
        <w:t>View fish growth chart.</w:t>
      </w:r>
    </w:p>
    <w:p w14:paraId="72C562FD" w14:textId="77777777" w:rsidR="00926062" w:rsidRPr="00926062" w:rsidRDefault="00926062" w:rsidP="00D1647D">
      <w:pPr>
        <w:rPr>
          <w:lang w:eastAsia="ja-JP"/>
        </w:rPr>
      </w:pPr>
      <w:r w:rsidRPr="00926062">
        <w:rPr>
          <w:lang w:eastAsia="ja-JP"/>
        </w:rPr>
        <w:t xml:space="preserve">  FR-08: Must Manage Pond </w:t>
      </w:r>
    </w:p>
    <w:p w14:paraId="19737FB2" w14:textId="77777777" w:rsidR="00926062" w:rsidRPr="00926062" w:rsidRDefault="00926062" w:rsidP="00D1647D">
      <w:pPr>
        <w:pStyle w:val="ListParagraph"/>
        <w:numPr>
          <w:ilvl w:val="0"/>
          <w:numId w:val="13"/>
        </w:numPr>
        <w:rPr>
          <w:lang w:eastAsia="ja-JP"/>
        </w:rPr>
      </w:pPr>
      <w:r w:rsidRPr="00926062">
        <w:rPr>
          <w:lang w:eastAsia="ja-JP"/>
        </w:rPr>
        <w:t>Create, read, update, and delete (CRUD) pond information.</w:t>
      </w:r>
    </w:p>
    <w:p w14:paraId="7EF685D5" w14:textId="77777777" w:rsidR="00926062" w:rsidRPr="00926062" w:rsidRDefault="00926062" w:rsidP="00D1647D">
      <w:pPr>
        <w:pStyle w:val="ListParagraph"/>
        <w:numPr>
          <w:ilvl w:val="0"/>
          <w:numId w:val="13"/>
        </w:numPr>
        <w:rPr>
          <w:lang w:eastAsia="ja-JP"/>
        </w:rPr>
      </w:pPr>
      <w:r w:rsidRPr="00926062">
        <w:rPr>
          <w:lang w:eastAsia="ja-JP"/>
        </w:rPr>
        <w:t>Calculate salt and food requirements.</w:t>
      </w:r>
    </w:p>
    <w:p w14:paraId="52794918" w14:textId="77777777" w:rsidR="00926062" w:rsidRPr="00926062" w:rsidRDefault="00926062" w:rsidP="00D1647D">
      <w:pPr>
        <w:pStyle w:val="ListParagraph"/>
        <w:numPr>
          <w:ilvl w:val="0"/>
          <w:numId w:val="13"/>
        </w:numPr>
        <w:rPr>
          <w:lang w:eastAsia="ja-JP"/>
        </w:rPr>
      </w:pPr>
      <w:r w:rsidRPr="00926062">
        <w:rPr>
          <w:lang w:eastAsia="ja-JP"/>
        </w:rPr>
        <w:t>View water parameter statistics chart.</w:t>
      </w:r>
    </w:p>
    <w:p w14:paraId="11F5FC5B" w14:textId="77777777" w:rsidR="00926062" w:rsidRPr="00926062" w:rsidRDefault="00926062" w:rsidP="00D1647D">
      <w:pPr>
        <w:rPr>
          <w:lang w:eastAsia="ja-JP"/>
        </w:rPr>
      </w:pPr>
    </w:p>
    <w:p w14:paraId="24DEF259" w14:textId="77777777" w:rsidR="00926062" w:rsidRPr="00926062" w:rsidRDefault="00926062" w:rsidP="00D1647D">
      <w:pPr>
        <w:rPr>
          <w:lang w:eastAsia="ja-JP"/>
        </w:rPr>
      </w:pPr>
      <w:r w:rsidRPr="00926062">
        <w:rPr>
          <w:lang w:eastAsia="ja-JP"/>
        </w:rPr>
        <w:t>  FR-09: Can View Shop’s Product List</w:t>
      </w:r>
    </w:p>
    <w:p w14:paraId="1803F828" w14:textId="77777777" w:rsidR="00926062" w:rsidRPr="00926062" w:rsidRDefault="00926062" w:rsidP="00D1647D">
      <w:pPr>
        <w:pStyle w:val="ListParagraph"/>
        <w:numPr>
          <w:ilvl w:val="0"/>
          <w:numId w:val="14"/>
        </w:numPr>
        <w:rPr>
          <w:lang w:eastAsia="ja-JP"/>
        </w:rPr>
      </w:pPr>
      <w:r w:rsidRPr="00926062">
        <w:rPr>
          <w:lang w:eastAsia="ja-JP"/>
        </w:rPr>
        <w:t>Allow users to view product list and can search product detail.</w:t>
      </w:r>
    </w:p>
    <w:p w14:paraId="6B53D65E" w14:textId="77777777" w:rsidR="00926062" w:rsidRPr="00926062" w:rsidRDefault="00926062" w:rsidP="00D1647D">
      <w:pPr>
        <w:rPr>
          <w:lang w:eastAsia="ja-JP"/>
        </w:rPr>
      </w:pPr>
      <w:r w:rsidRPr="00926062">
        <w:rPr>
          <w:lang w:eastAsia="ja-JP"/>
        </w:rPr>
        <w:t>  FR-10: Must Manage Cart</w:t>
      </w:r>
    </w:p>
    <w:p w14:paraId="0A53CB10" w14:textId="77777777" w:rsidR="00926062" w:rsidRPr="00926062" w:rsidRDefault="00926062" w:rsidP="00D1647D">
      <w:pPr>
        <w:pStyle w:val="ListParagraph"/>
        <w:numPr>
          <w:ilvl w:val="0"/>
          <w:numId w:val="15"/>
        </w:numPr>
        <w:rPr>
          <w:lang w:eastAsia="ja-JP"/>
        </w:rPr>
      </w:pPr>
      <w:r w:rsidRPr="00926062">
        <w:rPr>
          <w:lang w:eastAsia="ja-JP"/>
        </w:rPr>
        <w:t>Add products to the cart.</w:t>
      </w:r>
    </w:p>
    <w:p w14:paraId="4BA1E27A" w14:textId="77777777" w:rsidR="00926062" w:rsidRPr="00926062" w:rsidRDefault="00926062" w:rsidP="00D1647D">
      <w:pPr>
        <w:pStyle w:val="ListParagraph"/>
        <w:numPr>
          <w:ilvl w:val="0"/>
          <w:numId w:val="15"/>
        </w:numPr>
        <w:rPr>
          <w:lang w:eastAsia="ja-JP"/>
        </w:rPr>
      </w:pPr>
      <w:r w:rsidRPr="00926062">
        <w:rPr>
          <w:lang w:eastAsia="ja-JP"/>
        </w:rPr>
        <w:t>View cart contents.</w:t>
      </w:r>
    </w:p>
    <w:p w14:paraId="1C7A4EF8" w14:textId="77777777" w:rsidR="00926062" w:rsidRPr="00926062" w:rsidRDefault="00926062" w:rsidP="00D1647D">
      <w:pPr>
        <w:pStyle w:val="ListParagraph"/>
        <w:numPr>
          <w:ilvl w:val="0"/>
          <w:numId w:val="15"/>
        </w:numPr>
        <w:rPr>
          <w:lang w:eastAsia="ja-JP"/>
        </w:rPr>
      </w:pPr>
      <w:r w:rsidRPr="00926062">
        <w:rPr>
          <w:lang w:eastAsia="ja-JP"/>
        </w:rPr>
        <w:t>Update cart (Change products quantity and remove product from cart).</w:t>
      </w:r>
    </w:p>
    <w:p w14:paraId="1B34421C" w14:textId="77777777" w:rsidR="00926062" w:rsidRPr="00926062" w:rsidRDefault="00926062" w:rsidP="00D1647D">
      <w:pPr>
        <w:rPr>
          <w:lang w:eastAsia="ja-JP"/>
        </w:rPr>
      </w:pPr>
      <w:r w:rsidRPr="00926062">
        <w:rPr>
          <w:lang w:eastAsia="ja-JP"/>
        </w:rPr>
        <w:t>  FR-11: Can Add Products to Wishlist</w:t>
      </w:r>
    </w:p>
    <w:p w14:paraId="3ED8E09F" w14:textId="77777777" w:rsidR="00926062" w:rsidRPr="00926062" w:rsidRDefault="00926062" w:rsidP="00D1647D">
      <w:pPr>
        <w:pStyle w:val="ListParagraph"/>
        <w:numPr>
          <w:ilvl w:val="0"/>
          <w:numId w:val="16"/>
        </w:numPr>
        <w:rPr>
          <w:lang w:eastAsia="ja-JP"/>
        </w:rPr>
      </w:pPr>
      <w:r w:rsidRPr="00926062">
        <w:rPr>
          <w:lang w:eastAsia="ja-JP"/>
        </w:rPr>
        <w:t>Allow users to add products to a wishlist for future reference.</w:t>
      </w:r>
    </w:p>
    <w:p w14:paraId="212E134C" w14:textId="77777777" w:rsidR="00926062" w:rsidRPr="00926062" w:rsidRDefault="00926062" w:rsidP="00D1647D">
      <w:pPr>
        <w:rPr>
          <w:lang w:eastAsia="ja-JP"/>
        </w:rPr>
      </w:pPr>
      <w:r w:rsidRPr="00926062">
        <w:rPr>
          <w:lang w:eastAsia="ja-JP"/>
        </w:rPr>
        <w:t>  FR-12: Must Checkout</w:t>
      </w:r>
    </w:p>
    <w:p w14:paraId="7FA714C9" w14:textId="77777777" w:rsidR="00926062" w:rsidRPr="00926062" w:rsidRDefault="00926062" w:rsidP="00D1647D">
      <w:pPr>
        <w:pStyle w:val="ListParagraph"/>
        <w:numPr>
          <w:ilvl w:val="0"/>
          <w:numId w:val="17"/>
        </w:numPr>
        <w:rPr>
          <w:lang w:eastAsia="ja-JP"/>
        </w:rPr>
      </w:pPr>
      <w:r w:rsidRPr="00926062">
        <w:rPr>
          <w:lang w:eastAsia="ja-JP"/>
        </w:rPr>
        <w:t>Review cart contents before checkout.</w:t>
      </w:r>
    </w:p>
    <w:p w14:paraId="47D55C7A" w14:textId="77777777" w:rsidR="00926062" w:rsidRPr="00926062" w:rsidRDefault="00926062" w:rsidP="00D1647D">
      <w:pPr>
        <w:pStyle w:val="ListParagraph"/>
        <w:numPr>
          <w:ilvl w:val="0"/>
          <w:numId w:val="17"/>
        </w:numPr>
        <w:rPr>
          <w:lang w:eastAsia="ja-JP"/>
        </w:rPr>
      </w:pPr>
      <w:r w:rsidRPr="00926062">
        <w:rPr>
          <w:lang w:eastAsia="ja-JP"/>
        </w:rPr>
        <w:t>Select payment method (by cash or bank transfer).</w:t>
      </w:r>
    </w:p>
    <w:p w14:paraId="5F499F17" w14:textId="77777777" w:rsidR="00926062" w:rsidRPr="00926062" w:rsidRDefault="00926062" w:rsidP="00D1647D">
      <w:pPr>
        <w:pStyle w:val="ListParagraph"/>
        <w:numPr>
          <w:ilvl w:val="0"/>
          <w:numId w:val="17"/>
        </w:numPr>
        <w:rPr>
          <w:lang w:eastAsia="ja-JP"/>
        </w:rPr>
      </w:pPr>
      <w:r w:rsidRPr="00926062">
        <w:rPr>
          <w:lang w:eastAsia="ja-JP"/>
        </w:rPr>
        <w:t>Select shipping address.</w:t>
      </w:r>
    </w:p>
    <w:p w14:paraId="26692F57" w14:textId="77777777" w:rsidR="00926062" w:rsidRPr="00926062" w:rsidRDefault="00926062" w:rsidP="00D1647D">
      <w:pPr>
        <w:pStyle w:val="ListParagraph"/>
        <w:numPr>
          <w:ilvl w:val="0"/>
          <w:numId w:val="17"/>
        </w:numPr>
        <w:rPr>
          <w:lang w:eastAsia="ja-JP"/>
        </w:rPr>
      </w:pPr>
      <w:r w:rsidRPr="00926062">
        <w:rPr>
          <w:lang w:eastAsia="ja-JP"/>
        </w:rPr>
        <w:lastRenderedPageBreak/>
        <w:t>View order summary and create an order upon confirmation.</w:t>
      </w:r>
    </w:p>
    <w:p w14:paraId="2C49EB5B" w14:textId="77777777" w:rsidR="00926062" w:rsidRPr="00926062" w:rsidRDefault="00926062" w:rsidP="00D1647D">
      <w:pPr>
        <w:rPr>
          <w:lang w:eastAsia="ja-JP"/>
        </w:rPr>
      </w:pPr>
      <w:r w:rsidRPr="00926062">
        <w:rPr>
          <w:lang w:eastAsia="ja-JP"/>
        </w:rPr>
        <w:t>  FR-13: Must Manage Personal Orders</w:t>
      </w:r>
    </w:p>
    <w:p w14:paraId="2AD6D83A" w14:textId="77777777" w:rsidR="00926062" w:rsidRPr="00926062" w:rsidRDefault="00926062" w:rsidP="00D1647D">
      <w:pPr>
        <w:pStyle w:val="ListParagraph"/>
        <w:numPr>
          <w:ilvl w:val="0"/>
          <w:numId w:val="18"/>
        </w:numPr>
        <w:rPr>
          <w:lang w:eastAsia="ja-JP"/>
        </w:rPr>
      </w:pPr>
      <w:r w:rsidRPr="00926062">
        <w:rPr>
          <w:lang w:eastAsia="ja-JP"/>
        </w:rPr>
        <w:t>View order history.</w:t>
      </w:r>
    </w:p>
    <w:p w14:paraId="0F31FE91" w14:textId="77777777" w:rsidR="00926062" w:rsidRPr="00926062" w:rsidRDefault="00926062" w:rsidP="00D1647D">
      <w:pPr>
        <w:pStyle w:val="ListParagraph"/>
        <w:numPr>
          <w:ilvl w:val="0"/>
          <w:numId w:val="18"/>
        </w:numPr>
        <w:rPr>
          <w:lang w:eastAsia="ja-JP"/>
        </w:rPr>
      </w:pPr>
      <w:r w:rsidRPr="00926062">
        <w:rPr>
          <w:lang w:eastAsia="ja-JP"/>
        </w:rPr>
        <w:t>Track current order status.</w:t>
      </w:r>
    </w:p>
    <w:p w14:paraId="0BFFBDD2" w14:textId="77777777" w:rsidR="00926062" w:rsidRPr="00926062" w:rsidRDefault="00926062" w:rsidP="00D1647D">
      <w:r w:rsidRPr="00926062">
        <w:t>Shop:</w:t>
      </w:r>
    </w:p>
    <w:p w14:paraId="6D21DD28" w14:textId="77777777" w:rsidR="00926062" w:rsidRPr="00926062" w:rsidRDefault="00926062" w:rsidP="00D1647D">
      <w:pPr>
        <w:rPr>
          <w:lang w:eastAsia="ja-JP"/>
        </w:rPr>
      </w:pPr>
      <w:r w:rsidRPr="00926062">
        <w:rPr>
          <w:lang w:eastAsia="ja-JP"/>
        </w:rPr>
        <w:t>  FR-14: Must Manage Product List</w:t>
      </w:r>
    </w:p>
    <w:p w14:paraId="472E2664" w14:textId="77777777" w:rsidR="00926062" w:rsidRPr="00926062" w:rsidRDefault="00926062" w:rsidP="00D1647D">
      <w:pPr>
        <w:pStyle w:val="ListParagraph"/>
        <w:numPr>
          <w:ilvl w:val="0"/>
          <w:numId w:val="18"/>
        </w:numPr>
        <w:rPr>
          <w:lang w:eastAsia="ja-JP"/>
        </w:rPr>
      </w:pPr>
      <w:r w:rsidRPr="00926062">
        <w:rPr>
          <w:lang w:eastAsia="ja-JP"/>
        </w:rPr>
        <w:t>CRUD products</w:t>
      </w:r>
    </w:p>
    <w:p w14:paraId="5083A2AB" w14:textId="77777777" w:rsidR="00926062" w:rsidRPr="00926062" w:rsidRDefault="00926062" w:rsidP="00D1647D">
      <w:pPr>
        <w:pStyle w:val="ListParagraph"/>
        <w:numPr>
          <w:ilvl w:val="0"/>
          <w:numId w:val="18"/>
        </w:numPr>
        <w:rPr>
          <w:lang w:eastAsia="ja-JP"/>
        </w:rPr>
      </w:pPr>
      <w:r w:rsidRPr="00926062">
        <w:rPr>
          <w:lang w:eastAsia="ja-JP"/>
        </w:rPr>
        <w:t>Search products.</w:t>
      </w:r>
    </w:p>
    <w:p w14:paraId="7129CF6C" w14:textId="6A4B2041" w:rsidR="00926062" w:rsidRPr="00926062" w:rsidRDefault="00926062" w:rsidP="00D1647D">
      <w:pPr>
        <w:rPr>
          <w:lang w:eastAsia="ja-JP"/>
        </w:rPr>
      </w:pPr>
      <w:r w:rsidRPr="00926062">
        <w:rPr>
          <w:lang w:eastAsia="ja-JP"/>
        </w:rPr>
        <w:t xml:space="preserve">  </w:t>
      </w:r>
      <w:r w:rsidR="00487D38">
        <w:rPr>
          <w:lang w:eastAsia="ja-JP"/>
        </w:rPr>
        <w:t>FR-15</w:t>
      </w:r>
      <w:r w:rsidRPr="00926062">
        <w:rPr>
          <w:lang w:eastAsia="ja-JP"/>
        </w:rPr>
        <w:t>: Must Manage Order List</w:t>
      </w:r>
    </w:p>
    <w:p w14:paraId="6C074AAF" w14:textId="77777777" w:rsidR="00926062" w:rsidRPr="00926062" w:rsidRDefault="00926062" w:rsidP="00D1647D">
      <w:pPr>
        <w:pStyle w:val="ListParagraph"/>
        <w:numPr>
          <w:ilvl w:val="0"/>
          <w:numId w:val="18"/>
        </w:numPr>
        <w:rPr>
          <w:lang w:eastAsia="ja-JP"/>
        </w:rPr>
      </w:pPr>
      <w:r w:rsidRPr="00926062">
        <w:rPr>
          <w:lang w:eastAsia="ja-JP"/>
        </w:rPr>
        <w:t>View order.</w:t>
      </w:r>
    </w:p>
    <w:p w14:paraId="4EBE619B" w14:textId="0413E200" w:rsidR="00926062" w:rsidRPr="00126565" w:rsidRDefault="00926062" w:rsidP="00D1647D">
      <w:pPr>
        <w:pStyle w:val="ListParagraph"/>
        <w:numPr>
          <w:ilvl w:val="0"/>
          <w:numId w:val="18"/>
        </w:numPr>
        <w:rPr>
          <w:lang w:eastAsia="ja-JP"/>
        </w:rPr>
      </w:pPr>
      <w:r w:rsidRPr="00926062">
        <w:rPr>
          <w:lang w:eastAsia="ja-JP"/>
        </w:rPr>
        <w:t>Update Order Status.</w:t>
      </w:r>
    </w:p>
    <w:p w14:paraId="78B34A8D" w14:textId="435CF717" w:rsidR="00926062" w:rsidRDefault="00926062" w:rsidP="00D1647D">
      <w:r w:rsidRPr="00926062">
        <w:t>Admin:</w:t>
      </w:r>
    </w:p>
    <w:p w14:paraId="3CEAFD48" w14:textId="7D3160C1" w:rsidR="00487D38" w:rsidRPr="00926062" w:rsidRDefault="00487D38" w:rsidP="00D1647D">
      <w:pPr>
        <w:rPr>
          <w:lang w:eastAsia="ja-JP"/>
        </w:rPr>
      </w:pPr>
      <w:r w:rsidRPr="00926062">
        <w:rPr>
          <w:lang w:eastAsia="ja-JP"/>
        </w:rPr>
        <w:t xml:space="preserve">  </w:t>
      </w:r>
      <w:r>
        <w:rPr>
          <w:lang w:eastAsia="ja-JP"/>
        </w:rPr>
        <w:t>FR-16</w:t>
      </w:r>
      <w:r w:rsidRPr="00926062">
        <w:rPr>
          <w:lang w:eastAsia="ja-JP"/>
        </w:rPr>
        <w:t>: Must Manage Categories List</w:t>
      </w:r>
    </w:p>
    <w:p w14:paraId="1E038E7F" w14:textId="77777777" w:rsidR="00487D38" w:rsidRPr="00926062" w:rsidRDefault="00487D38" w:rsidP="00D1647D">
      <w:pPr>
        <w:pStyle w:val="ListParagraph"/>
        <w:numPr>
          <w:ilvl w:val="0"/>
          <w:numId w:val="18"/>
        </w:numPr>
        <w:rPr>
          <w:lang w:eastAsia="ja-JP"/>
        </w:rPr>
      </w:pPr>
      <w:r w:rsidRPr="00926062">
        <w:rPr>
          <w:lang w:eastAsia="ja-JP"/>
        </w:rPr>
        <w:t>CRUD Categories.</w:t>
      </w:r>
    </w:p>
    <w:p w14:paraId="097E61BA" w14:textId="77777777" w:rsidR="00487D38" w:rsidRPr="00926062" w:rsidRDefault="00487D38" w:rsidP="00D1647D">
      <w:pPr>
        <w:pStyle w:val="ListParagraph"/>
        <w:numPr>
          <w:ilvl w:val="0"/>
          <w:numId w:val="18"/>
        </w:numPr>
        <w:rPr>
          <w:lang w:eastAsia="ja-JP"/>
        </w:rPr>
      </w:pPr>
      <w:r w:rsidRPr="00926062">
        <w:rPr>
          <w:lang w:eastAsia="ja-JP"/>
        </w:rPr>
        <w:t>Search Categories.</w:t>
      </w:r>
    </w:p>
    <w:p w14:paraId="6080161B" w14:textId="77777777" w:rsidR="00487D38" w:rsidRPr="00926062" w:rsidRDefault="00487D38" w:rsidP="00D1647D"/>
    <w:p w14:paraId="113FFBDC" w14:textId="77777777" w:rsidR="00926062" w:rsidRPr="00926062" w:rsidRDefault="00926062" w:rsidP="00D1647D">
      <w:pPr>
        <w:rPr>
          <w:lang w:eastAsia="ja-JP"/>
        </w:rPr>
      </w:pPr>
      <w:r w:rsidRPr="00926062">
        <w:rPr>
          <w:lang w:eastAsia="ja-JP"/>
        </w:rPr>
        <w:t>  FR-17: Must Manage Account List</w:t>
      </w:r>
    </w:p>
    <w:p w14:paraId="5EADEB7B" w14:textId="77777777" w:rsidR="00926062" w:rsidRPr="00926062" w:rsidRDefault="00926062" w:rsidP="00D1647D">
      <w:pPr>
        <w:pStyle w:val="ListParagraph"/>
        <w:numPr>
          <w:ilvl w:val="0"/>
          <w:numId w:val="18"/>
        </w:numPr>
        <w:rPr>
          <w:lang w:eastAsia="ja-JP"/>
        </w:rPr>
      </w:pPr>
      <w:r w:rsidRPr="00926062">
        <w:rPr>
          <w:lang w:eastAsia="ja-JP"/>
        </w:rPr>
        <w:t>CRUD Account</w:t>
      </w:r>
    </w:p>
    <w:p w14:paraId="512FAF3D" w14:textId="77777777" w:rsidR="00926062" w:rsidRPr="00926062" w:rsidRDefault="00926062" w:rsidP="00D1647D">
      <w:pPr>
        <w:pStyle w:val="ListParagraph"/>
        <w:numPr>
          <w:ilvl w:val="0"/>
          <w:numId w:val="18"/>
        </w:numPr>
        <w:rPr>
          <w:lang w:eastAsia="ja-JP"/>
        </w:rPr>
      </w:pPr>
      <w:r w:rsidRPr="00926062">
        <w:rPr>
          <w:lang w:eastAsia="ja-JP"/>
        </w:rPr>
        <w:t>Search Account.</w:t>
      </w:r>
    </w:p>
    <w:p w14:paraId="2D62A408" w14:textId="77777777" w:rsidR="00926062" w:rsidRPr="00926062" w:rsidRDefault="00926062" w:rsidP="00D1647D">
      <w:pPr>
        <w:rPr>
          <w:lang w:eastAsia="ja-JP"/>
        </w:rPr>
      </w:pPr>
      <w:r w:rsidRPr="00926062">
        <w:rPr>
          <w:lang w:eastAsia="ja-JP"/>
        </w:rPr>
        <w:t>  FR-18: Must Manage Revenue.</w:t>
      </w:r>
    </w:p>
    <w:p w14:paraId="3C3B9DD3" w14:textId="77777777" w:rsidR="00926062" w:rsidRPr="00926062" w:rsidRDefault="00926062" w:rsidP="00D1647D">
      <w:pPr>
        <w:pStyle w:val="ListParagraph"/>
        <w:numPr>
          <w:ilvl w:val="0"/>
          <w:numId w:val="18"/>
        </w:numPr>
        <w:rPr>
          <w:lang w:eastAsia="ja-JP"/>
        </w:rPr>
      </w:pPr>
      <w:r w:rsidRPr="00926062">
        <w:rPr>
          <w:lang w:eastAsia="ja-JP"/>
        </w:rPr>
        <w:t>View Revenue by Member Subscription Chart.</w:t>
      </w:r>
    </w:p>
    <w:p w14:paraId="5622761A" w14:textId="77777777" w:rsidR="00926062" w:rsidRPr="00926062" w:rsidRDefault="00926062" w:rsidP="00D1647D">
      <w:pPr>
        <w:pStyle w:val="ListParagraph"/>
        <w:numPr>
          <w:ilvl w:val="0"/>
          <w:numId w:val="18"/>
        </w:numPr>
        <w:rPr>
          <w:lang w:eastAsia="ja-JP"/>
        </w:rPr>
      </w:pPr>
      <w:r w:rsidRPr="00926062">
        <w:rPr>
          <w:lang w:eastAsia="ja-JP"/>
        </w:rPr>
        <w:t>View Revenue by Commission fees Chart.</w:t>
      </w:r>
    </w:p>
    <w:p w14:paraId="0319A41B" w14:textId="77777777" w:rsidR="00926062" w:rsidRPr="00926062" w:rsidRDefault="00926062" w:rsidP="00D1647D">
      <w:pPr>
        <w:rPr>
          <w:lang w:eastAsia="ja-JP"/>
        </w:rPr>
      </w:pPr>
      <w:r w:rsidRPr="00926062">
        <w:rPr>
          <w:lang w:eastAsia="ja-JP"/>
        </w:rPr>
        <w:t>  FR-19: Must Manage Blogs</w:t>
      </w:r>
    </w:p>
    <w:p w14:paraId="09B95F6D" w14:textId="77777777" w:rsidR="00926062" w:rsidRPr="00926062" w:rsidRDefault="00926062" w:rsidP="00D1647D">
      <w:pPr>
        <w:pStyle w:val="ListParagraph"/>
        <w:numPr>
          <w:ilvl w:val="0"/>
          <w:numId w:val="18"/>
        </w:numPr>
        <w:rPr>
          <w:lang w:eastAsia="ja-JP"/>
        </w:rPr>
      </w:pPr>
      <w:r w:rsidRPr="00926062">
        <w:rPr>
          <w:lang w:eastAsia="ja-JP"/>
        </w:rPr>
        <w:t>Confirm the request to create blogs.</w:t>
      </w:r>
    </w:p>
    <w:p w14:paraId="278E943F" w14:textId="77777777" w:rsidR="00926062" w:rsidRPr="00926062" w:rsidRDefault="00926062" w:rsidP="00D1647D">
      <w:pPr>
        <w:pStyle w:val="ListParagraph"/>
        <w:numPr>
          <w:ilvl w:val="0"/>
          <w:numId w:val="18"/>
        </w:numPr>
        <w:rPr>
          <w:lang w:eastAsia="ja-JP"/>
        </w:rPr>
      </w:pPr>
      <w:r w:rsidRPr="00926062">
        <w:rPr>
          <w:lang w:eastAsia="ja-JP"/>
        </w:rPr>
        <w:t>Update Blogs Status (Locked/ UnLocked).</w:t>
      </w:r>
    </w:p>
    <w:p w14:paraId="23D9EF79" w14:textId="77777777" w:rsidR="00926062" w:rsidRPr="00926062" w:rsidRDefault="00926062" w:rsidP="00D1647D">
      <w:pPr>
        <w:pStyle w:val="ListParagraph"/>
        <w:numPr>
          <w:ilvl w:val="0"/>
          <w:numId w:val="18"/>
        </w:numPr>
        <w:rPr>
          <w:lang w:eastAsia="ja-JP"/>
        </w:rPr>
      </w:pPr>
      <w:r w:rsidRPr="00926062">
        <w:rPr>
          <w:lang w:eastAsia="ja-JP"/>
        </w:rPr>
        <w:t>Delete Blogs.</w:t>
      </w:r>
    </w:p>
    <w:p w14:paraId="7AC4C131" w14:textId="77777777" w:rsidR="00926062" w:rsidRPr="00926062" w:rsidRDefault="00926062" w:rsidP="00D1647D">
      <w:pPr>
        <w:rPr>
          <w:lang w:eastAsia="ja-JP"/>
        </w:rPr>
      </w:pPr>
      <w:r w:rsidRPr="00926062">
        <w:rPr>
          <w:lang w:eastAsia="ja-JP"/>
        </w:rPr>
        <w:t>  FR-20: Must Manage News</w:t>
      </w:r>
    </w:p>
    <w:p w14:paraId="17689E8D" w14:textId="4A272D0C" w:rsidR="00926062" w:rsidRDefault="00926062" w:rsidP="00D1647D">
      <w:pPr>
        <w:rPr>
          <w:lang w:eastAsia="ja-JP"/>
        </w:rPr>
      </w:pPr>
      <w:r w:rsidRPr="00926062">
        <w:rPr>
          <w:lang w:eastAsia="ja-JP"/>
        </w:rPr>
        <w:t>CRUD News.</w:t>
      </w:r>
    </w:p>
    <w:p w14:paraId="5BF802A5" w14:textId="77777777" w:rsidR="00487D38" w:rsidRPr="00926062" w:rsidRDefault="00487D38" w:rsidP="00D1647D"/>
    <w:p w14:paraId="4AFE8D59" w14:textId="4A3D47DC" w:rsidR="005B29AA" w:rsidRDefault="005B29AA" w:rsidP="00D1647D">
      <w:pPr>
        <w:pStyle w:val="Heading2"/>
      </w:pPr>
      <w:bookmarkStart w:id="27" w:name="_Toc179354711"/>
      <w:bookmarkStart w:id="28" w:name="_Toc182904437"/>
      <w:bookmarkStart w:id="29" w:name="_Toc183849051"/>
      <w:bookmarkStart w:id="30" w:name="_Toc211613194"/>
      <w:r>
        <w:t>Swimlane</w:t>
      </w:r>
      <w:r w:rsidRPr="00D40BE3">
        <w:t xml:space="preserve"> Diagram</w:t>
      </w:r>
      <w:r w:rsidR="00463EF9">
        <w:t>s</w:t>
      </w:r>
      <w:bookmarkEnd w:id="27"/>
    </w:p>
    <w:p w14:paraId="58C37F18" w14:textId="77777777" w:rsidR="00BF553A" w:rsidRDefault="00BF553A" w:rsidP="00D1647D"/>
    <w:p w14:paraId="18174744" w14:textId="65067F4E" w:rsidR="00BF553A" w:rsidRDefault="00BF553A" w:rsidP="00D1647D">
      <w:r>
        <w:rPr>
          <w:noProof/>
          <w:lang w:eastAsia="ja-JP"/>
        </w:rPr>
        <w:lastRenderedPageBreak/>
        <w:drawing>
          <wp:inline distT="0" distB="0" distL="0" distR="0" wp14:anchorId="12C99FB4" wp14:editId="6BAF6C01">
            <wp:extent cx="3590925" cy="4581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RegisterAnAccount.drawio.png"/>
                    <pic:cNvPicPr/>
                  </pic:nvPicPr>
                  <pic:blipFill>
                    <a:blip r:embed="rId14">
                      <a:extLst>
                        <a:ext uri="{28A0092B-C50C-407E-A947-70E740481C1C}">
                          <a14:useLocalDpi xmlns:a14="http://schemas.microsoft.com/office/drawing/2010/main" val="0"/>
                        </a:ext>
                      </a:extLst>
                    </a:blip>
                    <a:stretch>
                      <a:fillRect/>
                    </a:stretch>
                  </pic:blipFill>
                  <pic:spPr>
                    <a:xfrm>
                      <a:off x="0" y="0"/>
                      <a:ext cx="3590925" cy="4581525"/>
                    </a:xfrm>
                    <a:prstGeom prst="rect">
                      <a:avLst/>
                    </a:prstGeom>
                  </pic:spPr>
                </pic:pic>
              </a:graphicData>
            </a:graphic>
          </wp:inline>
        </w:drawing>
      </w:r>
    </w:p>
    <w:p w14:paraId="454EC2E7" w14:textId="5ADCA4AF" w:rsidR="00A22DDC" w:rsidRDefault="00A22DDC" w:rsidP="00D1647D">
      <w:r>
        <w:rPr>
          <w:noProof/>
          <w:lang w:eastAsia="ja-JP"/>
        </w:rPr>
        <w:lastRenderedPageBreak/>
        <w:drawing>
          <wp:inline distT="0" distB="0" distL="0" distR="0" wp14:anchorId="5DA6C070" wp14:editId="2AC0536E">
            <wp:extent cx="4314825" cy="4200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UpgradeVipAccount.drawio.png"/>
                    <pic:cNvPicPr/>
                  </pic:nvPicPr>
                  <pic:blipFill>
                    <a:blip r:embed="rId15">
                      <a:extLst>
                        <a:ext uri="{28A0092B-C50C-407E-A947-70E740481C1C}">
                          <a14:useLocalDpi xmlns:a14="http://schemas.microsoft.com/office/drawing/2010/main" val="0"/>
                        </a:ext>
                      </a:extLst>
                    </a:blip>
                    <a:stretch>
                      <a:fillRect/>
                    </a:stretch>
                  </pic:blipFill>
                  <pic:spPr>
                    <a:xfrm>
                      <a:off x="0" y="0"/>
                      <a:ext cx="4314825" cy="4200525"/>
                    </a:xfrm>
                    <a:prstGeom prst="rect">
                      <a:avLst/>
                    </a:prstGeom>
                  </pic:spPr>
                </pic:pic>
              </a:graphicData>
            </a:graphic>
          </wp:inline>
        </w:drawing>
      </w:r>
    </w:p>
    <w:p w14:paraId="2BFA9B30" w14:textId="00697CB4" w:rsidR="00A72CEC" w:rsidRPr="00A72CEC" w:rsidRDefault="00A72CEC" w:rsidP="00D1647D"/>
    <w:p w14:paraId="686C7BFF" w14:textId="36FDE577" w:rsidR="00B62447" w:rsidRDefault="0052332E" w:rsidP="00D1647D">
      <w:pPr>
        <w:pStyle w:val="Heading2"/>
      </w:pPr>
      <w:bookmarkStart w:id="31" w:name="_Toc179354712"/>
      <w:r w:rsidRPr="00D40BE3">
        <w:lastRenderedPageBreak/>
        <w:t>Use Case Diagram</w:t>
      </w:r>
      <w:bookmarkEnd w:id="28"/>
      <w:bookmarkEnd w:id="29"/>
      <w:bookmarkEnd w:id="30"/>
      <w:r w:rsidR="00463EF9">
        <w:t>s</w:t>
      </w:r>
      <w:bookmarkEnd w:id="31"/>
    </w:p>
    <w:p w14:paraId="24DDD0F0" w14:textId="4622B03F" w:rsidR="00F824F7" w:rsidRDefault="00E2068E" w:rsidP="00D1647D">
      <w:pPr>
        <w:pStyle w:val="InfoBlue"/>
      </w:pPr>
      <w:r>
        <w:drawing>
          <wp:inline distT="0" distB="0" distL="0" distR="0" wp14:anchorId="6EB1A24B" wp14:editId="286D6185">
            <wp:extent cx="5715000" cy="42462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iagram.jpg"/>
                    <pic:cNvPicPr/>
                  </pic:nvPicPr>
                  <pic:blipFill>
                    <a:blip r:embed="rId16">
                      <a:extLst>
                        <a:ext uri="{28A0092B-C50C-407E-A947-70E740481C1C}">
                          <a14:useLocalDpi xmlns:a14="http://schemas.microsoft.com/office/drawing/2010/main" val="0"/>
                        </a:ext>
                      </a:extLst>
                    </a:blip>
                    <a:stretch>
                      <a:fillRect/>
                    </a:stretch>
                  </pic:blipFill>
                  <pic:spPr>
                    <a:xfrm>
                      <a:off x="0" y="0"/>
                      <a:ext cx="5715000" cy="4246245"/>
                    </a:xfrm>
                    <a:prstGeom prst="rect">
                      <a:avLst/>
                    </a:prstGeom>
                  </pic:spPr>
                </pic:pic>
              </a:graphicData>
            </a:graphic>
          </wp:inline>
        </w:drawing>
      </w:r>
    </w:p>
    <w:p w14:paraId="6DE5F186" w14:textId="4720FA7D" w:rsidR="008A53A4" w:rsidRDefault="0072406C" w:rsidP="00D1647D">
      <w:pPr>
        <w:pStyle w:val="Heading2"/>
        <w:numPr>
          <w:ilvl w:val="2"/>
          <w:numId w:val="31"/>
        </w:numPr>
      </w:pPr>
      <w:bookmarkStart w:id="32" w:name="_Toc179354713"/>
      <w:r>
        <w:t>Manage Personal Account</w:t>
      </w:r>
      <w:bookmarkStart w:id="33" w:name="_GoBack"/>
      <w:bookmarkEnd w:id="32"/>
      <w:bookmarkEnd w:id="33"/>
    </w:p>
    <w:p w14:paraId="296FA687" w14:textId="4BC816A2" w:rsidR="008A53A4" w:rsidRDefault="008A53A4" w:rsidP="00D1647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63"/>
        <w:gridCol w:w="2414"/>
        <w:gridCol w:w="1298"/>
        <w:gridCol w:w="721"/>
        <w:gridCol w:w="2094"/>
      </w:tblGrid>
      <w:tr w:rsidR="008A53A4" w:rsidRPr="00305956" w14:paraId="5A19DF49" w14:textId="77777777" w:rsidTr="00790C00">
        <w:tc>
          <w:tcPr>
            <w:tcW w:w="5000" w:type="pct"/>
            <w:gridSpan w:val="5"/>
            <w:shd w:val="clear" w:color="auto" w:fill="F3F3F3"/>
          </w:tcPr>
          <w:p w14:paraId="3B5464D5" w14:textId="77777777" w:rsidR="008A53A4" w:rsidRPr="00305956" w:rsidRDefault="008A53A4" w:rsidP="00D1647D"/>
          <w:p w14:paraId="2FAD066A" w14:textId="1EF1A713" w:rsidR="008A53A4" w:rsidRPr="00305956" w:rsidRDefault="00B1351F" w:rsidP="00D1647D">
            <w:r>
              <w:t>USE CASE-1</w:t>
            </w:r>
            <w:r w:rsidR="008A53A4" w:rsidRPr="00305956">
              <w:t xml:space="preserve"> SPECIFICATION</w:t>
            </w:r>
          </w:p>
          <w:p w14:paraId="1BDBCB7B" w14:textId="77777777" w:rsidR="008A53A4" w:rsidRPr="00305956" w:rsidRDefault="008A53A4" w:rsidP="00D1647D"/>
        </w:tc>
      </w:tr>
      <w:tr w:rsidR="008A53A4" w:rsidRPr="00305956" w14:paraId="298CFB74" w14:textId="77777777" w:rsidTr="00790C00">
        <w:tc>
          <w:tcPr>
            <w:tcW w:w="1391" w:type="pct"/>
            <w:shd w:val="clear" w:color="auto" w:fill="F3F3F3"/>
          </w:tcPr>
          <w:p w14:paraId="2D97D6CD" w14:textId="77777777" w:rsidR="008A53A4" w:rsidRPr="00305956" w:rsidRDefault="008A53A4" w:rsidP="00D1647D">
            <w:r w:rsidRPr="00305956">
              <w:t>Use-case No.</w:t>
            </w:r>
          </w:p>
        </w:tc>
        <w:tc>
          <w:tcPr>
            <w:tcW w:w="1364" w:type="pct"/>
          </w:tcPr>
          <w:p w14:paraId="351843CD" w14:textId="77777777" w:rsidR="008A53A4" w:rsidRPr="00305956" w:rsidRDefault="008A53A4" w:rsidP="00D1647D">
            <w:r w:rsidRPr="00305956">
              <w:t>&lt;UC001&gt;</w:t>
            </w:r>
          </w:p>
        </w:tc>
        <w:tc>
          <w:tcPr>
            <w:tcW w:w="1059" w:type="pct"/>
            <w:gridSpan w:val="2"/>
            <w:shd w:val="clear" w:color="auto" w:fill="F3F3F3"/>
          </w:tcPr>
          <w:p w14:paraId="7EEDD454" w14:textId="77777777" w:rsidR="008A53A4" w:rsidRPr="00305956" w:rsidRDefault="008A53A4" w:rsidP="00D1647D">
            <w:r w:rsidRPr="00305956">
              <w:t>Use-case Version</w:t>
            </w:r>
          </w:p>
        </w:tc>
        <w:tc>
          <w:tcPr>
            <w:tcW w:w="1186" w:type="pct"/>
          </w:tcPr>
          <w:p w14:paraId="04F797F3" w14:textId="77777777" w:rsidR="008A53A4" w:rsidRPr="00305956" w:rsidRDefault="008A53A4" w:rsidP="00D1647D">
            <w:r w:rsidRPr="00305956">
              <w:t>&lt;1.0&gt;</w:t>
            </w:r>
          </w:p>
        </w:tc>
      </w:tr>
      <w:tr w:rsidR="008A53A4" w:rsidRPr="00305956" w14:paraId="521326AB" w14:textId="77777777" w:rsidTr="00790C00">
        <w:tc>
          <w:tcPr>
            <w:tcW w:w="1391" w:type="pct"/>
            <w:shd w:val="clear" w:color="auto" w:fill="F3F3F3"/>
          </w:tcPr>
          <w:p w14:paraId="20975122" w14:textId="77777777" w:rsidR="008A53A4" w:rsidRPr="00305956" w:rsidRDefault="008A53A4" w:rsidP="00D1647D">
            <w:r w:rsidRPr="00305956">
              <w:t>Use-case Name</w:t>
            </w:r>
          </w:p>
        </w:tc>
        <w:tc>
          <w:tcPr>
            <w:tcW w:w="3609" w:type="pct"/>
            <w:gridSpan w:val="4"/>
          </w:tcPr>
          <w:p w14:paraId="68103D79" w14:textId="1BCD165E" w:rsidR="008A53A4" w:rsidRPr="00305956" w:rsidRDefault="0072406C" w:rsidP="00D1647D">
            <w:r>
              <w:t>Manage Personal Account</w:t>
            </w:r>
          </w:p>
        </w:tc>
      </w:tr>
      <w:tr w:rsidR="008A53A4" w:rsidRPr="00305956" w14:paraId="1BE428A8" w14:textId="77777777" w:rsidTr="00790C00">
        <w:tc>
          <w:tcPr>
            <w:tcW w:w="1391" w:type="pct"/>
            <w:shd w:val="clear" w:color="auto" w:fill="F3F3F3"/>
          </w:tcPr>
          <w:p w14:paraId="43BF548C" w14:textId="77777777" w:rsidR="008A53A4" w:rsidRPr="00305956" w:rsidRDefault="008A53A4" w:rsidP="00D1647D">
            <w:r w:rsidRPr="00305956">
              <w:t xml:space="preserve">Author </w:t>
            </w:r>
          </w:p>
        </w:tc>
        <w:tc>
          <w:tcPr>
            <w:tcW w:w="3609" w:type="pct"/>
            <w:gridSpan w:val="4"/>
          </w:tcPr>
          <w:p w14:paraId="1E1B6451" w14:textId="3A66B3FA" w:rsidR="008A53A4" w:rsidRPr="00305956" w:rsidRDefault="0072406C" w:rsidP="00D1647D">
            <w:r>
              <w:t>Le Vinh Phat</w:t>
            </w:r>
          </w:p>
        </w:tc>
      </w:tr>
      <w:tr w:rsidR="008A53A4" w:rsidRPr="00305956" w14:paraId="131F79BF" w14:textId="77777777" w:rsidTr="00790C00">
        <w:tc>
          <w:tcPr>
            <w:tcW w:w="1391" w:type="pct"/>
            <w:shd w:val="clear" w:color="auto" w:fill="F3F3F3"/>
          </w:tcPr>
          <w:p w14:paraId="1AF87579" w14:textId="77777777" w:rsidR="008A53A4" w:rsidRPr="00305956" w:rsidRDefault="008A53A4" w:rsidP="00D1647D">
            <w:r w:rsidRPr="00305956">
              <w:t>Date</w:t>
            </w:r>
          </w:p>
        </w:tc>
        <w:tc>
          <w:tcPr>
            <w:tcW w:w="1364" w:type="pct"/>
          </w:tcPr>
          <w:p w14:paraId="48BF5E86" w14:textId="2A2CAB0F" w:rsidR="008A53A4" w:rsidRPr="00305956" w:rsidRDefault="0072406C" w:rsidP="00D1647D">
            <w:r>
              <w:t>20/10</w:t>
            </w:r>
            <w:r w:rsidR="008A53A4" w:rsidRPr="00305956">
              <w:t>/</w:t>
            </w:r>
            <w:r>
              <w:t>2024</w:t>
            </w:r>
          </w:p>
        </w:tc>
        <w:tc>
          <w:tcPr>
            <w:tcW w:w="637" w:type="pct"/>
            <w:shd w:val="clear" w:color="auto" w:fill="F3F3F3"/>
          </w:tcPr>
          <w:p w14:paraId="709A2407" w14:textId="77777777" w:rsidR="008A53A4" w:rsidRPr="00305956" w:rsidRDefault="008A53A4" w:rsidP="00D1647D">
            <w:r w:rsidRPr="00305956">
              <w:t>Priority</w:t>
            </w:r>
          </w:p>
        </w:tc>
        <w:tc>
          <w:tcPr>
            <w:tcW w:w="1608" w:type="pct"/>
            <w:gridSpan w:val="2"/>
          </w:tcPr>
          <w:p w14:paraId="64650937" w14:textId="39143FE0" w:rsidR="008A53A4" w:rsidRPr="00305956" w:rsidRDefault="0072406C" w:rsidP="00D1647D">
            <w:r>
              <w:t>High</w:t>
            </w:r>
          </w:p>
        </w:tc>
      </w:tr>
      <w:tr w:rsidR="008A53A4" w:rsidRPr="00305956" w14:paraId="56FF9FE4" w14:textId="77777777" w:rsidTr="00790C00">
        <w:tc>
          <w:tcPr>
            <w:tcW w:w="5000" w:type="pct"/>
            <w:gridSpan w:val="5"/>
            <w:shd w:val="clear" w:color="auto" w:fill="FFFFFF"/>
          </w:tcPr>
          <w:p w14:paraId="398E440B" w14:textId="77777777" w:rsidR="008A53A4" w:rsidRPr="00305956" w:rsidRDefault="008A53A4" w:rsidP="00D1647D">
            <w:r w:rsidRPr="00305956">
              <w:t>Actor:</w:t>
            </w:r>
          </w:p>
          <w:p w14:paraId="21D5218E" w14:textId="5454E5C5" w:rsidR="008A53A4" w:rsidRPr="00305956" w:rsidRDefault="00107B6E" w:rsidP="00D1647D">
            <w:r>
              <w:lastRenderedPageBreak/>
              <w:t>Registered User (Shop,Member,Admin)</w:t>
            </w:r>
          </w:p>
          <w:p w14:paraId="087509F9" w14:textId="77777777" w:rsidR="008A53A4" w:rsidRPr="00305956" w:rsidRDefault="008A53A4" w:rsidP="00D1647D">
            <w:r w:rsidRPr="00305956">
              <w:t>Summary:</w:t>
            </w:r>
          </w:p>
          <w:p w14:paraId="0D0C5094" w14:textId="02DB6584" w:rsidR="008A53A4" w:rsidRPr="00305956" w:rsidRDefault="008A53A4" w:rsidP="00D1647D">
            <w:pPr>
              <w:rPr>
                <w:b/>
              </w:rPr>
            </w:pPr>
            <w:r w:rsidRPr="00305956">
              <w:tab/>
            </w:r>
            <w:r w:rsidR="00107B6E">
              <w:t>The user can update personal information such as name, email, password,…</w:t>
            </w:r>
          </w:p>
          <w:p w14:paraId="2C7BFD4E" w14:textId="77777777" w:rsidR="008A53A4" w:rsidRPr="00305956" w:rsidRDefault="008A53A4" w:rsidP="00D1647D">
            <w:r w:rsidRPr="00305956">
              <w:t>Goal:</w:t>
            </w:r>
          </w:p>
          <w:p w14:paraId="2BB17460" w14:textId="2EF7F6A2" w:rsidR="008A53A4" w:rsidRPr="00305956" w:rsidRDefault="008A53A4" w:rsidP="00D1647D">
            <w:pPr>
              <w:rPr>
                <w:b/>
              </w:rPr>
            </w:pPr>
            <w:r w:rsidRPr="00305956">
              <w:tab/>
            </w:r>
            <w:r w:rsidR="00107B6E">
              <w:t>The goal of this use case is to ensure users can modify and update their account details to keep the system up to date and accurate</w:t>
            </w:r>
          </w:p>
          <w:p w14:paraId="51CA54F3" w14:textId="77777777" w:rsidR="008A53A4" w:rsidRPr="00305956" w:rsidRDefault="008A53A4" w:rsidP="00D1647D">
            <w:r w:rsidRPr="00305956">
              <w:t>Triggers</w:t>
            </w:r>
          </w:p>
          <w:p w14:paraId="5A29D275" w14:textId="285B1AC2" w:rsidR="008A53A4" w:rsidRPr="00305956" w:rsidRDefault="008A53A4" w:rsidP="00D1647D">
            <w:r w:rsidRPr="00305956">
              <w:t xml:space="preserve">           </w:t>
            </w:r>
            <w:r w:rsidR="00107B6E">
              <w:t>User selects the "Manage Personal Account" option after logging in.</w:t>
            </w:r>
            <w:r w:rsidRPr="00305956">
              <w:tab/>
            </w:r>
          </w:p>
          <w:p w14:paraId="117BA6BA" w14:textId="77777777" w:rsidR="008A53A4" w:rsidRPr="00305956" w:rsidRDefault="008A53A4" w:rsidP="00D1647D">
            <w:r w:rsidRPr="00305956">
              <w:t>Preconditions:</w:t>
            </w:r>
          </w:p>
          <w:p w14:paraId="4FB7E757" w14:textId="02339A1A" w:rsidR="008A53A4" w:rsidRPr="00305956" w:rsidRDefault="008A53A4" w:rsidP="00D1647D">
            <w:r w:rsidRPr="00305956">
              <w:t xml:space="preserve">          </w:t>
            </w:r>
            <w:r w:rsidR="00D1647D">
              <w:t>The user must be logged into the system.</w:t>
            </w:r>
          </w:p>
          <w:p w14:paraId="5D32D02B" w14:textId="77777777" w:rsidR="008A53A4" w:rsidRPr="00305956" w:rsidRDefault="008A53A4" w:rsidP="00D1647D">
            <w:r w:rsidRPr="00305956">
              <w:t>Post Conditions:</w:t>
            </w:r>
          </w:p>
          <w:p w14:paraId="16C32C16" w14:textId="0F69542E" w:rsidR="00D1647D" w:rsidRPr="00D1647D" w:rsidRDefault="00D1647D" w:rsidP="00D1647D">
            <w:pPr>
              <w:pStyle w:val="ListParagraph"/>
              <w:numPr>
                <w:ilvl w:val="0"/>
                <w:numId w:val="34"/>
              </w:numPr>
              <w:rPr>
                <w:lang w:eastAsia="ja-JP"/>
              </w:rPr>
            </w:pPr>
            <w:r w:rsidRPr="00D1647D">
              <w:rPr>
                <w:lang w:eastAsia="ja-JP"/>
              </w:rPr>
              <w:t>The personal account information is updated in the system.</w:t>
            </w:r>
          </w:p>
          <w:p w14:paraId="0168DA1E" w14:textId="38978B6A" w:rsidR="008A53A4" w:rsidRPr="00D1647D" w:rsidRDefault="00D1647D" w:rsidP="00D1647D">
            <w:pPr>
              <w:pStyle w:val="ListParagraph"/>
              <w:numPr>
                <w:ilvl w:val="0"/>
                <w:numId w:val="34"/>
              </w:numPr>
            </w:pPr>
            <w:r w:rsidRPr="00D1647D">
              <w:rPr>
                <w:lang w:eastAsia="ja-JP"/>
              </w:rPr>
              <w:t>The changes are reflected in the user's profile and applied immediately.</w:t>
            </w:r>
          </w:p>
          <w:p w14:paraId="2E8451DE" w14:textId="77777777" w:rsidR="008A53A4" w:rsidRPr="00305956" w:rsidRDefault="008A53A4" w:rsidP="00D1647D">
            <w:r w:rsidRPr="00305956">
              <w:t>Main Success Scenario:</w:t>
            </w:r>
          </w:p>
          <w:p w14:paraId="28C0C871" w14:textId="26315A97" w:rsidR="00D1647D" w:rsidRPr="00D1647D" w:rsidRDefault="00D1647D" w:rsidP="00D1647D">
            <w:pPr>
              <w:pStyle w:val="ListParagraph"/>
              <w:numPr>
                <w:ilvl w:val="0"/>
                <w:numId w:val="35"/>
              </w:numPr>
              <w:rPr>
                <w:lang w:eastAsia="ja-JP"/>
              </w:rPr>
            </w:pPr>
            <w:r w:rsidRPr="00D1647D">
              <w:rPr>
                <w:lang w:eastAsia="ja-JP"/>
              </w:rPr>
              <w:t>User logs into the system.</w:t>
            </w:r>
          </w:p>
          <w:p w14:paraId="06D665BB" w14:textId="30611A32" w:rsidR="00D1647D" w:rsidRPr="00D1647D" w:rsidRDefault="00D1647D" w:rsidP="00D1647D">
            <w:pPr>
              <w:pStyle w:val="ListParagraph"/>
              <w:numPr>
                <w:ilvl w:val="0"/>
                <w:numId w:val="35"/>
              </w:numPr>
              <w:rPr>
                <w:lang w:eastAsia="ja-JP"/>
              </w:rPr>
            </w:pPr>
            <w:r w:rsidRPr="00D1647D">
              <w:rPr>
                <w:lang w:eastAsia="ja-JP"/>
              </w:rPr>
              <w:t>User navigates to the "Manage Personal Account" section.</w:t>
            </w:r>
          </w:p>
          <w:p w14:paraId="6A095FC4" w14:textId="0EFFCBBA" w:rsidR="00D1647D" w:rsidRPr="00D1647D" w:rsidRDefault="00D1647D" w:rsidP="00D1647D">
            <w:pPr>
              <w:pStyle w:val="ListParagraph"/>
              <w:numPr>
                <w:ilvl w:val="0"/>
                <w:numId w:val="35"/>
              </w:numPr>
              <w:rPr>
                <w:lang w:eastAsia="ja-JP"/>
              </w:rPr>
            </w:pPr>
            <w:r w:rsidRPr="00D1647D">
              <w:rPr>
                <w:lang w:eastAsia="ja-JP"/>
              </w:rPr>
              <w:t>User selects the desired action (e.g., update personal details).</w:t>
            </w:r>
          </w:p>
          <w:p w14:paraId="04ABE22F" w14:textId="5089AE54" w:rsidR="00D1647D" w:rsidRPr="00D1647D" w:rsidRDefault="00D1647D" w:rsidP="00D1647D">
            <w:pPr>
              <w:pStyle w:val="ListParagraph"/>
              <w:numPr>
                <w:ilvl w:val="0"/>
                <w:numId w:val="35"/>
              </w:numPr>
              <w:rPr>
                <w:lang w:eastAsia="ja-JP"/>
              </w:rPr>
            </w:pPr>
            <w:r w:rsidRPr="00D1647D">
              <w:rPr>
                <w:lang w:eastAsia="ja-JP"/>
              </w:rPr>
              <w:t>User inputs the necessary changes, such as updating name, email, or password.</w:t>
            </w:r>
          </w:p>
          <w:p w14:paraId="5110E1D7" w14:textId="53904FB7" w:rsidR="00D1647D" w:rsidRPr="00D1647D" w:rsidRDefault="00D1647D" w:rsidP="00D1647D">
            <w:pPr>
              <w:pStyle w:val="ListParagraph"/>
              <w:numPr>
                <w:ilvl w:val="0"/>
                <w:numId w:val="35"/>
              </w:numPr>
              <w:rPr>
                <w:lang w:eastAsia="ja-JP"/>
              </w:rPr>
            </w:pPr>
            <w:r w:rsidRPr="00D1647D">
              <w:rPr>
                <w:lang w:eastAsia="ja-JP"/>
              </w:rPr>
              <w:t>System validates the input, ensuring the data meets required formats (e.g., valid email format, password strength).</w:t>
            </w:r>
          </w:p>
          <w:p w14:paraId="0FB4DADD" w14:textId="23BCF560" w:rsidR="00D1647D" w:rsidRPr="00D1647D" w:rsidRDefault="00D1647D" w:rsidP="00D1647D">
            <w:pPr>
              <w:pStyle w:val="ListParagraph"/>
              <w:numPr>
                <w:ilvl w:val="0"/>
                <w:numId w:val="35"/>
              </w:numPr>
              <w:rPr>
                <w:lang w:eastAsia="ja-JP"/>
              </w:rPr>
            </w:pPr>
            <w:r w:rsidRPr="00D1647D">
              <w:rPr>
                <w:lang w:eastAsia="ja-JP"/>
              </w:rPr>
              <w:t>If validation is successful, the system updates the personal account information in the database.</w:t>
            </w:r>
          </w:p>
          <w:p w14:paraId="283CF706" w14:textId="211F872F" w:rsidR="00D1647D" w:rsidRPr="00D1647D" w:rsidRDefault="00D1647D" w:rsidP="00D1647D">
            <w:pPr>
              <w:pStyle w:val="ListParagraph"/>
              <w:numPr>
                <w:ilvl w:val="0"/>
                <w:numId w:val="35"/>
              </w:numPr>
              <w:rPr>
                <w:lang w:eastAsia="ja-JP"/>
              </w:rPr>
            </w:pPr>
            <w:r w:rsidRPr="00D1647D">
              <w:rPr>
                <w:lang w:eastAsia="ja-JP"/>
              </w:rPr>
              <w:t>System confirms the successful update by displaying a confirmation message.</w:t>
            </w:r>
          </w:p>
          <w:p w14:paraId="2545887E" w14:textId="15A7A3A9" w:rsidR="008A53A4" w:rsidRPr="00D1647D" w:rsidRDefault="00D1647D" w:rsidP="00D1647D">
            <w:pPr>
              <w:pStyle w:val="ListParagraph"/>
              <w:numPr>
                <w:ilvl w:val="0"/>
                <w:numId w:val="35"/>
              </w:numPr>
            </w:pPr>
            <w:r w:rsidRPr="00D1647D">
              <w:rPr>
                <w:lang w:eastAsia="ja-JP"/>
              </w:rPr>
              <w:t>The updated information is reflected immediately in the user's profile.</w:t>
            </w:r>
          </w:p>
          <w:p w14:paraId="77921CC1" w14:textId="77777777" w:rsidR="008A53A4" w:rsidRPr="00305956" w:rsidRDefault="008A53A4" w:rsidP="00D1647D">
            <w:r w:rsidRPr="00305956">
              <w:t xml:space="preserve">Alternative Scenario: </w:t>
            </w:r>
          </w:p>
          <w:p w14:paraId="4E26DC12" w14:textId="70CCA63F" w:rsidR="00D1647D" w:rsidRPr="00D1647D" w:rsidRDefault="00D1647D" w:rsidP="00D1647D">
            <w:pPr>
              <w:pStyle w:val="ListParagraph"/>
              <w:numPr>
                <w:ilvl w:val="0"/>
                <w:numId w:val="36"/>
              </w:numPr>
              <w:rPr>
                <w:lang w:eastAsia="ja-JP"/>
              </w:rPr>
            </w:pPr>
            <w:r w:rsidRPr="00D1647D">
              <w:rPr>
                <w:lang w:eastAsia="ja-JP"/>
              </w:rPr>
              <w:t xml:space="preserve">If the user enters </w:t>
            </w:r>
            <w:r w:rsidRPr="00D1647D">
              <w:rPr>
                <w:bCs/>
                <w:lang w:eastAsia="ja-JP"/>
              </w:rPr>
              <w:t>invalid or incomplete data</w:t>
            </w:r>
            <w:r w:rsidRPr="00D1647D">
              <w:rPr>
                <w:lang w:eastAsia="ja-JP"/>
              </w:rPr>
              <w:t>, the system shows an error message indicating what needs to be corrected (e.g., incorrect email format, weak password). The user is prompted to correct the information before the system saves the changes.</w:t>
            </w:r>
          </w:p>
          <w:p w14:paraId="3B660B8A" w14:textId="42C359F5" w:rsidR="008A53A4" w:rsidRPr="00D1647D" w:rsidRDefault="00D1647D" w:rsidP="00D1647D">
            <w:pPr>
              <w:pStyle w:val="ListParagraph"/>
              <w:numPr>
                <w:ilvl w:val="0"/>
                <w:numId w:val="36"/>
              </w:numPr>
            </w:pPr>
            <w:r w:rsidRPr="00D1647D">
              <w:rPr>
                <w:lang w:eastAsia="ja-JP"/>
              </w:rPr>
              <w:t>If the user cancels the action, no changes are made, and the system returns to the previous screen without updating the account details</w:t>
            </w:r>
            <w:r w:rsidRPr="00D1647D">
              <w:rPr>
                <w:rFonts w:ascii="Times New Roman" w:hAnsi="Times New Roman" w:cs="Times New Roman"/>
                <w:sz w:val="24"/>
                <w:szCs w:val="24"/>
                <w:lang w:eastAsia="ja-JP"/>
              </w:rPr>
              <w:t>.</w:t>
            </w:r>
          </w:p>
          <w:p w14:paraId="54D59342" w14:textId="77777777" w:rsidR="008A53A4" w:rsidRPr="00305956" w:rsidRDefault="008A53A4" w:rsidP="00D1647D">
            <w:r w:rsidRPr="00305956">
              <w:t>Exceptions:</w:t>
            </w:r>
          </w:p>
          <w:p w14:paraId="33818DFB" w14:textId="55E0CF2F" w:rsidR="00D1647D" w:rsidRPr="00D1647D" w:rsidRDefault="00D1647D" w:rsidP="00D1647D">
            <w:pPr>
              <w:pStyle w:val="ListParagraph"/>
              <w:numPr>
                <w:ilvl w:val="0"/>
                <w:numId w:val="37"/>
              </w:numPr>
              <w:rPr>
                <w:lang w:eastAsia="ja-JP"/>
              </w:rPr>
            </w:pPr>
            <w:r w:rsidRPr="00D1647D">
              <w:rPr>
                <w:bCs/>
                <w:lang w:eastAsia="ja-JP"/>
              </w:rPr>
              <w:t>The system is down or unable to process requests:</w:t>
            </w:r>
            <w:r w:rsidRPr="00D1647D">
              <w:rPr>
                <w:lang w:eastAsia="ja-JP"/>
              </w:rPr>
              <w:t xml:space="preserve"> The user cannot access the "Manage Personal Account" feature, and the system displays an appropriate error message or notification.</w:t>
            </w:r>
          </w:p>
          <w:p w14:paraId="0C30AC48" w14:textId="70B1041B" w:rsidR="00D1647D" w:rsidRPr="00D1647D" w:rsidRDefault="00D1647D" w:rsidP="00D1647D">
            <w:pPr>
              <w:pStyle w:val="ListParagraph"/>
              <w:numPr>
                <w:ilvl w:val="0"/>
                <w:numId w:val="37"/>
              </w:numPr>
              <w:rPr>
                <w:lang w:eastAsia="ja-JP"/>
              </w:rPr>
            </w:pPr>
            <w:r w:rsidRPr="00D1647D">
              <w:rPr>
                <w:bCs/>
                <w:lang w:eastAsia="ja-JP"/>
              </w:rPr>
              <w:t>User does not have permission to update certain fields:</w:t>
            </w:r>
            <w:r w:rsidRPr="00D1647D">
              <w:rPr>
                <w:lang w:eastAsia="ja-JP"/>
              </w:rPr>
              <w:t xml:space="preserve"> Some fields may be locked or restricted from user modification (e.g., user roles, account creation date), and an error message will be shown when attempting to update those fields.</w:t>
            </w:r>
          </w:p>
          <w:p w14:paraId="207F3AEC" w14:textId="01E500D5" w:rsidR="008A53A4" w:rsidRPr="00D1647D" w:rsidRDefault="00D1647D" w:rsidP="00D1647D">
            <w:pPr>
              <w:pStyle w:val="ListParagraph"/>
              <w:numPr>
                <w:ilvl w:val="0"/>
                <w:numId w:val="37"/>
              </w:numPr>
            </w:pPr>
            <w:r w:rsidRPr="00D1647D">
              <w:rPr>
                <w:bCs/>
                <w:lang w:eastAsia="ja-JP"/>
              </w:rPr>
              <w:t>The account to be managed does not exist:</w:t>
            </w:r>
            <w:r w:rsidRPr="00D1647D">
              <w:rPr>
                <w:lang w:eastAsia="ja-JP"/>
              </w:rPr>
              <w:t xml:space="preserve"> If the user’s account is somehow missing from the system, the user will not be able to proceed, and the system will show an error message.</w:t>
            </w:r>
          </w:p>
          <w:p w14:paraId="4C043172" w14:textId="77777777" w:rsidR="008A53A4" w:rsidRPr="00305956" w:rsidRDefault="008A53A4" w:rsidP="00D1647D">
            <w:r w:rsidRPr="00305956">
              <w:t xml:space="preserve">Relationships: </w:t>
            </w:r>
          </w:p>
          <w:p w14:paraId="30374950" w14:textId="45EF7754" w:rsidR="0086783F" w:rsidRPr="0086783F" w:rsidRDefault="0086783F" w:rsidP="0086783F">
            <w:pPr>
              <w:pStyle w:val="ListParagraph"/>
              <w:numPr>
                <w:ilvl w:val="0"/>
                <w:numId w:val="41"/>
              </w:numPr>
              <w:spacing w:before="0" w:after="0"/>
              <w:jc w:val="left"/>
              <w:rPr>
                <w:rFonts w:cs="Tahoma"/>
                <w:lang w:eastAsia="ja-JP"/>
              </w:rPr>
            </w:pPr>
            <w:r w:rsidRPr="0086783F">
              <w:rPr>
                <w:rFonts w:cs="Tahoma"/>
                <w:bCs/>
                <w:lang w:eastAsia="ja-JP"/>
              </w:rPr>
              <w:t>Depends on the "Login to System" use case:</w:t>
            </w:r>
            <w:r w:rsidRPr="0086783F">
              <w:rPr>
                <w:rFonts w:cs="Tahoma"/>
                <w:lang w:eastAsia="ja-JP"/>
              </w:rPr>
              <w:t xml:space="preserve"> The user must log in to access their personal account management options.</w:t>
            </w:r>
          </w:p>
          <w:p w14:paraId="1717A9C3" w14:textId="5A30BB04" w:rsidR="00D1647D" w:rsidRPr="0086783F" w:rsidRDefault="0086783F" w:rsidP="0086783F">
            <w:pPr>
              <w:pStyle w:val="ListParagraph"/>
              <w:numPr>
                <w:ilvl w:val="0"/>
                <w:numId w:val="41"/>
              </w:numPr>
              <w:rPr>
                <w:rFonts w:cs="Tahoma"/>
                <w:lang w:eastAsia="ja-JP"/>
              </w:rPr>
            </w:pPr>
            <w:r w:rsidRPr="0086783F">
              <w:rPr>
                <w:rFonts w:cs="Tahoma"/>
                <w:bCs/>
                <w:lang w:eastAsia="ja-JP"/>
              </w:rPr>
              <w:lastRenderedPageBreak/>
              <w:t>Relates to "Change Personal Information":</w:t>
            </w:r>
            <w:r w:rsidRPr="0086783F">
              <w:rPr>
                <w:rFonts w:cs="Tahoma"/>
                <w:lang w:eastAsia="ja-JP"/>
              </w:rPr>
              <w:t xml:space="preserve"> Users can update personal details, which is a part of the larger "Manage Personal Account" process.</w:t>
            </w:r>
          </w:p>
          <w:p w14:paraId="3E9FA780" w14:textId="07DC0E68" w:rsidR="008A53A4" w:rsidRDefault="008A53A4" w:rsidP="0086783F">
            <w:pPr>
              <w:ind w:left="360"/>
              <w:rPr>
                <w:rFonts w:cs="Tahoma"/>
              </w:rPr>
            </w:pPr>
            <w:r w:rsidRPr="0086783F">
              <w:rPr>
                <w:rFonts w:cs="Tahoma"/>
              </w:rPr>
              <w:t>Business Rules:</w:t>
            </w:r>
          </w:p>
          <w:p w14:paraId="6E35D5F1" w14:textId="01564D9B" w:rsidR="0086783F" w:rsidRPr="0086783F" w:rsidRDefault="0086783F" w:rsidP="0086783F">
            <w:pPr>
              <w:pStyle w:val="ListParagraph"/>
              <w:numPr>
                <w:ilvl w:val="0"/>
                <w:numId w:val="42"/>
              </w:numPr>
              <w:spacing w:before="0" w:after="0"/>
              <w:jc w:val="left"/>
              <w:rPr>
                <w:rFonts w:cs="Tahoma"/>
                <w:lang w:eastAsia="ja-JP"/>
              </w:rPr>
            </w:pPr>
            <w:r w:rsidRPr="0086783F">
              <w:rPr>
                <w:rFonts w:cs="Tahoma"/>
                <w:bCs/>
                <w:lang w:eastAsia="ja-JP"/>
              </w:rPr>
              <w:t>Only authenticated users</w:t>
            </w:r>
            <w:r w:rsidRPr="0086783F">
              <w:rPr>
                <w:rFonts w:cs="Tahoma"/>
                <w:lang w:eastAsia="ja-JP"/>
              </w:rPr>
              <w:t xml:space="preserve"> can manage their own personal accounts.</w:t>
            </w:r>
          </w:p>
          <w:p w14:paraId="225D637B" w14:textId="6C8F4A85" w:rsidR="0086783F" w:rsidRPr="0086783F" w:rsidRDefault="0086783F" w:rsidP="0086783F">
            <w:pPr>
              <w:pStyle w:val="ListParagraph"/>
              <w:numPr>
                <w:ilvl w:val="0"/>
                <w:numId w:val="42"/>
              </w:numPr>
              <w:spacing w:before="0" w:after="0"/>
              <w:jc w:val="left"/>
              <w:rPr>
                <w:rFonts w:cs="Tahoma"/>
                <w:lang w:eastAsia="ja-JP"/>
              </w:rPr>
            </w:pPr>
            <w:r w:rsidRPr="0086783F">
              <w:rPr>
                <w:rFonts w:cs="Tahoma"/>
                <w:lang w:eastAsia="ja-JP"/>
              </w:rPr>
              <w:t xml:space="preserve">Personal account data must be validated to ensure </w:t>
            </w:r>
            <w:r w:rsidRPr="0086783F">
              <w:rPr>
                <w:rFonts w:cs="Tahoma"/>
                <w:bCs/>
                <w:lang w:eastAsia="ja-JP"/>
              </w:rPr>
              <w:t>compliance with system policies</w:t>
            </w:r>
            <w:r w:rsidRPr="0086783F">
              <w:rPr>
                <w:rFonts w:cs="Tahoma"/>
                <w:lang w:eastAsia="ja-JP"/>
              </w:rPr>
              <w:t xml:space="preserve"> (e.g., valid email format, password strength).</w:t>
            </w:r>
          </w:p>
          <w:p w14:paraId="2021603C" w14:textId="21249010" w:rsidR="0086783F" w:rsidRPr="0086783F" w:rsidRDefault="0086783F" w:rsidP="0086783F">
            <w:pPr>
              <w:pStyle w:val="ListParagraph"/>
              <w:numPr>
                <w:ilvl w:val="0"/>
                <w:numId w:val="42"/>
              </w:numPr>
              <w:rPr>
                <w:rFonts w:cs="Tahoma"/>
              </w:rPr>
            </w:pPr>
            <w:r w:rsidRPr="0086783F">
              <w:rPr>
                <w:rFonts w:cs="Tahoma"/>
                <w:lang w:eastAsia="ja-JP"/>
              </w:rPr>
              <w:t>The system should ensure that users can only manage fields that they are authorized to update.</w:t>
            </w:r>
          </w:p>
          <w:p w14:paraId="0DE9A22F" w14:textId="0E75DB46" w:rsidR="008A53A4" w:rsidRPr="00305956" w:rsidRDefault="008A53A4" w:rsidP="00D1647D">
            <w:r w:rsidRPr="00305956">
              <w:t xml:space="preserve">       </w:t>
            </w:r>
          </w:p>
        </w:tc>
      </w:tr>
    </w:tbl>
    <w:p w14:paraId="3BD04597" w14:textId="2C7D14B1" w:rsidR="008A53A4" w:rsidRDefault="008A53A4" w:rsidP="00D1647D">
      <w:pPr>
        <w:pStyle w:val="BodyText"/>
      </w:pPr>
    </w:p>
    <w:p w14:paraId="7D01379F" w14:textId="197172BA" w:rsidR="008A53A4" w:rsidRDefault="008A53A4" w:rsidP="00D1647D">
      <w:pPr>
        <w:pStyle w:val="Heading2"/>
        <w:numPr>
          <w:ilvl w:val="2"/>
          <w:numId w:val="33"/>
        </w:numPr>
      </w:pPr>
      <w:r w:rsidRPr="009E2903">
        <w:t xml:space="preserve"> </w:t>
      </w:r>
      <w:r w:rsidR="000E7718">
        <w:t>Order Managent</w:t>
      </w:r>
    </w:p>
    <w:p w14:paraId="32BFB9C3" w14:textId="0D1A2F00" w:rsidR="008A53A4" w:rsidRDefault="008A53A4" w:rsidP="00D1647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63"/>
        <w:gridCol w:w="2415"/>
        <w:gridCol w:w="1298"/>
        <w:gridCol w:w="721"/>
        <w:gridCol w:w="2093"/>
      </w:tblGrid>
      <w:tr w:rsidR="00CA25AF" w:rsidRPr="00305956" w14:paraId="69C3A04F" w14:textId="77777777" w:rsidTr="00790C00">
        <w:tc>
          <w:tcPr>
            <w:tcW w:w="5000" w:type="pct"/>
            <w:gridSpan w:val="5"/>
            <w:shd w:val="clear" w:color="auto" w:fill="F3F3F3"/>
          </w:tcPr>
          <w:p w14:paraId="5469716F" w14:textId="77777777" w:rsidR="00CA25AF" w:rsidRPr="00305956" w:rsidRDefault="00CA25AF" w:rsidP="00CA25AF"/>
          <w:p w14:paraId="6C318BEF" w14:textId="77777777" w:rsidR="00CA25AF" w:rsidRPr="00305956" w:rsidRDefault="00CA25AF" w:rsidP="00CA25AF">
            <w:r>
              <w:t>USE CASE-2</w:t>
            </w:r>
            <w:r w:rsidRPr="00305956">
              <w:t xml:space="preserve"> SPECIFICATION</w:t>
            </w:r>
          </w:p>
          <w:p w14:paraId="31D5950B" w14:textId="77777777" w:rsidR="00CA25AF" w:rsidRPr="00305956" w:rsidRDefault="00CA25AF" w:rsidP="00CA25AF"/>
        </w:tc>
      </w:tr>
      <w:tr w:rsidR="00CA25AF" w:rsidRPr="00305956" w14:paraId="1E400EA6" w14:textId="77777777" w:rsidTr="00CA25AF">
        <w:tc>
          <w:tcPr>
            <w:tcW w:w="1370" w:type="pct"/>
            <w:shd w:val="clear" w:color="auto" w:fill="F3F3F3"/>
          </w:tcPr>
          <w:p w14:paraId="10E9E453" w14:textId="73808EE1" w:rsidR="00CA25AF" w:rsidRPr="00305956" w:rsidRDefault="00CA25AF" w:rsidP="00CA25AF">
            <w:r w:rsidRPr="00305956">
              <w:t>Use-case No.</w:t>
            </w:r>
          </w:p>
        </w:tc>
        <w:tc>
          <w:tcPr>
            <w:tcW w:w="1343" w:type="pct"/>
          </w:tcPr>
          <w:p w14:paraId="77E8EDA9" w14:textId="7A940CBB" w:rsidR="00CA25AF" w:rsidRPr="00305956" w:rsidRDefault="00CA25AF" w:rsidP="00CA25AF">
            <w:r w:rsidRPr="00305956">
              <w:t>Use-cas</w:t>
            </w:r>
            <w:r w:rsidR="000E7718">
              <w:t>e 2</w:t>
            </w:r>
          </w:p>
        </w:tc>
        <w:tc>
          <w:tcPr>
            <w:tcW w:w="1123" w:type="pct"/>
            <w:gridSpan w:val="2"/>
            <w:shd w:val="clear" w:color="auto" w:fill="F3F3F3"/>
          </w:tcPr>
          <w:p w14:paraId="3DF25E5C" w14:textId="5A7E6860" w:rsidR="00CA25AF" w:rsidRPr="00305956" w:rsidRDefault="00CA25AF" w:rsidP="00CA25AF">
            <w:r w:rsidRPr="00305956">
              <w:t>Use-case No.</w:t>
            </w:r>
          </w:p>
        </w:tc>
        <w:tc>
          <w:tcPr>
            <w:tcW w:w="1165" w:type="pct"/>
          </w:tcPr>
          <w:p w14:paraId="161AD3E7" w14:textId="17C40B45" w:rsidR="00CA25AF" w:rsidRPr="00305956" w:rsidRDefault="00CA25AF" w:rsidP="00CA25AF">
            <w:r w:rsidRPr="00305956">
              <w:t>Use-case No.</w:t>
            </w:r>
          </w:p>
        </w:tc>
      </w:tr>
      <w:tr w:rsidR="00CA25AF" w:rsidRPr="00305956" w14:paraId="324409CC" w14:textId="77777777" w:rsidTr="00CA25AF">
        <w:tc>
          <w:tcPr>
            <w:tcW w:w="1370" w:type="pct"/>
            <w:shd w:val="clear" w:color="auto" w:fill="F3F3F3"/>
          </w:tcPr>
          <w:p w14:paraId="1A7EC5F5" w14:textId="70BABAAD" w:rsidR="00CA25AF" w:rsidRPr="00305956" w:rsidRDefault="00CA25AF" w:rsidP="00CA25AF">
            <w:r w:rsidRPr="00305956">
              <w:t>Use-case Name</w:t>
            </w:r>
          </w:p>
        </w:tc>
        <w:tc>
          <w:tcPr>
            <w:tcW w:w="3630" w:type="pct"/>
            <w:gridSpan w:val="4"/>
          </w:tcPr>
          <w:p w14:paraId="0C7CFEB4" w14:textId="25604934" w:rsidR="00CA25AF" w:rsidRPr="00305956" w:rsidRDefault="000E7718" w:rsidP="00CA25AF">
            <w:r>
              <w:t>Order Management</w:t>
            </w:r>
          </w:p>
        </w:tc>
      </w:tr>
      <w:tr w:rsidR="00CA25AF" w:rsidRPr="00305956" w14:paraId="6D70480E" w14:textId="77777777" w:rsidTr="00CA25AF">
        <w:tc>
          <w:tcPr>
            <w:tcW w:w="1370" w:type="pct"/>
            <w:shd w:val="clear" w:color="auto" w:fill="F3F3F3"/>
          </w:tcPr>
          <w:p w14:paraId="773898BE" w14:textId="641AFE5C" w:rsidR="00CA25AF" w:rsidRPr="00305956" w:rsidRDefault="00CA25AF" w:rsidP="00CA25AF">
            <w:r w:rsidRPr="00305956">
              <w:t xml:space="preserve">Author </w:t>
            </w:r>
          </w:p>
        </w:tc>
        <w:tc>
          <w:tcPr>
            <w:tcW w:w="3630" w:type="pct"/>
            <w:gridSpan w:val="4"/>
          </w:tcPr>
          <w:p w14:paraId="5148B5B9" w14:textId="421B5902" w:rsidR="00CA25AF" w:rsidRPr="00305956" w:rsidRDefault="000E7718" w:rsidP="00CA25AF">
            <w:r>
              <w:t>Nguyen Duc Thang</w:t>
            </w:r>
          </w:p>
        </w:tc>
      </w:tr>
      <w:tr w:rsidR="00CA25AF" w:rsidRPr="00305956" w14:paraId="1EE9637E" w14:textId="77777777" w:rsidTr="00CA25AF">
        <w:tc>
          <w:tcPr>
            <w:tcW w:w="1370" w:type="pct"/>
            <w:shd w:val="clear" w:color="auto" w:fill="F3F3F3"/>
          </w:tcPr>
          <w:p w14:paraId="078936BA" w14:textId="74D7F107" w:rsidR="00CA25AF" w:rsidRPr="00305956" w:rsidRDefault="00CA25AF" w:rsidP="00CA25AF">
            <w:r w:rsidRPr="00305956">
              <w:t>Date</w:t>
            </w:r>
          </w:p>
        </w:tc>
        <w:tc>
          <w:tcPr>
            <w:tcW w:w="1343" w:type="pct"/>
          </w:tcPr>
          <w:p w14:paraId="360537F1" w14:textId="7B84AB85" w:rsidR="00CA25AF" w:rsidRPr="00305956" w:rsidRDefault="00CA25AF" w:rsidP="00CA25AF">
            <w:r w:rsidRPr="00305956">
              <w:t>Date</w:t>
            </w:r>
          </w:p>
        </w:tc>
        <w:tc>
          <w:tcPr>
            <w:tcW w:w="722" w:type="pct"/>
            <w:shd w:val="clear" w:color="auto" w:fill="F3F3F3"/>
          </w:tcPr>
          <w:p w14:paraId="013FDF23" w14:textId="7B6C1F11" w:rsidR="00CA25AF" w:rsidRPr="00305956" w:rsidRDefault="00CA25AF" w:rsidP="00CA25AF">
            <w:r w:rsidRPr="00305956">
              <w:t>Date</w:t>
            </w:r>
          </w:p>
        </w:tc>
        <w:tc>
          <w:tcPr>
            <w:tcW w:w="1566" w:type="pct"/>
            <w:gridSpan w:val="2"/>
          </w:tcPr>
          <w:p w14:paraId="0A5FF93E" w14:textId="7A2FD256" w:rsidR="00CA25AF" w:rsidRPr="00305956" w:rsidRDefault="00CA25AF" w:rsidP="00CA25AF">
            <w:r w:rsidRPr="00305956">
              <w:t>Date</w:t>
            </w:r>
          </w:p>
        </w:tc>
      </w:tr>
      <w:tr w:rsidR="00CA25AF" w:rsidRPr="00305956" w14:paraId="4AB095FA" w14:textId="77777777" w:rsidTr="00790C00">
        <w:tc>
          <w:tcPr>
            <w:tcW w:w="5000" w:type="pct"/>
            <w:gridSpan w:val="5"/>
            <w:shd w:val="clear" w:color="auto" w:fill="FFFFFF"/>
          </w:tcPr>
          <w:p w14:paraId="7F4E3D14" w14:textId="77777777" w:rsidR="00CA25AF" w:rsidRPr="00305956" w:rsidRDefault="00CA25AF" w:rsidP="00CA25AF">
            <w:r w:rsidRPr="00305956">
              <w:t>Actor:</w:t>
            </w:r>
          </w:p>
          <w:p w14:paraId="778A1B0D" w14:textId="298E4CC7" w:rsidR="00CA25AF" w:rsidRDefault="00CA25AF" w:rsidP="00CA25AF">
            <w:r>
              <w:t xml:space="preserve">Shop </w:t>
            </w:r>
          </w:p>
          <w:p w14:paraId="083CCC6B" w14:textId="77777777" w:rsidR="00CA25AF" w:rsidRPr="00305956" w:rsidRDefault="00CA25AF" w:rsidP="00CA25AF">
            <w:r w:rsidRPr="00305956">
              <w:t>Summary:</w:t>
            </w:r>
          </w:p>
          <w:p w14:paraId="1F7AE0BE" w14:textId="77777777" w:rsidR="00CA25AF" w:rsidRPr="00305956" w:rsidRDefault="00CA25AF" w:rsidP="00CA25AF">
            <w:pPr>
              <w:rPr>
                <w:b/>
              </w:rPr>
            </w:pPr>
            <w:r w:rsidRPr="00305956">
              <w:tab/>
            </w:r>
            <w:r>
              <w:t>A use case that allows shop users to view and manage the list of orders in the system, including viewing order details and updating order statuses.</w:t>
            </w:r>
          </w:p>
          <w:p w14:paraId="480C9185" w14:textId="77777777" w:rsidR="00CA25AF" w:rsidRPr="00305956" w:rsidRDefault="00CA25AF" w:rsidP="00CA25AF">
            <w:r w:rsidRPr="00305956">
              <w:t>Goal:</w:t>
            </w:r>
          </w:p>
          <w:p w14:paraId="25377382" w14:textId="77777777" w:rsidR="00CA25AF" w:rsidRPr="00305956" w:rsidRDefault="00CA25AF" w:rsidP="00CA25AF">
            <w:pPr>
              <w:rPr>
                <w:b/>
              </w:rPr>
            </w:pPr>
            <w:r w:rsidRPr="00305956">
              <w:tab/>
            </w:r>
            <w:r>
              <w:t>To enable efficient management of orders through a centralized interface where shop users can view orders and update their statuses.</w:t>
            </w:r>
          </w:p>
          <w:p w14:paraId="5B57140C" w14:textId="77777777" w:rsidR="00CA25AF" w:rsidRPr="00305956" w:rsidRDefault="00CA25AF" w:rsidP="00CA25AF">
            <w:r w:rsidRPr="00305956">
              <w:t>Triggers</w:t>
            </w:r>
          </w:p>
          <w:p w14:paraId="36A8F7B0" w14:textId="0449D3B0" w:rsidR="00CA25AF" w:rsidRPr="00CA25AF" w:rsidRDefault="00CA25AF" w:rsidP="00CA25AF">
            <w:pPr>
              <w:pStyle w:val="ListParagraph"/>
              <w:numPr>
                <w:ilvl w:val="0"/>
                <w:numId w:val="50"/>
              </w:numPr>
              <w:spacing w:before="0" w:after="0"/>
              <w:jc w:val="left"/>
              <w:rPr>
                <w:rFonts w:cs="Tahoma"/>
                <w:lang w:eastAsia="ja-JP"/>
              </w:rPr>
            </w:pPr>
            <w:r w:rsidRPr="00CA25AF">
              <w:rPr>
                <w:rFonts w:cs="Tahoma"/>
                <w:lang w:eastAsia="ja-JP"/>
              </w:rPr>
              <w:t xml:space="preserve">Shop user needs to view orders </w:t>
            </w:r>
          </w:p>
          <w:p w14:paraId="0B32E0ED" w14:textId="2A1F2150" w:rsidR="00CA25AF" w:rsidRPr="00CA25AF" w:rsidRDefault="00CA25AF" w:rsidP="00CA25AF">
            <w:pPr>
              <w:pStyle w:val="ListParagraph"/>
              <w:numPr>
                <w:ilvl w:val="0"/>
                <w:numId w:val="50"/>
              </w:numPr>
              <w:spacing w:before="0" w:after="0"/>
              <w:jc w:val="left"/>
              <w:rPr>
                <w:rFonts w:cs="Tahoma"/>
                <w:lang w:eastAsia="ja-JP"/>
              </w:rPr>
            </w:pPr>
            <w:r w:rsidRPr="00CA25AF">
              <w:rPr>
                <w:rFonts w:cs="Tahoma"/>
                <w:lang w:eastAsia="ja-JP"/>
              </w:rPr>
              <w:t xml:space="preserve">Shop user needs to update order status </w:t>
            </w:r>
          </w:p>
          <w:p w14:paraId="39EB8A3D" w14:textId="4E0B8BBC" w:rsidR="00CA25AF" w:rsidRPr="00CA25AF" w:rsidRDefault="00CA25AF" w:rsidP="00CA25AF">
            <w:pPr>
              <w:pStyle w:val="ListParagraph"/>
              <w:numPr>
                <w:ilvl w:val="0"/>
                <w:numId w:val="50"/>
              </w:numPr>
              <w:rPr>
                <w:rFonts w:cs="Tahoma"/>
              </w:rPr>
            </w:pPr>
            <w:r w:rsidRPr="00CA25AF">
              <w:rPr>
                <w:rFonts w:cs="Tahoma"/>
                <w:lang w:eastAsia="ja-JP"/>
              </w:rPr>
              <w:t>Periodic order review requirement</w:t>
            </w:r>
            <w:r w:rsidRPr="00CA25AF">
              <w:rPr>
                <w:rFonts w:cs="Tahoma"/>
              </w:rPr>
              <w:tab/>
            </w:r>
          </w:p>
          <w:p w14:paraId="1C230B19" w14:textId="77777777" w:rsidR="00CA25AF" w:rsidRPr="00305956" w:rsidRDefault="00CA25AF" w:rsidP="00CA25AF">
            <w:r w:rsidRPr="00305956">
              <w:t>Preconditions:</w:t>
            </w:r>
          </w:p>
          <w:p w14:paraId="076D75C2" w14:textId="43CCEF15" w:rsidR="00CA25AF" w:rsidRDefault="00CA25AF" w:rsidP="00CA25AF">
            <w:pPr>
              <w:pStyle w:val="ListParagraph"/>
              <w:numPr>
                <w:ilvl w:val="0"/>
                <w:numId w:val="49"/>
              </w:numPr>
            </w:pPr>
            <w:r>
              <w:t>User must be logged into the system</w:t>
            </w:r>
          </w:p>
          <w:p w14:paraId="0D4B4562" w14:textId="2716BA44" w:rsidR="00CA25AF" w:rsidRDefault="00CA25AF" w:rsidP="00CA25AF">
            <w:pPr>
              <w:pStyle w:val="ListParagraph"/>
              <w:numPr>
                <w:ilvl w:val="0"/>
                <w:numId w:val="49"/>
              </w:numPr>
            </w:pPr>
            <w:r>
              <w:t>User must have shop role permissions</w:t>
            </w:r>
          </w:p>
          <w:p w14:paraId="1BB17308" w14:textId="5C7FBB5C" w:rsidR="00CA25AF" w:rsidRPr="00305956" w:rsidRDefault="00CA25AF" w:rsidP="00CA25AF">
            <w:pPr>
              <w:pStyle w:val="ListParagraph"/>
              <w:numPr>
                <w:ilvl w:val="0"/>
                <w:numId w:val="49"/>
              </w:numPr>
            </w:pPr>
            <w:r>
              <w:t>System must contain existing orders</w:t>
            </w:r>
          </w:p>
          <w:p w14:paraId="0196B6C1" w14:textId="77777777" w:rsidR="00CA25AF" w:rsidRPr="00305956" w:rsidRDefault="00CA25AF" w:rsidP="00CA25AF">
            <w:r w:rsidRPr="00305956">
              <w:lastRenderedPageBreak/>
              <w:t>Post Conditions:</w:t>
            </w:r>
          </w:p>
          <w:p w14:paraId="0DEDAA1C" w14:textId="70C3F39D" w:rsidR="00CA25AF" w:rsidRDefault="00CA25AF" w:rsidP="00CA25AF">
            <w:pPr>
              <w:pStyle w:val="ListParagraph"/>
              <w:numPr>
                <w:ilvl w:val="0"/>
                <w:numId w:val="48"/>
              </w:numPr>
            </w:pPr>
            <w:r>
              <w:t>Order list is successfully displayed</w:t>
            </w:r>
          </w:p>
          <w:p w14:paraId="71A3BD27" w14:textId="72AA5866" w:rsidR="00CA25AF" w:rsidRDefault="00CA25AF" w:rsidP="00CA25AF">
            <w:pPr>
              <w:pStyle w:val="ListParagraph"/>
              <w:numPr>
                <w:ilvl w:val="0"/>
                <w:numId w:val="48"/>
              </w:numPr>
            </w:pPr>
            <w:r>
              <w:t>Order status changes are saved in the system</w:t>
            </w:r>
          </w:p>
          <w:p w14:paraId="319C635D" w14:textId="5EC59739" w:rsidR="00CA25AF" w:rsidRPr="00305956" w:rsidRDefault="00CA25AF" w:rsidP="00CA25AF">
            <w:pPr>
              <w:pStyle w:val="ListParagraph"/>
              <w:numPr>
                <w:ilvl w:val="0"/>
                <w:numId w:val="48"/>
              </w:numPr>
            </w:pPr>
            <w:r>
              <w:t>System logs are updated with any changes made</w:t>
            </w:r>
          </w:p>
          <w:p w14:paraId="579CAF17" w14:textId="77777777" w:rsidR="00CA25AF" w:rsidRPr="00305956" w:rsidRDefault="00CA25AF" w:rsidP="00CA25AF">
            <w:r w:rsidRPr="00305956">
              <w:t>Main Success Scenario:</w:t>
            </w:r>
          </w:p>
          <w:p w14:paraId="30F5EA0F" w14:textId="5B63417A" w:rsidR="00CA25AF" w:rsidRDefault="00CA25AF" w:rsidP="00CA25AF">
            <w:pPr>
              <w:pStyle w:val="ListParagraph"/>
              <w:numPr>
                <w:ilvl w:val="0"/>
                <w:numId w:val="47"/>
              </w:numPr>
            </w:pPr>
            <w:r>
              <w:t>Shop user logs into the system</w:t>
            </w:r>
          </w:p>
          <w:p w14:paraId="65212015" w14:textId="1F42A168" w:rsidR="00CA25AF" w:rsidRDefault="00CA25AF" w:rsidP="00CA25AF">
            <w:pPr>
              <w:pStyle w:val="ListParagraph"/>
              <w:numPr>
                <w:ilvl w:val="0"/>
                <w:numId w:val="47"/>
              </w:numPr>
            </w:pPr>
            <w:r>
              <w:t>System displays order management interface</w:t>
            </w:r>
          </w:p>
          <w:p w14:paraId="42D8AF47" w14:textId="12C14003" w:rsidR="00CA25AF" w:rsidRDefault="00CA25AF" w:rsidP="00CA25AF">
            <w:pPr>
              <w:pStyle w:val="ListParagraph"/>
              <w:numPr>
                <w:ilvl w:val="0"/>
                <w:numId w:val="47"/>
              </w:numPr>
            </w:pPr>
            <w:r>
              <w:t>User views list of orders</w:t>
            </w:r>
          </w:p>
          <w:p w14:paraId="0DC914FB" w14:textId="6D2E0D77" w:rsidR="00CA25AF" w:rsidRDefault="00CA25AF" w:rsidP="00CA25AF">
            <w:pPr>
              <w:pStyle w:val="ListParagraph"/>
              <w:numPr>
                <w:ilvl w:val="0"/>
                <w:numId w:val="47"/>
              </w:numPr>
            </w:pPr>
            <w:r>
              <w:t>User can select specific orders</w:t>
            </w:r>
          </w:p>
          <w:p w14:paraId="7636A105" w14:textId="0813DEBE" w:rsidR="00CA25AF" w:rsidRDefault="00CA25AF" w:rsidP="00CA25AF">
            <w:pPr>
              <w:pStyle w:val="ListParagraph"/>
              <w:numPr>
                <w:ilvl w:val="0"/>
                <w:numId w:val="47"/>
              </w:numPr>
            </w:pPr>
            <w:r>
              <w:t>User can update order status as needed</w:t>
            </w:r>
          </w:p>
          <w:p w14:paraId="28CC33BB" w14:textId="34847FA2" w:rsidR="00CA25AF" w:rsidRPr="00305956" w:rsidRDefault="00CA25AF" w:rsidP="00CA25AF">
            <w:pPr>
              <w:pStyle w:val="ListParagraph"/>
              <w:numPr>
                <w:ilvl w:val="0"/>
                <w:numId w:val="47"/>
              </w:numPr>
            </w:pPr>
            <w:r>
              <w:t>System saves and confirms changes</w:t>
            </w:r>
          </w:p>
          <w:p w14:paraId="3CE94A9A" w14:textId="77777777" w:rsidR="00CA25AF" w:rsidRPr="00305956" w:rsidRDefault="00CA25AF" w:rsidP="00CA25AF">
            <w:r w:rsidRPr="00305956">
              <w:t xml:space="preserve">Alternative Scenario: </w:t>
            </w:r>
          </w:p>
          <w:p w14:paraId="5CDFBC3A" w14:textId="3BB0E524" w:rsidR="00CA25AF" w:rsidRDefault="00CA25AF" w:rsidP="00CA25AF">
            <w:pPr>
              <w:pStyle w:val="ListParagraph"/>
              <w:numPr>
                <w:ilvl w:val="0"/>
                <w:numId w:val="46"/>
              </w:numPr>
            </w:pPr>
            <w:r>
              <w:t>User can search/filter orders</w:t>
            </w:r>
          </w:p>
          <w:p w14:paraId="0E44E573" w14:textId="7BE5E73A" w:rsidR="00CA25AF" w:rsidRDefault="00CA25AF" w:rsidP="00CA25AF">
            <w:pPr>
              <w:pStyle w:val="ListParagraph"/>
              <w:numPr>
                <w:ilvl w:val="0"/>
                <w:numId w:val="46"/>
              </w:numPr>
            </w:pPr>
            <w:r>
              <w:t>User can sort orders by different criteria</w:t>
            </w:r>
          </w:p>
          <w:p w14:paraId="0423213B" w14:textId="612ACCD5" w:rsidR="00CA25AF" w:rsidRDefault="00CA25AF" w:rsidP="00CA25AF">
            <w:pPr>
              <w:pStyle w:val="ListParagraph"/>
              <w:numPr>
                <w:ilvl w:val="0"/>
                <w:numId w:val="46"/>
              </w:numPr>
            </w:pPr>
            <w:r>
              <w:t>User can export order list</w:t>
            </w:r>
          </w:p>
          <w:p w14:paraId="52BE8D9A" w14:textId="12D1B2B3" w:rsidR="00CA25AF" w:rsidRPr="00305956" w:rsidRDefault="00CA25AF" w:rsidP="00CA25AF">
            <w:pPr>
              <w:pStyle w:val="ListParagraph"/>
              <w:numPr>
                <w:ilvl w:val="0"/>
                <w:numId w:val="46"/>
              </w:numPr>
            </w:pPr>
            <w:r>
              <w:t>User can generate order reports</w:t>
            </w:r>
          </w:p>
          <w:p w14:paraId="734B3D7C" w14:textId="77777777" w:rsidR="00CA25AF" w:rsidRPr="00305956" w:rsidRDefault="00CA25AF" w:rsidP="00CA25AF">
            <w:r w:rsidRPr="00305956">
              <w:t>Exceptions:</w:t>
            </w:r>
          </w:p>
          <w:p w14:paraId="2882B782" w14:textId="2BEB6C88" w:rsidR="00CA25AF" w:rsidRDefault="00CA25AF" w:rsidP="00CA25AF">
            <w:pPr>
              <w:pStyle w:val="ListParagraph"/>
              <w:numPr>
                <w:ilvl w:val="0"/>
                <w:numId w:val="45"/>
              </w:numPr>
            </w:pPr>
            <w:r>
              <w:t>System cannot retrieve order list</w:t>
            </w:r>
          </w:p>
          <w:p w14:paraId="39C6BAA3" w14:textId="4D3CDBC1" w:rsidR="00CA25AF" w:rsidRDefault="00CA25AF" w:rsidP="00CA25AF">
            <w:pPr>
              <w:pStyle w:val="ListParagraph"/>
              <w:numPr>
                <w:ilvl w:val="0"/>
                <w:numId w:val="45"/>
              </w:numPr>
            </w:pPr>
            <w:r>
              <w:t>Database connection error</w:t>
            </w:r>
          </w:p>
          <w:p w14:paraId="17F2D2D6" w14:textId="5BC013E1" w:rsidR="00CA25AF" w:rsidRDefault="00CA25AF" w:rsidP="00CA25AF">
            <w:pPr>
              <w:pStyle w:val="ListParagraph"/>
              <w:numPr>
                <w:ilvl w:val="0"/>
                <w:numId w:val="45"/>
              </w:numPr>
            </w:pPr>
            <w:r>
              <w:t>Invalid order status update</w:t>
            </w:r>
          </w:p>
          <w:p w14:paraId="598F2A7E" w14:textId="7E30EB02" w:rsidR="00CA25AF" w:rsidRDefault="00CA25AF" w:rsidP="00CA25AF">
            <w:pPr>
              <w:pStyle w:val="ListParagraph"/>
              <w:numPr>
                <w:ilvl w:val="0"/>
                <w:numId w:val="45"/>
              </w:numPr>
            </w:pPr>
            <w:r>
              <w:t>Unauthorized access attempt</w:t>
            </w:r>
            <w:r w:rsidRPr="00305956">
              <w:t xml:space="preserve"> </w:t>
            </w:r>
          </w:p>
          <w:p w14:paraId="645DF9F0" w14:textId="77777777" w:rsidR="00CA25AF" w:rsidRPr="00305956" w:rsidRDefault="00CA25AF" w:rsidP="00CA25AF">
            <w:r w:rsidRPr="00305956">
              <w:t xml:space="preserve">Relationships: </w:t>
            </w:r>
          </w:p>
          <w:p w14:paraId="044A680C" w14:textId="79ABF40A" w:rsidR="00CA25AF" w:rsidRDefault="00CA25AF" w:rsidP="00CA25AF">
            <w:pPr>
              <w:pStyle w:val="ListParagraph"/>
              <w:numPr>
                <w:ilvl w:val="0"/>
                <w:numId w:val="44"/>
              </w:numPr>
            </w:pPr>
            <w:r>
              <w:t>Includes "View Order"</w:t>
            </w:r>
          </w:p>
          <w:p w14:paraId="35865180" w14:textId="5EEA9583" w:rsidR="00CA25AF" w:rsidRDefault="00CA25AF" w:rsidP="00CA25AF">
            <w:pPr>
              <w:pStyle w:val="ListParagraph"/>
              <w:numPr>
                <w:ilvl w:val="0"/>
                <w:numId w:val="44"/>
              </w:numPr>
            </w:pPr>
            <w:r>
              <w:t>Includes "Update Order Status"</w:t>
            </w:r>
          </w:p>
          <w:p w14:paraId="7CF17DBA" w14:textId="3E299066" w:rsidR="00CA25AF" w:rsidRPr="00305956" w:rsidRDefault="00CA25AF" w:rsidP="00CA25AF">
            <w:pPr>
              <w:pStyle w:val="ListParagraph"/>
              <w:numPr>
                <w:ilvl w:val="0"/>
                <w:numId w:val="44"/>
              </w:numPr>
            </w:pPr>
            <w:r>
              <w:t>Related to "Login to System"</w:t>
            </w:r>
            <w:r w:rsidRPr="00305956">
              <w:tab/>
            </w:r>
          </w:p>
          <w:p w14:paraId="57714DCB" w14:textId="77777777" w:rsidR="00CA25AF" w:rsidRPr="00305956" w:rsidRDefault="00CA25AF" w:rsidP="00CA25AF">
            <w:r w:rsidRPr="00305956">
              <w:t>Business Rules:</w:t>
            </w:r>
          </w:p>
          <w:p w14:paraId="30C23D16" w14:textId="4D00FDA0" w:rsidR="00CA25AF" w:rsidRDefault="00CA25AF" w:rsidP="00CA25AF">
            <w:pPr>
              <w:pStyle w:val="ListParagraph"/>
              <w:numPr>
                <w:ilvl w:val="0"/>
                <w:numId w:val="43"/>
              </w:numPr>
            </w:pPr>
            <w:r>
              <w:t>Only authorized shop users can access order management</w:t>
            </w:r>
          </w:p>
          <w:p w14:paraId="26AE54C1" w14:textId="42A9AC9C" w:rsidR="00CA25AF" w:rsidRDefault="00CA25AF" w:rsidP="00CA25AF">
            <w:pPr>
              <w:pStyle w:val="ListParagraph"/>
              <w:numPr>
                <w:ilvl w:val="0"/>
                <w:numId w:val="43"/>
              </w:numPr>
            </w:pPr>
            <w:r>
              <w:t>All order status changes must be logged</w:t>
            </w:r>
          </w:p>
          <w:p w14:paraId="08F628D6" w14:textId="7B5A574F" w:rsidR="00CA25AF" w:rsidRDefault="00CA25AF" w:rsidP="00CA25AF">
            <w:pPr>
              <w:pStyle w:val="ListParagraph"/>
              <w:numPr>
                <w:ilvl w:val="0"/>
                <w:numId w:val="43"/>
              </w:numPr>
            </w:pPr>
            <w:r>
              <w:t>Completed orders cannot be modified</w:t>
            </w:r>
          </w:p>
          <w:p w14:paraId="66896079" w14:textId="7D9FA397" w:rsidR="00CA25AF" w:rsidRDefault="00CA25AF" w:rsidP="00CA25AF">
            <w:pPr>
              <w:pStyle w:val="ListParagraph"/>
              <w:numPr>
                <w:ilvl w:val="0"/>
                <w:numId w:val="43"/>
              </w:numPr>
            </w:pPr>
            <w:r>
              <w:t>Order history must be maintained</w:t>
            </w:r>
          </w:p>
          <w:p w14:paraId="763AD955" w14:textId="471E3D8E" w:rsidR="00CA25AF" w:rsidRPr="00305956" w:rsidRDefault="00CA25AF" w:rsidP="00CA25AF">
            <w:pPr>
              <w:pStyle w:val="ListParagraph"/>
              <w:numPr>
                <w:ilvl w:val="0"/>
                <w:numId w:val="43"/>
              </w:numPr>
            </w:pPr>
            <w:r>
              <w:t>Status updates must follow predefined workflow</w:t>
            </w:r>
          </w:p>
        </w:tc>
      </w:tr>
    </w:tbl>
    <w:p w14:paraId="73767AA6" w14:textId="77777777" w:rsidR="008A53A4" w:rsidRPr="00D65EC8" w:rsidRDefault="008A53A4" w:rsidP="00D1647D">
      <w:pPr>
        <w:pStyle w:val="Caption"/>
      </w:pPr>
    </w:p>
    <w:p w14:paraId="558F886A" w14:textId="77777777" w:rsidR="008A53A4" w:rsidRPr="008A53A4" w:rsidRDefault="008A53A4" w:rsidP="00D1647D">
      <w:pPr>
        <w:pStyle w:val="BodyText"/>
        <w:rPr>
          <w:lang w:eastAsia="ja-JP"/>
        </w:rPr>
      </w:pPr>
    </w:p>
    <w:p w14:paraId="498C33DD" w14:textId="74E8EF75" w:rsidR="00CE7A5C" w:rsidRDefault="00CE7A5C" w:rsidP="00D1647D">
      <w:pPr>
        <w:pStyle w:val="Heading2"/>
      </w:pPr>
      <w:bookmarkStart w:id="34" w:name="_Toc179354715"/>
      <w:r>
        <w:lastRenderedPageBreak/>
        <w:t>State</w:t>
      </w:r>
      <w:r w:rsidRPr="00D40BE3">
        <w:t xml:space="preserve"> Diagram</w:t>
      </w:r>
      <w:r w:rsidR="005D36DB">
        <w:t>s</w:t>
      </w:r>
      <w:bookmarkEnd w:id="34"/>
    </w:p>
    <w:p w14:paraId="0FCA2D1E" w14:textId="7D6C5C59" w:rsidR="002E30AD" w:rsidRPr="002E30AD" w:rsidRDefault="002E30AD" w:rsidP="00D1647D">
      <w:r>
        <w:rPr>
          <w:noProof/>
          <w:lang w:eastAsia="ja-JP"/>
        </w:rPr>
        <w:drawing>
          <wp:inline distT="0" distB="0" distL="0" distR="0" wp14:anchorId="0C4F407C" wp14:editId="02A4CA9E">
            <wp:extent cx="5048250" cy="4924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eDigram.drawio (2).png"/>
                    <pic:cNvPicPr/>
                  </pic:nvPicPr>
                  <pic:blipFill>
                    <a:blip r:embed="rId17">
                      <a:extLst>
                        <a:ext uri="{28A0092B-C50C-407E-A947-70E740481C1C}">
                          <a14:useLocalDpi xmlns:a14="http://schemas.microsoft.com/office/drawing/2010/main" val="0"/>
                        </a:ext>
                      </a:extLst>
                    </a:blip>
                    <a:stretch>
                      <a:fillRect/>
                    </a:stretch>
                  </pic:blipFill>
                  <pic:spPr>
                    <a:xfrm>
                      <a:off x="0" y="0"/>
                      <a:ext cx="5048250" cy="4924425"/>
                    </a:xfrm>
                    <a:prstGeom prst="rect">
                      <a:avLst/>
                    </a:prstGeom>
                  </pic:spPr>
                </pic:pic>
              </a:graphicData>
            </a:graphic>
          </wp:inline>
        </w:drawing>
      </w:r>
    </w:p>
    <w:p w14:paraId="2F87C3F9" w14:textId="021BB45D" w:rsidR="003023DF" w:rsidRDefault="00921166" w:rsidP="00D1647D">
      <w:pPr>
        <w:pStyle w:val="Heading2"/>
      </w:pPr>
      <w:bookmarkStart w:id="35" w:name="_Toc179354716"/>
      <w:r>
        <w:t>Logical Data Model</w:t>
      </w:r>
      <w:bookmarkEnd w:id="35"/>
    </w:p>
    <w:p w14:paraId="7BE3138C" w14:textId="1E85E747" w:rsidR="00F157A4" w:rsidRDefault="00F157A4" w:rsidP="00D1647D"/>
    <w:p w14:paraId="12064AAA" w14:textId="560EBF3F" w:rsidR="00F157A4" w:rsidRDefault="00F157A4" w:rsidP="00D1647D"/>
    <w:p w14:paraId="0ECBA9AF" w14:textId="1BDAC7CF" w:rsidR="00F157A4" w:rsidRDefault="00F157A4" w:rsidP="00D1647D"/>
    <w:p w14:paraId="3330101D" w14:textId="562BF878" w:rsidR="00F157A4" w:rsidRDefault="00F157A4" w:rsidP="00D1647D"/>
    <w:p w14:paraId="6FE7EEB4" w14:textId="18DADA03" w:rsidR="00F157A4" w:rsidRPr="00F157A4" w:rsidRDefault="00F157A4" w:rsidP="00D1647D">
      <w:r>
        <w:rPr>
          <w:noProof/>
          <w:lang w:eastAsia="ja-JP"/>
        </w:rPr>
        <w:lastRenderedPageBreak/>
        <w:drawing>
          <wp:inline distT="0" distB="0" distL="0" distR="0" wp14:anchorId="1EEA72CB" wp14:editId="77646E4F">
            <wp:extent cx="5715000" cy="7395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drawio.png"/>
                    <pic:cNvPicPr/>
                  </pic:nvPicPr>
                  <pic:blipFill>
                    <a:blip r:embed="rId18">
                      <a:extLst>
                        <a:ext uri="{28A0092B-C50C-407E-A947-70E740481C1C}">
                          <a14:useLocalDpi xmlns:a14="http://schemas.microsoft.com/office/drawing/2010/main" val="0"/>
                        </a:ext>
                      </a:extLst>
                    </a:blip>
                    <a:stretch>
                      <a:fillRect/>
                    </a:stretch>
                  </pic:blipFill>
                  <pic:spPr>
                    <a:xfrm>
                      <a:off x="0" y="0"/>
                      <a:ext cx="5715000" cy="7395845"/>
                    </a:xfrm>
                    <a:prstGeom prst="rect">
                      <a:avLst/>
                    </a:prstGeom>
                  </pic:spPr>
                </pic:pic>
              </a:graphicData>
            </a:graphic>
          </wp:inline>
        </w:drawing>
      </w:r>
    </w:p>
    <w:p w14:paraId="41428831" w14:textId="0DE8843F" w:rsidR="00B55BC9" w:rsidRDefault="001677F6" w:rsidP="00D1647D">
      <w:pPr>
        <w:pStyle w:val="Heading2"/>
      </w:pPr>
      <w:bookmarkStart w:id="36" w:name="_Toc179354717"/>
      <w:r>
        <w:lastRenderedPageBreak/>
        <w:t>Wire</w:t>
      </w:r>
      <w:r w:rsidR="00830364">
        <w:t xml:space="preserve"> Flow</w:t>
      </w:r>
      <w:r>
        <w:t>s</w:t>
      </w:r>
      <w:bookmarkEnd w:id="36"/>
    </w:p>
    <w:p w14:paraId="42E25D84" w14:textId="732CEF0B" w:rsidR="00540465" w:rsidRDefault="00540465" w:rsidP="00D1647D">
      <w:pPr>
        <w:pStyle w:val="InfoBlue"/>
      </w:pPr>
      <w:r w:rsidRPr="00540465">
        <w:drawing>
          <wp:inline distT="0" distB="0" distL="0" distR="0" wp14:anchorId="3801C67B" wp14:editId="00246D34">
            <wp:extent cx="5715000" cy="38169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L-UpgradeToVip.drawio.png"/>
                    <pic:cNvPicPr/>
                  </pic:nvPicPr>
                  <pic:blipFill>
                    <a:blip r:embed="rId19">
                      <a:extLst>
                        <a:ext uri="{28A0092B-C50C-407E-A947-70E740481C1C}">
                          <a14:useLocalDpi xmlns:a14="http://schemas.microsoft.com/office/drawing/2010/main" val="0"/>
                        </a:ext>
                      </a:extLst>
                    </a:blip>
                    <a:stretch>
                      <a:fillRect/>
                    </a:stretch>
                  </pic:blipFill>
                  <pic:spPr>
                    <a:xfrm>
                      <a:off x="0" y="0"/>
                      <a:ext cx="5719752" cy="3820100"/>
                    </a:xfrm>
                    <a:prstGeom prst="rect">
                      <a:avLst/>
                    </a:prstGeom>
                  </pic:spPr>
                </pic:pic>
              </a:graphicData>
            </a:graphic>
          </wp:inline>
        </w:drawing>
      </w:r>
    </w:p>
    <w:p w14:paraId="1F494AE1" w14:textId="4672F91D" w:rsidR="00CE7A5C" w:rsidRPr="00540465" w:rsidRDefault="00CE7A5C" w:rsidP="00D1647D">
      <w:pPr>
        <w:rPr>
          <w:lang w:eastAsia="ja-JP"/>
        </w:rPr>
      </w:pPr>
    </w:p>
    <w:p w14:paraId="351B72E0" w14:textId="77777777" w:rsidR="0051524F" w:rsidRDefault="0051524F" w:rsidP="00D1647D">
      <w:pPr>
        <w:pStyle w:val="Heading1"/>
      </w:pPr>
      <w:bookmarkStart w:id="37" w:name="_Toc179354718"/>
      <w:r>
        <w:lastRenderedPageBreak/>
        <w:t>NON-FUNCTIONAL Requirements</w:t>
      </w:r>
      <w:bookmarkEnd w:id="37"/>
      <w:r>
        <w:t xml:space="preserve"> </w:t>
      </w:r>
    </w:p>
    <w:p w14:paraId="6222F54E" w14:textId="77777777" w:rsidR="0050513B" w:rsidRDefault="0050513B" w:rsidP="00D1647D">
      <w:pPr>
        <w:pStyle w:val="Heading2"/>
      </w:pPr>
      <w:bookmarkStart w:id="38" w:name="_Toc521150205"/>
      <w:bookmarkStart w:id="39" w:name="_Toc179354719"/>
      <w:r>
        <w:t>Usability</w:t>
      </w:r>
      <w:bookmarkEnd w:id="38"/>
      <w:bookmarkEnd w:id="39"/>
      <w:r>
        <w:t xml:space="preserve"> </w:t>
      </w:r>
    </w:p>
    <w:p w14:paraId="7A2B3E65" w14:textId="77777777" w:rsidR="00754ED7" w:rsidRPr="0026339C" w:rsidRDefault="00754ED7" w:rsidP="00D1647D">
      <w:pPr>
        <w:rPr>
          <w:lang w:eastAsia="ja-JP"/>
        </w:rPr>
      </w:pPr>
      <w:bookmarkStart w:id="40" w:name="_Toc521150206"/>
      <w:bookmarkStart w:id="41" w:name="_Toc179354720"/>
      <w:r w:rsidRPr="0026339C">
        <w:rPr>
          <w:lang w:eastAsia="ja-JP"/>
        </w:rPr>
        <w:t>Ease of Use:</w:t>
      </w:r>
    </w:p>
    <w:p w14:paraId="68059C01" w14:textId="77777777" w:rsidR="00754ED7" w:rsidRPr="0026339C" w:rsidRDefault="00754ED7" w:rsidP="00D1647D">
      <w:pPr>
        <w:pStyle w:val="ListParagraph"/>
        <w:numPr>
          <w:ilvl w:val="0"/>
          <w:numId w:val="23"/>
        </w:numPr>
        <w:rPr>
          <w:lang w:eastAsia="ja-JP"/>
        </w:rPr>
      </w:pPr>
      <w:r w:rsidRPr="0026339C">
        <w:rPr>
          <w:lang w:eastAsia="ja-JP"/>
        </w:rPr>
        <w:t>The system must have an intuitive and user-friendly interface that is easy for both technical and non-technical users to navigate.</w:t>
      </w:r>
    </w:p>
    <w:p w14:paraId="3A3EC12F" w14:textId="77777777" w:rsidR="00754ED7" w:rsidRPr="0026339C" w:rsidRDefault="00754ED7" w:rsidP="00D1647D">
      <w:pPr>
        <w:pStyle w:val="ListParagraph"/>
        <w:numPr>
          <w:ilvl w:val="0"/>
          <w:numId w:val="23"/>
        </w:numPr>
        <w:rPr>
          <w:lang w:eastAsia="ja-JP"/>
        </w:rPr>
      </w:pPr>
      <w:r w:rsidRPr="0026339C">
        <w:rPr>
          <w:lang w:eastAsia="ja-JP"/>
        </w:rPr>
        <w:t>All critical user actions (e.g., product checkout, order management) should require no more than 3 clicks.</w:t>
      </w:r>
    </w:p>
    <w:p w14:paraId="56433956" w14:textId="62CB87A8" w:rsidR="0050513B" w:rsidRDefault="0050513B" w:rsidP="00D1647D">
      <w:pPr>
        <w:pStyle w:val="Heading2"/>
      </w:pPr>
      <w:r>
        <w:t>Reliability</w:t>
      </w:r>
      <w:bookmarkEnd w:id="40"/>
      <w:bookmarkEnd w:id="41"/>
      <w:r>
        <w:t xml:space="preserve"> </w:t>
      </w:r>
    </w:p>
    <w:p w14:paraId="5D324592" w14:textId="77777777" w:rsidR="00754ED7" w:rsidRPr="004D338C" w:rsidRDefault="00754ED7" w:rsidP="00D1647D">
      <w:pPr>
        <w:rPr>
          <w:lang w:eastAsia="ja-JP"/>
        </w:rPr>
      </w:pPr>
      <w:r w:rsidRPr="004D338C">
        <w:rPr>
          <w:lang w:eastAsia="ja-JP"/>
        </w:rPr>
        <w:t>System Availability:</w:t>
      </w:r>
    </w:p>
    <w:p w14:paraId="6CA3DEC3" w14:textId="77777777" w:rsidR="00754ED7" w:rsidRPr="004D338C" w:rsidRDefault="00754ED7" w:rsidP="00D1647D">
      <w:pPr>
        <w:pStyle w:val="ListParagraph"/>
        <w:numPr>
          <w:ilvl w:val="0"/>
          <w:numId w:val="24"/>
        </w:numPr>
        <w:rPr>
          <w:lang w:eastAsia="ja-JP"/>
        </w:rPr>
      </w:pPr>
      <w:r w:rsidRPr="004D338C">
        <w:rPr>
          <w:lang w:eastAsia="ja-JP"/>
        </w:rPr>
        <w:t>The system must be available 99.9% of the time, except for scheduled maintenance periods.</w:t>
      </w:r>
    </w:p>
    <w:p w14:paraId="65A5BED2" w14:textId="77777777" w:rsidR="00754ED7" w:rsidRPr="004D338C" w:rsidRDefault="00754ED7" w:rsidP="00D1647D">
      <w:pPr>
        <w:rPr>
          <w:lang w:eastAsia="ja-JP"/>
        </w:rPr>
      </w:pPr>
      <w:r w:rsidRPr="004D338C">
        <w:rPr>
          <w:lang w:eastAsia="ja-JP"/>
        </w:rPr>
        <w:t xml:space="preserve">  Fault Tolerance:</w:t>
      </w:r>
    </w:p>
    <w:p w14:paraId="2296725B" w14:textId="77777777" w:rsidR="00754ED7" w:rsidRPr="004D338C" w:rsidRDefault="00754ED7" w:rsidP="00D1647D">
      <w:pPr>
        <w:pStyle w:val="ListParagraph"/>
        <w:numPr>
          <w:ilvl w:val="0"/>
          <w:numId w:val="25"/>
        </w:numPr>
        <w:rPr>
          <w:lang w:eastAsia="ja-JP"/>
        </w:rPr>
      </w:pPr>
      <w:r w:rsidRPr="004D338C">
        <w:rPr>
          <w:lang w:eastAsia="ja-JP"/>
        </w:rPr>
        <w:t>The system must be able to recover from any server or network failure without data loss.</w:t>
      </w:r>
    </w:p>
    <w:p w14:paraId="00ADCE66" w14:textId="77777777" w:rsidR="00754ED7" w:rsidRPr="004D338C" w:rsidRDefault="00754ED7" w:rsidP="00D1647D">
      <w:pPr>
        <w:pStyle w:val="ListParagraph"/>
        <w:numPr>
          <w:ilvl w:val="0"/>
          <w:numId w:val="25"/>
        </w:numPr>
        <w:rPr>
          <w:lang w:eastAsia="ja-JP"/>
        </w:rPr>
      </w:pPr>
      <w:r w:rsidRPr="004D338C">
        <w:rPr>
          <w:lang w:eastAsia="ja-JP"/>
        </w:rPr>
        <w:t>Regular backups of user and product data must occur every 24 hours.</w:t>
      </w:r>
    </w:p>
    <w:p w14:paraId="758D77C0" w14:textId="77777777" w:rsidR="00754ED7" w:rsidRPr="00754ED7" w:rsidRDefault="00754ED7" w:rsidP="00D1647D"/>
    <w:p w14:paraId="776093F8" w14:textId="77777777" w:rsidR="0050513B" w:rsidRDefault="0050513B" w:rsidP="00D1647D">
      <w:pPr>
        <w:pStyle w:val="Heading2"/>
      </w:pPr>
      <w:bookmarkStart w:id="42" w:name="_Toc521150207"/>
      <w:bookmarkStart w:id="43" w:name="_Toc179354721"/>
      <w:r>
        <w:t>Performance</w:t>
      </w:r>
      <w:bookmarkEnd w:id="42"/>
      <w:bookmarkEnd w:id="43"/>
    </w:p>
    <w:p w14:paraId="713F5ADE" w14:textId="77777777" w:rsidR="00190CEB" w:rsidRPr="001C34E9" w:rsidRDefault="00190CEB" w:rsidP="00D1647D">
      <w:pPr>
        <w:rPr>
          <w:lang w:eastAsia="ja-JP"/>
        </w:rPr>
      </w:pPr>
      <w:r w:rsidRPr="001C34E9">
        <w:rPr>
          <w:lang w:eastAsia="ja-JP"/>
        </w:rPr>
        <w:t xml:space="preserve">  </w:t>
      </w:r>
      <w:bookmarkStart w:id="44" w:name="_Toc521150208"/>
      <w:bookmarkStart w:id="45" w:name="_Toc461102234"/>
      <w:r w:rsidRPr="001C34E9">
        <w:rPr>
          <w:lang w:eastAsia="ja-JP"/>
        </w:rPr>
        <w:t>System Performance:</w:t>
      </w:r>
    </w:p>
    <w:p w14:paraId="268DEEC3" w14:textId="77777777" w:rsidR="00190CEB" w:rsidRPr="001C34E9" w:rsidRDefault="00190CEB" w:rsidP="00D1647D">
      <w:pPr>
        <w:pStyle w:val="ListParagraph"/>
        <w:numPr>
          <w:ilvl w:val="0"/>
          <w:numId w:val="26"/>
        </w:numPr>
        <w:rPr>
          <w:lang w:eastAsia="ja-JP"/>
        </w:rPr>
      </w:pPr>
      <w:r w:rsidRPr="001C34E9">
        <w:rPr>
          <w:lang w:eastAsia="ja-JP"/>
        </w:rPr>
        <w:t>The system must handle a minimum of 100 concurrent users without performance degradation.</w:t>
      </w:r>
    </w:p>
    <w:p w14:paraId="2E0D68E9" w14:textId="77777777" w:rsidR="00190CEB" w:rsidRPr="001C34E9" w:rsidRDefault="00190CEB" w:rsidP="00D1647D">
      <w:pPr>
        <w:pStyle w:val="ListParagraph"/>
        <w:numPr>
          <w:ilvl w:val="0"/>
          <w:numId w:val="26"/>
        </w:numPr>
        <w:rPr>
          <w:lang w:eastAsia="ja-JP"/>
        </w:rPr>
      </w:pPr>
      <w:r w:rsidRPr="001C34E9">
        <w:rPr>
          <w:lang w:eastAsia="ja-JP"/>
        </w:rPr>
        <w:t>The system response time for any CRUD operation (Create, Read, Update, Delete) must not exceed 2 seconds.</w:t>
      </w:r>
    </w:p>
    <w:p w14:paraId="537E83B7" w14:textId="77777777" w:rsidR="00190CEB" w:rsidRPr="001C34E9" w:rsidRDefault="00190CEB" w:rsidP="00D1647D">
      <w:pPr>
        <w:rPr>
          <w:lang w:eastAsia="ja-JP"/>
        </w:rPr>
      </w:pPr>
      <w:r w:rsidRPr="001C34E9">
        <w:rPr>
          <w:lang w:eastAsia="ja-JP"/>
        </w:rPr>
        <w:t xml:space="preserve"> Scalability:</w:t>
      </w:r>
    </w:p>
    <w:p w14:paraId="378FF1DA" w14:textId="77777777" w:rsidR="00190CEB" w:rsidRPr="001C34E9" w:rsidRDefault="00190CEB" w:rsidP="00D1647D">
      <w:pPr>
        <w:pStyle w:val="ListParagraph"/>
        <w:numPr>
          <w:ilvl w:val="0"/>
          <w:numId w:val="27"/>
        </w:numPr>
        <w:rPr>
          <w:lang w:eastAsia="ja-JP"/>
        </w:rPr>
      </w:pPr>
      <w:r w:rsidRPr="001C34E9">
        <w:rPr>
          <w:lang w:eastAsia="ja-JP"/>
        </w:rPr>
        <w:t>The system should be able to scale both horizontally and vertically to support the growing number of users and products.</w:t>
      </w:r>
    </w:p>
    <w:p w14:paraId="283E0107" w14:textId="77777777" w:rsidR="00190CEB" w:rsidRPr="001C34E9" w:rsidRDefault="00190CEB" w:rsidP="00D1647D">
      <w:pPr>
        <w:rPr>
          <w:lang w:eastAsia="ja-JP"/>
        </w:rPr>
      </w:pPr>
      <w:r w:rsidRPr="001C34E9">
        <w:rPr>
          <w:lang w:eastAsia="ja-JP"/>
        </w:rPr>
        <w:t>Database Performance:</w:t>
      </w:r>
    </w:p>
    <w:p w14:paraId="6DBA324C" w14:textId="77777777" w:rsidR="00190CEB" w:rsidRPr="000A39F2" w:rsidRDefault="00190CEB" w:rsidP="00D1647D">
      <w:pPr>
        <w:pStyle w:val="ListParagraph"/>
        <w:numPr>
          <w:ilvl w:val="0"/>
          <w:numId w:val="28"/>
        </w:numPr>
        <w:rPr>
          <w:lang w:eastAsia="ja-JP"/>
        </w:rPr>
      </w:pPr>
      <w:r w:rsidRPr="000A39F2">
        <w:rPr>
          <w:lang w:eastAsia="ja-JP"/>
        </w:rPr>
        <w:t>All database queries related to product and koi list searches must return results within 1 second.</w:t>
      </w:r>
    </w:p>
    <w:p w14:paraId="1B2875C3" w14:textId="77777777" w:rsidR="00190CEB" w:rsidRPr="000A39F2" w:rsidRDefault="00190CEB" w:rsidP="00D1647D">
      <w:pPr>
        <w:pStyle w:val="ListParagraph"/>
        <w:numPr>
          <w:ilvl w:val="0"/>
          <w:numId w:val="28"/>
        </w:numPr>
        <w:rPr>
          <w:lang w:eastAsia="ja-JP"/>
        </w:rPr>
      </w:pPr>
      <w:r w:rsidRPr="000A39F2">
        <w:rPr>
          <w:lang w:eastAsia="ja-JP"/>
        </w:rPr>
        <w:t>The system should optimize caching to minimize database hits for frequently accessed data (e.g., product lists, pond information).</w:t>
      </w:r>
    </w:p>
    <w:bookmarkEnd w:id="2"/>
    <w:bookmarkEnd w:id="3"/>
    <w:bookmarkEnd w:id="4"/>
    <w:bookmarkEnd w:id="5"/>
    <w:bookmarkEnd w:id="6"/>
    <w:bookmarkEnd w:id="7"/>
    <w:bookmarkEnd w:id="10"/>
    <w:bookmarkEnd w:id="11"/>
    <w:bookmarkEnd w:id="44"/>
    <w:bookmarkEnd w:id="45"/>
    <w:p w14:paraId="33D5CFA8" w14:textId="77777777" w:rsidR="008A052C" w:rsidRPr="00A61050" w:rsidRDefault="008A052C" w:rsidP="00D1647D">
      <w:pPr>
        <w:pStyle w:val="Heading2"/>
      </w:pPr>
      <w:r>
        <w:tab/>
        <w:t>Security Requirements:</w:t>
      </w:r>
    </w:p>
    <w:p w14:paraId="2C8C3F31" w14:textId="77777777" w:rsidR="008A052C" w:rsidRPr="00A61050" w:rsidRDefault="008A052C" w:rsidP="00D1647D">
      <w:pPr>
        <w:pStyle w:val="NormalWeb"/>
      </w:pPr>
      <w:r w:rsidRPr="00A61050">
        <w:rPr>
          <w:rStyle w:val="Strong"/>
          <w:rFonts w:ascii="Tahoma" w:hAnsi="Tahoma" w:cs="Tahoma"/>
          <w:sz w:val="20"/>
          <w:szCs w:val="20"/>
        </w:rPr>
        <w:t>Data Privacy</w:t>
      </w:r>
      <w:r w:rsidRPr="00A61050">
        <w:t>:</w:t>
      </w:r>
    </w:p>
    <w:p w14:paraId="1B610881" w14:textId="77777777" w:rsidR="008A052C" w:rsidRPr="000A39F2" w:rsidRDefault="008A052C" w:rsidP="00D1647D">
      <w:pPr>
        <w:pStyle w:val="ListParagraph"/>
        <w:numPr>
          <w:ilvl w:val="0"/>
          <w:numId w:val="30"/>
        </w:numPr>
      </w:pPr>
      <w:r w:rsidRPr="000A39F2">
        <w:t>Personal data (User Name, Password, Email, Phone, Address) must be encrypted using industry-standard encryption methods (e.g., AES-256).</w:t>
      </w:r>
    </w:p>
    <w:p w14:paraId="748FFE33" w14:textId="77777777" w:rsidR="008A052C" w:rsidRPr="000A39F2" w:rsidRDefault="008A052C" w:rsidP="00D1647D">
      <w:pPr>
        <w:pStyle w:val="ListParagraph"/>
        <w:numPr>
          <w:ilvl w:val="0"/>
          <w:numId w:val="30"/>
        </w:numPr>
      </w:pPr>
      <w:r w:rsidRPr="000A39F2">
        <w:t>Passwords must be stored using salted hashing algorithms.</w:t>
      </w:r>
    </w:p>
    <w:p w14:paraId="5317D35A" w14:textId="77777777" w:rsidR="008A052C" w:rsidRPr="00A61050" w:rsidRDefault="008A052C" w:rsidP="00D1647D">
      <w:pPr>
        <w:pStyle w:val="NormalWeb"/>
      </w:pPr>
      <w:r w:rsidRPr="00A61050">
        <w:rPr>
          <w:rStyle w:val="Strong"/>
          <w:rFonts w:ascii="Tahoma" w:hAnsi="Tahoma" w:cs="Tahoma"/>
          <w:sz w:val="20"/>
          <w:szCs w:val="20"/>
        </w:rPr>
        <w:lastRenderedPageBreak/>
        <w:t>Authentication and Authorization</w:t>
      </w:r>
      <w:r w:rsidRPr="00A61050">
        <w:t>:</w:t>
      </w:r>
    </w:p>
    <w:p w14:paraId="54140207" w14:textId="77777777" w:rsidR="008A052C" w:rsidRPr="000A39F2" w:rsidRDefault="008A052C" w:rsidP="00D1647D">
      <w:pPr>
        <w:pStyle w:val="ListParagraph"/>
        <w:numPr>
          <w:ilvl w:val="0"/>
          <w:numId w:val="29"/>
        </w:numPr>
      </w:pPr>
      <w:r w:rsidRPr="000A39F2">
        <w:t>Only authenticated users (Members, Shops, Admins) must have access to the system.</w:t>
      </w:r>
    </w:p>
    <w:p w14:paraId="1E9EBAAF" w14:textId="77777777" w:rsidR="008A052C" w:rsidRPr="000A39F2" w:rsidRDefault="008A052C" w:rsidP="00D1647D">
      <w:pPr>
        <w:pStyle w:val="ListParagraph"/>
        <w:numPr>
          <w:ilvl w:val="0"/>
          <w:numId w:val="29"/>
        </w:numPr>
      </w:pPr>
      <w:r w:rsidRPr="000A39F2">
        <w:t>Role-based access control (RBAC) must be implemented to restrict access to sensitive features (e.g., Account Management, Revenue Management).</w:t>
      </w:r>
    </w:p>
    <w:p w14:paraId="5FE7F29E" w14:textId="7D7222AE" w:rsidR="0050513B" w:rsidRDefault="0050513B" w:rsidP="00D1647D">
      <w:pPr>
        <w:pStyle w:val="InfoBlue"/>
      </w:pPr>
    </w:p>
    <w:sectPr w:rsidR="0050513B">
      <w:headerReference w:type="default" r:id="rId20"/>
      <w:pgSz w:w="12240" w:h="15840"/>
      <w:pgMar w:top="1440" w:right="144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E98B0E" w14:textId="77777777" w:rsidR="00EE10FB" w:rsidRDefault="00EE10FB" w:rsidP="00D1647D">
      <w:r>
        <w:separator/>
      </w:r>
    </w:p>
    <w:p w14:paraId="078880B1" w14:textId="77777777" w:rsidR="00EE10FB" w:rsidRDefault="00EE10FB" w:rsidP="00D1647D"/>
    <w:p w14:paraId="1ABDA94B" w14:textId="77777777" w:rsidR="00EE10FB" w:rsidRDefault="00EE10FB" w:rsidP="00D1647D"/>
    <w:p w14:paraId="7914756A" w14:textId="77777777" w:rsidR="00EE10FB" w:rsidRDefault="00EE10FB" w:rsidP="00D1647D"/>
    <w:p w14:paraId="20E9552D" w14:textId="77777777" w:rsidR="00EE10FB" w:rsidRDefault="00EE10FB" w:rsidP="00D1647D"/>
    <w:p w14:paraId="327567F4" w14:textId="77777777" w:rsidR="00EE10FB" w:rsidRDefault="00EE10FB" w:rsidP="00D1647D"/>
    <w:p w14:paraId="5D21D5DA" w14:textId="77777777" w:rsidR="00EE10FB" w:rsidRDefault="00EE10FB" w:rsidP="00D1647D"/>
    <w:p w14:paraId="761600B5" w14:textId="77777777" w:rsidR="00EE10FB" w:rsidRDefault="00EE10FB" w:rsidP="00D1647D"/>
    <w:p w14:paraId="45260AE7" w14:textId="77777777" w:rsidR="00EE10FB" w:rsidRDefault="00EE10FB" w:rsidP="00D1647D"/>
    <w:p w14:paraId="5F7D102A" w14:textId="77777777" w:rsidR="00EE10FB" w:rsidRDefault="00EE10FB" w:rsidP="00D1647D"/>
    <w:p w14:paraId="5BE209B3" w14:textId="77777777" w:rsidR="00EE10FB" w:rsidRDefault="00EE10FB" w:rsidP="00D1647D"/>
    <w:p w14:paraId="099B0E31" w14:textId="77777777" w:rsidR="00EE10FB" w:rsidRDefault="00EE10FB" w:rsidP="00D1647D"/>
    <w:p w14:paraId="1C7C3270" w14:textId="77777777" w:rsidR="00EE10FB" w:rsidRDefault="00EE10FB" w:rsidP="00D1647D"/>
    <w:p w14:paraId="63A7B4D9" w14:textId="77777777" w:rsidR="00EE10FB" w:rsidRDefault="00EE10FB" w:rsidP="00D1647D"/>
    <w:p w14:paraId="33D1D195" w14:textId="77777777" w:rsidR="00EE10FB" w:rsidRDefault="00EE10FB" w:rsidP="00D1647D"/>
    <w:p w14:paraId="1362186C" w14:textId="77777777" w:rsidR="00EE10FB" w:rsidRDefault="00EE10FB" w:rsidP="00D1647D"/>
  </w:endnote>
  <w:endnote w:type="continuationSeparator" w:id="0">
    <w:p w14:paraId="4D72C14F" w14:textId="77777777" w:rsidR="00EE10FB" w:rsidRDefault="00EE10FB" w:rsidP="00D1647D">
      <w:r>
        <w:continuationSeparator/>
      </w:r>
    </w:p>
    <w:p w14:paraId="466EDB8D" w14:textId="77777777" w:rsidR="00EE10FB" w:rsidRDefault="00EE10FB" w:rsidP="00D1647D"/>
    <w:p w14:paraId="25E9809F" w14:textId="77777777" w:rsidR="00EE10FB" w:rsidRDefault="00EE10FB" w:rsidP="00D1647D"/>
    <w:p w14:paraId="09F829C8" w14:textId="77777777" w:rsidR="00EE10FB" w:rsidRDefault="00EE10FB" w:rsidP="00D1647D"/>
    <w:p w14:paraId="1067A537" w14:textId="77777777" w:rsidR="00EE10FB" w:rsidRDefault="00EE10FB" w:rsidP="00D1647D"/>
    <w:p w14:paraId="7339F45C" w14:textId="77777777" w:rsidR="00EE10FB" w:rsidRDefault="00EE10FB" w:rsidP="00D1647D"/>
    <w:p w14:paraId="11607545" w14:textId="77777777" w:rsidR="00EE10FB" w:rsidRDefault="00EE10FB" w:rsidP="00D1647D"/>
    <w:p w14:paraId="3C7F97AE" w14:textId="77777777" w:rsidR="00EE10FB" w:rsidRDefault="00EE10FB" w:rsidP="00D1647D"/>
    <w:p w14:paraId="05EAD039" w14:textId="77777777" w:rsidR="00EE10FB" w:rsidRDefault="00EE10FB" w:rsidP="00D1647D"/>
    <w:p w14:paraId="1C42BE4D" w14:textId="77777777" w:rsidR="00EE10FB" w:rsidRDefault="00EE10FB" w:rsidP="00D1647D"/>
    <w:p w14:paraId="478B4E2A" w14:textId="77777777" w:rsidR="00EE10FB" w:rsidRDefault="00EE10FB" w:rsidP="00D1647D"/>
    <w:p w14:paraId="464271F5" w14:textId="77777777" w:rsidR="00EE10FB" w:rsidRDefault="00EE10FB" w:rsidP="00D1647D"/>
    <w:p w14:paraId="7E1A8F87" w14:textId="77777777" w:rsidR="00EE10FB" w:rsidRDefault="00EE10FB" w:rsidP="00D1647D"/>
    <w:p w14:paraId="5C0131D7" w14:textId="77777777" w:rsidR="00EE10FB" w:rsidRDefault="00EE10FB" w:rsidP="00D1647D"/>
    <w:p w14:paraId="34E1F26D" w14:textId="77777777" w:rsidR="00EE10FB" w:rsidRDefault="00EE10FB" w:rsidP="00D1647D"/>
    <w:p w14:paraId="5B1E19F6" w14:textId="77777777" w:rsidR="00EE10FB" w:rsidRDefault="00EE10FB" w:rsidP="00D1647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nArial">
    <w:altName w:val="Calibri"/>
    <w:charset w:val="00"/>
    <w:family w:val="swiss"/>
    <w:pitch w:val="variable"/>
    <w:sig w:usb0="00000007" w:usb1="00000000" w:usb2="00000000" w:usb3="00000000" w:csb0="00000011" w:csb1="00000000"/>
  </w:font>
  <w:font w:name="Helvetica">
    <w:panose1 w:val="020B0604020202020204"/>
    <w:charset w:val="00"/>
    <w:family w:val="auto"/>
    <w:pitch w:val="variable"/>
    <w:sig w:usb0="E00002FF" w:usb1="5000785B" w:usb2="00000000" w:usb3="00000000" w:csb0="0000019F" w:csb1="00000000"/>
  </w:font>
  <w:font w:name=".VnArialH">
    <w:altName w:val="Calibri"/>
    <w:charset w:val="00"/>
    <w:family w:val="swiss"/>
    <w:pitch w:val="variable"/>
    <w:sig w:usb0="00000003" w:usb1="00000000" w:usb2="00000000" w:usb3="00000000" w:csb0="00000001" w:csb1="00000000"/>
  </w:font>
  <w:font w:name="CG Times">
    <w:panose1 w:val="00000000000000000000"/>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Swis721 BlkEx BT">
    <w:altName w:val="Impact"/>
    <w:charset w:val="00"/>
    <w:family w:val="swiss"/>
    <w:pitch w:val="variable"/>
    <w:sig w:usb0="00000007" w:usb1="0000000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FFA8B5" w14:textId="77777777" w:rsidR="00A40E9E" w:rsidRDefault="00A40E9E" w:rsidP="00D1647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F7DD09" w14:textId="441BA16F" w:rsidR="0050513B" w:rsidRDefault="0050513B" w:rsidP="00D1647D">
    <w:pPr>
      <w:pStyle w:val="Footer"/>
    </w:pPr>
    <w:r>
      <w:tab/>
    </w:r>
    <w:r>
      <w:tab/>
    </w:r>
    <w:r>
      <w:rPr>
        <w:rStyle w:val="PageNumber"/>
      </w:rPr>
      <w:fldChar w:fldCharType="begin"/>
    </w:r>
    <w:r>
      <w:rPr>
        <w:rStyle w:val="PageNumber"/>
      </w:rPr>
      <w:instrText xml:space="preserve"> PAGE </w:instrText>
    </w:r>
    <w:r>
      <w:rPr>
        <w:rStyle w:val="PageNumber"/>
      </w:rPr>
      <w:fldChar w:fldCharType="separate"/>
    </w:r>
    <w:r w:rsidR="008C68F6">
      <w:rPr>
        <w:rStyle w:val="PageNumber"/>
        <w:noProof/>
      </w:rPr>
      <w:t>18</w:t>
    </w:r>
    <w:r>
      <w:rPr>
        <w:rStyle w:val="PageNumber"/>
      </w:rPr>
      <w:fldChar w:fldCharType="end"/>
    </w:r>
    <w:r>
      <w:rPr>
        <w:rStyle w:val="PageNumber"/>
      </w:rPr>
      <w:t>/</w:t>
    </w:r>
    <w:r>
      <w:rPr>
        <w:rStyle w:val="PageNumber"/>
      </w:rPr>
      <w:fldChar w:fldCharType="begin"/>
    </w:r>
    <w:r>
      <w:rPr>
        <w:rStyle w:val="PageNumber"/>
      </w:rPr>
      <w:instrText xml:space="preserve"> NUMPAGES </w:instrText>
    </w:r>
    <w:r>
      <w:rPr>
        <w:rStyle w:val="PageNumber"/>
      </w:rPr>
      <w:fldChar w:fldCharType="separate"/>
    </w:r>
    <w:r w:rsidR="008C68F6">
      <w:rPr>
        <w:rStyle w:val="PageNumber"/>
        <w:noProof/>
      </w:rPr>
      <w:t>18</w:t>
    </w:r>
    <w:r>
      <w:rPr>
        <w:rStyle w:val="PageNumber"/>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F96B4F" w14:textId="77777777" w:rsidR="00A40E9E" w:rsidRDefault="00A40E9E" w:rsidP="00D1647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54F2A1" w14:textId="77777777" w:rsidR="00EE10FB" w:rsidRDefault="00EE10FB" w:rsidP="00D1647D">
      <w:r>
        <w:separator/>
      </w:r>
    </w:p>
    <w:p w14:paraId="02ECBC2B" w14:textId="77777777" w:rsidR="00EE10FB" w:rsidRDefault="00EE10FB" w:rsidP="00D1647D"/>
    <w:p w14:paraId="4EFB8181" w14:textId="77777777" w:rsidR="00EE10FB" w:rsidRDefault="00EE10FB" w:rsidP="00D1647D"/>
    <w:p w14:paraId="21A42170" w14:textId="77777777" w:rsidR="00EE10FB" w:rsidRDefault="00EE10FB" w:rsidP="00D1647D"/>
    <w:p w14:paraId="30A37B90" w14:textId="77777777" w:rsidR="00EE10FB" w:rsidRDefault="00EE10FB" w:rsidP="00D1647D"/>
    <w:p w14:paraId="0AC80DCB" w14:textId="77777777" w:rsidR="00EE10FB" w:rsidRDefault="00EE10FB" w:rsidP="00D1647D"/>
    <w:p w14:paraId="37C5ED5A" w14:textId="77777777" w:rsidR="00EE10FB" w:rsidRDefault="00EE10FB" w:rsidP="00D1647D"/>
    <w:p w14:paraId="3F2F6FE9" w14:textId="77777777" w:rsidR="00EE10FB" w:rsidRDefault="00EE10FB" w:rsidP="00D1647D"/>
    <w:p w14:paraId="19E50BCC" w14:textId="77777777" w:rsidR="00EE10FB" w:rsidRDefault="00EE10FB" w:rsidP="00D1647D"/>
    <w:p w14:paraId="030255E6" w14:textId="77777777" w:rsidR="00EE10FB" w:rsidRDefault="00EE10FB" w:rsidP="00D1647D"/>
    <w:p w14:paraId="0BA6024B" w14:textId="77777777" w:rsidR="00EE10FB" w:rsidRDefault="00EE10FB" w:rsidP="00D1647D"/>
    <w:p w14:paraId="7AB2B164" w14:textId="77777777" w:rsidR="00EE10FB" w:rsidRDefault="00EE10FB" w:rsidP="00D1647D"/>
    <w:p w14:paraId="344C385D" w14:textId="77777777" w:rsidR="00EE10FB" w:rsidRDefault="00EE10FB" w:rsidP="00D1647D"/>
    <w:p w14:paraId="6B1B19D4" w14:textId="77777777" w:rsidR="00EE10FB" w:rsidRDefault="00EE10FB" w:rsidP="00D1647D"/>
    <w:p w14:paraId="09BAD640" w14:textId="77777777" w:rsidR="00EE10FB" w:rsidRDefault="00EE10FB" w:rsidP="00D1647D"/>
    <w:p w14:paraId="5FBA0F05" w14:textId="77777777" w:rsidR="00EE10FB" w:rsidRDefault="00EE10FB" w:rsidP="00D1647D"/>
  </w:footnote>
  <w:footnote w:type="continuationSeparator" w:id="0">
    <w:p w14:paraId="2B3777BB" w14:textId="77777777" w:rsidR="00EE10FB" w:rsidRDefault="00EE10FB" w:rsidP="00D1647D">
      <w:r>
        <w:continuationSeparator/>
      </w:r>
    </w:p>
    <w:p w14:paraId="09F90858" w14:textId="77777777" w:rsidR="00EE10FB" w:rsidRDefault="00EE10FB" w:rsidP="00D1647D"/>
    <w:p w14:paraId="31C1CF6B" w14:textId="77777777" w:rsidR="00EE10FB" w:rsidRDefault="00EE10FB" w:rsidP="00D1647D"/>
    <w:p w14:paraId="733EFF3B" w14:textId="77777777" w:rsidR="00EE10FB" w:rsidRDefault="00EE10FB" w:rsidP="00D1647D"/>
    <w:p w14:paraId="52D25F96" w14:textId="77777777" w:rsidR="00EE10FB" w:rsidRDefault="00EE10FB" w:rsidP="00D1647D"/>
    <w:p w14:paraId="6BA9DFB9" w14:textId="77777777" w:rsidR="00EE10FB" w:rsidRDefault="00EE10FB" w:rsidP="00D1647D"/>
    <w:p w14:paraId="6EF89B10" w14:textId="77777777" w:rsidR="00EE10FB" w:rsidRDefault="00EE10FB" w:rsidP="00D1647D"/>
    <w:p w14:paraId="5261B384" w14:textId="77777777" w:rsidR="00EE10FB" w:rsidRDefault="00EE10FB" w:rsidP="00D1647D"/>
    <w:p w14:paraId="0930AECA" w14:textId="77777777" w:rsidR="00EE10FB" w:rsidRDefault="00EE10FB" w:rsidP="00D1647D"/>
    <w:p w14:paraId="2BAE3B13" w14:textId="77777777" w:rsidR="00EE10FB" w:rsidRDefault="00EE10FB" w:rsidP="00D1647D"/>
    <w:p w14:paraId="561D0A83" w14:textId="77777777" w:rsidR="00EE10FB" w:rsidRDefault="00EE10FB" w:rsidP="00D1647D"/>
    <w:p w14:paraId="33292FCA" w14:textId="77777777" w:rsidR="00EE10FB" w:rsidRDefault="00EE10FB" w:rsidP="00D1647D"/>
    <w:p w14:paraId="4E1B16F3" w14:textId="77777777" w:rsidR="00EE10FB" w:rsidRDefault="00EE10FB" w:rsidP="00D1647D"/>
    <w:p w14:paraId="004C3575" w14:textId="77777777" w:rsidR="00EE10FB" w:rsidRDefault="00EE10FB" w:rsidP="00D1647D"/>
    <w:p w14:paraId="06AB806E" w14:textId="77777777" w:rsidR="00EE10FB" w:rsidRDefault="00EE10FB" w:rsidP="00D1647D"/>
    <w:p w14:paraId="7C6AB4E8" w14:textId="77777777" w:rsidR="00EE10FB" w:rsidRDefault="00EE10FB" w:rsidP="00D1647D"/>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DD8A33" w14:textId="77777777" w:rsidR="00A40E9E" w:rsidRDefault="00A40E9E" w:rsidP="00D1647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413F16" w14:textId="31AFF4D5" w:rsidR="0050513B" w:rsidRDefault="0050513B" w:rsidP="00D1647D">
    <w:pPr>
      <w:pStyle w:val="Header"/>
    </w:pP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955C8B" w14:textId="77777777" w:rsidR="00A40E9E" w:rsidRDefault="00A40E9E" w:rsidP="00D1647D">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B43C55" w14:textId="76AD5EA6" w:rsidR="0050513B" w:rsidRDefault="0050513B" w:rsidP="00D1647D">
    <w:pPr>
      <w:pStyle w:val="Header"/>
    </w:pPr>
    <w:r>
      <w:tab/>
      <w:t>v.xx</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5089A"/>
    <w:multiLevelType w:val="hybridMultilevel"/>
    <w:tmpl w:val="7AB853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7A5E14"/>
    <w:multiLevelType w:val="hybridMultilevel"/>
    <w:tmpl w:val="FEF212A2"/>
    <w:lvl w:ilvl="0" w:tplc="B37E5E92">
      <w:numFmt w:val="bullet"/>
      <w:lvlText w:val="-"/>
      <w:lvlJc w:val="left"/>
      <w:pPr>
        <w:ind w:left="1166" w:hanging="360"/>
      </w:pPr>
      <w:rPr>
        <w:rFonts w:ascii="Times New Roman" w:eastAsia="Times New Roman" w:hAnsi="Times New Roman" w:cs="Times New Roman"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 w15:restartNumberingAfterBreak="0">
    <w:nsid w:val="02176030"/>
    <w:multiLevelType w:val="hybridMultilevel"/>
    <w:tmpl w:val="D7C2DA36"/>
    <w:lvl w:ilvl="0" w:tplc="B37E5E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16075C"/>
    <w:multiLevelType w:val="multilevel"/>
    <w:tmpl w:val="E69C9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70146A"/>
    <w:multiLevelType w:val="singleLevel"/>
    <w:tmpl w:val="A2B453D0"/>
    <w:name w:val="522222222222222"/>
    <w:lvl w:ilvl="0">
      <w:start w:val="1"/>
      <w:numFmt w:val="decimal"/>
      <w:lvlText w:val="%1."/>
      <w:lvlJc w:val="left"/>
      <w:pPr>
        <w:tabs>
          <w:tab w:val="num" w:pos="360"/>
        </w:tabs>
        <w:ind w:left="216" w:hanging="216"/>
      </w:pPr>
    </w:lvl>
  </w:abstractNum>
  <w:abstractNum w:abstractNumId="5" w15:restartNumberingAfterBreak="0">
    <w:nsid w:val="06F4684D"/>
    <w:multiLevelType w:val="multilevel"/>
    <w:tmpl w:val="2542C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765CDC"/>
    <w:multiLevelType w:val="hybridMultilevel"/>
    <w:tmpl w:val="4074255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081944"/>
    <w:multiLevelType w:val="singleLevel"/>
    <w:tmpl w:val="E94C8798"/>
    <w:name w:val="5222222"/>
    <w:lvl w:ilvl="0">
      <w:start w:val="1"/>
      <w:numFmt w:val="decimal"/>
      <w:lvlText w:val="%1."/>
      <w:lvlJc w:val="left"/>
      <w:pPr>
        <w:tabs>
          <w:tab w:val="num" w:pos="360"/>
        </w:tabs>
        <w:ind w:left="360" w:hanging="360"/>
      </w:pPr>
      <w:rPr>
        <w:rFonts w:ascii=".VnTime" w:hAnsi=".VnTime" w:cs="Times New Roman" w:hint="default"/>
      </w:rPr>
    </w:lvl>
  </w:abstractNum>
  <w:abstractNum w:abstractNumId="8" w15:restartNumberingAfterBreak="0">
    <w:nsid w:val="0BA3273D"/>
    <w:multiLevelType w:val="singleLevel"/>
    <w:tmpl w:val="A2B453D0"/>
    <w:name w:val="52222222222222222222"/>
    <w:lvl w:ilvl="0">
      <w:start w:val="1"/>
      <w:numFmt w:val="decimal"/>
      <w:lvlText w:val="%1."/>
      <w:lvlJc w:val="left"/>
      <w:pPr>
        <w:tabs>
          <w:tab w:val="num" w:pos="360"/>
        </w:tabs>
        <w:ind w:left="216" w:hanging="216"/>
      </w:pPr>
    </w:lvl>
  </w:abstractNum>
  <w:abstractNum w:abstractNumId="9" w15:restartNumberingAfterBreak="0">
    <w:nsid w:val="17C64BCD"/>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 w15:restartNumberingAfterBreak="0">
    <w:nsid w:val="17DB52C9"/>
    <w:multiLevelType w:val="hybridMultilevel"/>
    <w:tmpl w:val="5984B970"/>
    <w:lvl w:ilvl="0" w:tplc="B37E5E92">
      <w:numFmt w:val="bullet"/>
      <w:lvlText w:val="-"/>
      <w:lvlJc w:val="left"/>
      <w:pPr>
        <w:ind w:left="1166" w:hanging="360"/>
      </w:pPr>
      <w:rPr>
        <w:rFonts w:ascii="Times New Roman" w:eastAsia="Times New Roman" w:hAnsi="Times New Roman" w:cs="Times New Roman"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1" w15:restartNumberingAfterBreak="0">
    <w:nsid w:val="19266B92"/>
    <w:multiLevelType w:val="multilevel"/>
    <w:tmpl w:val="1972A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9770EA"/>
    <w:multiLevelType w:val="singleLevel"/>
    <w:tmpl w:val="A2B453D0"/>
    <w:name w:val="522222222222222222222"/>
    <w:lvl w:ilvl="0">
      <w:start w:val="1"/>
      <w:numFmt w:val="decimal"/>
      <w:lvlText w:val="%1."/>
      <w:lvlJc w:val="left"/>
      <w:pPr>
        <w:tabs>
          <w:tab w:val="num" w:pos="360"/>
        </w:tabs>
        <w:ind w:left="216" w:hanging="216"/>
      </w:pPr>
    </w:lvl>
  </w:abstractNum>
  <w:abstractNum w:abstractNumId="13" w15:restartNumberingAfterBreak="0">
    <w:nsid w:val="1B096CC1"/>
    <w:multiLevelType w:val="singleLevel"/>
    <w:tmpl w:val="A2B453D0"/>
    <w:name w:val="52"/>
    <w:lvl w:ilvl="0">
      <w:start w:val="1"/>
      <w:numFmt w:val="decimal"/>
      <w:lvlText w:val="%1."/>
      <w:lvlJc w:val="left"/>
      <w:pPr>
        <w:tabs>
          <w:tab w:val="num" w:pos="360"/>
        </w:tabs>
        <w:ind w:left="216" w:hanging="216"/>
      </w:pPr>
    </w:lvl>
  </w:abstractNum>
  <w:abstractNum w:abstractNumId="14" w15:restartNumberingAfterBreak="0">
    <w:nsid w:val="1BFC3C2D"/>
    <w:multiLevelType w:val="hybridMultilevel"/>
    <w:tmpl w:val="71C86796"/>
    <w:lvl w:ilvl="0" w:tplc="B37E5E92">
      <w:numFmt w:val="bullet"/>
      <w:lvlText w:val="-"/>
      <w:lvlJc w:val="left"/>
      <w:pPr>
        <w:ind w:left="1166" w:hanging="360"/>
      </w:pPr>
      <w:rPr>
        <w:rFonts w:ascii="Times New Roman" w:eastAsia="Times New Roman" w:hAnsi="Times New Roman" w:cs="Times New Roman"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5" w15:restartNumberingAfterBreak="0">
    <w:nsid w:val="1E224069"/>
    <w:multiLevelType w:val="hybridMultilevel"/>
    <w:tmpl w:val="879E404E"/>
    <w:lvl w:ilvl="0" w:tplc="B37E5E92">
      <w:numFmt w:val="bullet"/>
      <w:lvlText w:val="-"/>
      <w:lvlJc w:val="left"/>
      <w:pPr>
        <w:ind w:left="1166" w:hanging="360"/>
      </w:pPr>
      <w:rPr>
        <w:rFonts w:ascii="Times New Roman" w:eastAsia="Times New Roman" w:hAnsi="Times New Roman" w:cs="Times New Roman"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6" w15:restartNumberingAfterBreak="0">
    <w:nsid w:val="1EEE5310"/>
    <w:multiLevelType w:val="singleLevel"/>
    <w:tmpl w:val="A2B453D0"/>
    <w:name w:val="52222222222"/>
    <w:lvl w:ilvl="0">
      <w:start w:val="1"/>
      <w:numFmt w:val="decimal"/>
      <w:lvlText w:val="%1."/>
      <w:lvlJc w:val="left"/>
      <w:pPr>
        <w:tabs>
          <w:tab w:val="num" w:pos="360"/>
        </w:tabs>
        <w:ind w:left="216" w:hanging="216"/>
      </w:pPr>
    </w:lvl>
  </w:abstractNum>
  <w:abstractNum w:abstractNumId="17" w15:restartNumberingAfterBreak="0">
    <w:nsid w:val="20A45D28"/>
    <w:multiLevelType w:val="hybridMultilevel"/>
    <w:tmpl w:val="494661E8"/>
    <w:lvl w:ilvl="0" w:tplc="B37E5E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160668"/>
    <w:multiLevelType w:val="hybridMultilevel"/>
    <w:tmpl w:val="E9C4BA06"/>
    <w:lvl w:ilvl="0" w:tplc="B37E5E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437007"/>
    <w:multiLevelType w:val="hybridMultilevel"/>
    <w:tmpl w:val="0BF2AE8A"/>
    <w:lvl w:ilvl="0" w:tplc="B37E5E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DF63FE"/>
    <w:multiLevelType w:val="singleLevel"/>
    <w:tmpl w:val="A2B453D0"/>
    <w:name w:val="522222222"/>
    <w:lvl w:ilvl="0">
      <w:start w:val="1"/>
      <w:numFmt w:val="decimal"/>
      <w:lvlText w:val="%1."/>
      <w:lvlJc w:val="left"/>
      <w:pPr>
        <w:tabs>
          <w:tab w:val="num" w:pos="360"/>
        </w:tabs>
        <w:ind w:left="216" w:hanging="216"/>
      </w:pPr>
    </w:lvl>
  </w:abstractNum>
  <w:abstractNum w:abstractNumId="21" w15:restartNumberingAfterBreak="0">
    <w:nsid w:val="253E7CE2"/>
    <w:multiLevelType w:val="hybridMultilevel"/>
    <w:tmpl w:val="9FA892D6"/>
    <w:lvl w:ilvl="0" w:tplc="B37E5E92">
      <w:numFmt w:val="bullet"/>
      <w:lvlText w:val="-"/>
      <w:lvlJc w:val="left"/>
      <w:pPr>
        <w:ind w:left="1166" w:hanging="360"/>
      </w:pPr>
      <w:rPr>
        <w:rFonts w:ascii="Times New Roman" w:eastAsia="Times New Roman" w:hAnsi="Times New Roman" w:cs="Times New Roman"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2"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3" w15:restartNumberingAfterBreak="0">
    <w:nsid w:val="2AA24E17"/>
    <w:multiLevelType w:val="hybridMultilevel"/>
    <w:tmpl w:val="34945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04F0323"/>
    <w:multiLevelType w:val="multilevel"/>
    <w:tmpl w:val="F5A6A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5B68AC"/>
    <w:multiLevelType w:val="multilevel"/>
    <w:tmpl w:val="AC105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865BD1"/>
    <w:multiLevelType w:val="singleLevel"/>
    <w:tmpl w:val="A2B453D0"/>
    <w:name w:val="5222222222222"/>
    <w:lvl w:ilvl="0">
      <w:start w:val="1"/>
      <w:numFmt w:val="decimal"/>
      <w:lvlText w:val="%1."/>
      <w:lvlJc w:val="left"/>
      <w:pPr>
        <w:tabs>
          <w:tab w:val="num" w:pos="360"/>
        </w:tabs>
        <w:ind w:left="216" w:hanging="216"/>
      </w:pPr>
    </w:lvl>
  </w:abstractNum>
  <w:abstractNum w:abstractNumId="27" w15:restartNumberingAfterBreak="0">
    <w:nsid w:val="3AB615A6"/>
    <w:multiLevelType w:val="multilevel"/>
    <w:tmpl w:val="8F76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29" w15:restartNumberingAfterBreak="0">
    <w:nsid w:val="3D4B39F7"/>
    <w:multiLevelType w:val="singleLevel"/>
    <w:tmpl w:val="A2B453D0"/>
    <w:name w:val="52222222222222"/>
    <w:lvl w:ilvl="0">
      <w:start w:val="1"/>
      <w:numFmt w:val="decimal"/>
      <w:lvlText w:val="%1."/>
      <w:lvlJc w:val="left"/>
      <w:pPr>
        <w:tabs>
          <w:tab w:val="num" w:pos="360"/>
        </w:tabs>
        <w:ind w:left="216" w:hanging="216"/>
      </w:pPr>
    </w:lvl>
  </w:abstractNum>
  <w:abstractNum w:abstractNumId="30" w15:restartNumberingAfterBreak="0">
    <w:nsid w:val="3F0E2BDE"/>
    <w:multiLevelType w:val="hybridMultilevel"/>
    <w:tmpl w:val="47BE93B0"/>
    <w:lvl w:ilvl="0" w:tplc="B37E5E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19523D"/>
    <w:multiLevelType w:val="hybridMultilevel"/>
    <w:tmpl w:val="52308E2E"/>
    <w:lvl w:ilvl="0" w:tplc="B37E5E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166A34"/>
    <w:multiLevelType w:val="multilevel"/>
    <w:tmpl w:val="11007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6069F1"/>
    <w:multiLevelType w:val="multilevel"/>
    <w:tmpl w:val="45761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4821E1"/>
    <w:multiLevelType w:val="multilevel"/>
    <w:tmpl w:val="BBC04D0A"/>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lvlText w:val="%2.%1.%3"/>
      <w:lvlJc w:val="left"/>
      <w:pPr>
        <w:tabs>
          <w:tab w:val="num" w:pos="108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numFmt w:val="none"/>
      <w:pStyle w:val="Heading8"/>
      <w:lvlText w:val=""/>
      <w:lvlJc w:val="left"/>
      <w:pPr>
        <w:tabs>
          <w:tab w:val="num" w:pos="360"/>
        </w:tabs>
      </w:pPr>
    </w:lvl>
    <w:lvl w:ilvl="8">
      <w:start w:val="1"/>
      <w:numFmt w:val="decimal"/>
      <w:pStyle w:val="Heading9"/>
      <w:lvlText w:val="%1.%2.%3.%4.%5.%6.%7.%8.%9"/>
      <w:lvlJc w:val="left"/>
      <w:pPr>
        <w:tabs>
          <w:tab w:val="num" w:pos="1584"/>
        </w:tabs>
        <w:ind w:left="1584" w:hanging="1584"/>
      </w:pPr>
      <w:rPr>
        <w:rFonts w:hint="default"/>
      </w:rPr>
    </w:lvl>
  </w:abstractNum>
  <w:abstractNum w:abstractNumId="35" w15:restartNumberingAfterBreak="0">
    <w:nsid w:val="463D5451"/>
    <w:multiLevelType w:val="hybridMultilevel"/>
    <w:tmpl w:val="C2ACB2D4"/>
    <w:lvl w:ilvl="0" w:tplc="B37E5E92">
      <w:numFmt w:val="bullet"/>
      <w:lvlText w:val="-"/>
      <w:lvlJc w:val="left"/>
      <w:pPr>
        <w:ind w:left="1166" w:hanging="360"/>
      </w:pPr>
      <w:rPr>
        <w:rFonts w:ascii="Times New Roman" w:eastAsia="Times New Roman" w:hAnsi="Times New Roman" w:cs="Times New Roman"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6" w15:restartNumberingAfterBreak="0">
    <w:nsid w:val="465F6553"/>
    <w:multiLevelType w:val="multilevel"/>
    <w:tmpl w:val="D026F96C"/>
    <w:lvl w:ilvl="0">
      <w:start w:val="3"/>
      <w:numFmt w:val="decimal"/>
      <w:lvlText w:val="%1."/>
      <w:lvlJc w:val="left"/>
      <w:pPr>
        <w:ind w:left="700" w:hanging="700"/>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192" w:hanging="2520"/>
      </w:pPr>
      <w:rPr>
        <w:rFonts w:hint="default"/>
      </w:rPr>
    </w:lvl>
  </w:abstractNum>
  <w:abstractNum w:abstractNumId="37" w15:restartNumberingAfterBreak="0">
    <w:nsid w:val="471777A4"/>
    <w:multiLevelType w:val="singleLevel"/>
    <w:tmpl w:val="A2B453D0"/>
    <w:name w:val="5222222222"/>
    <w:lvl w:ilvl="0">
      <w:start w:val="1"/>
      <w:numFmt w:val="decimal"/>
      <w:lvlText w:val="%1."/>
      <w:lvlJc w:val="left"/>
      <w:pPr>
        <w:tabs>
          <w:tab w:val="num" w:pos="360"/>
        </w:tabs>
        <w:ind w:left="216" w:hanging="216"/>
      </w:pPr>
    </w:lvl>
  </w:abstractNum>
  <w:abstractNum w:abstractNumId="38" w15:restartNumberingAfterBreak="0">
    <w:nsid w:val="47683234"/>
    <w:multiLevelType w:val="singleLevel"/>
    <w:tmpl w:val="A2B453D0"/>
    <w:name w:val="522222222222222222"/>
    <w:lvl w:ilvl="0">
      <w:start w:val="1"/>
      <w:numFmt w:val="decimal"/>
      <w:lvlText w:val="%1."/>
      <w:lvlJc w:val="left"/>
      <w:pPr>
        <w:tabs>
          <w:tab w:val="num" w:pos="360"/>
        </w:tabs>
        <w:ind w:left="216" w:hanging="216"/>
      </w:pPr>
    </w:lvl>
  </w:abstractNum>
  <w:abstractNum w:abstractNumId="39" w15:restartNumberingAfterBreak="0">
    <w:nsid w:val="47B373C0"/>
    <w:multiLevelType w:val="singleLevel"/>
    <w:tmpl w:val="A2B453D0"/>
    <w:name w:val="5222222222222222"/>
    <w:lvl w:ilvl="0">
      <w:start w:val="1"/>
      <w:numFmt w:val="decimal"/>
      <w:lvlText w:val="%1."/>
      <w:lvlJc w:val="left"/>
      <w:pPr>
        <w:tabs>
          <w:tab w:val="num" w:pos="360"/>
        </w:tabs>
        <w:ind w:left="216" w:hanging="216"/>
      </w:pPr>
    </w:lvl>
  </w:abstractNum>
  <w:abstractNum w:abstractNumId="40" w15:restartNumberingAfterBreak="0">
    <w:nsid w:val="4BC17E25"/>
    <w:multiLevelType w:val="hybridMultilevel"/>
    <w:tmpl w:val="4EAEC3DA"/>
    <w:lvl w:ilvl="0" w:tplc="B37E5E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D6014C2"/>
    <w:multiLevelType w:val="multilevel"/>
    <w:tmpl w:val="02942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E1E0A4A"/>
    <w:multiLevelType w:val="multilevel"/>
    <w:tmpl w:val="F81CD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E612D04"/>
    <w:multiLevelType w:val="multilevel"/>
    <w:tmpl w:val="622E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1462782"/>
    <w:multiLevelType w:val="multilevel"/>
    <w:tmpl w:val="9DF43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C52CFF"/>
    <w:multiLevelType w:val="multilevel"/>
    <w:tmpl w:val="E4C26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9B0736"/>
    <w:multiLevelType w:val="multilevel"/>
    <w:tmpl w:val="832EE72E"/>
    <w:lvl w:ilvl="0">
      <w:start w:val="3"/>
      <w:numFmt w:val="decimal"/>
      <w:lvlText w:val="%1"/>
      <w:lvlJc w:val="left"/>
      <w:pPr>
        <w:ind w:left="636" w:hanging="636"/>
      </w:pPr>
      <w:rPr>
        <w:rFonts w:hint="default"/>
      </w:rPr>
    </w:lvl>
    <w:lvl w:ilvl="1">
      <w:start w:val="2"/>
      <w:numFmt w:val="decimal"/>
      <w:lvlText w:val="%1.%2"/>
      <w:lvlJc w:val="left"/>
      <w:pPr>
        <w:ind w:left="1429" w:hanging="720"/>
      </w:pPr>
      <w:rPr>
        <w:rFonts w:hint="default"/>
      </w:rPr>
    </w:lvl>
    <w:lvl w:ilvl="2">
      <w:start w:val="2"/>
      <w:numFmt w:val="decimal"/>
      <w:lvlText w:val="%1.%2.%3"/>
      <w:lvlJc w:val="left"/>
      <w:pPr>
        <w:ind w:left="2498" w:hanging="108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8192" w:hanging="2520"/>
      </w:pPr>
      <w:rPr>
        <w:rFonts w:hint="default"/>
      </w:rPr>
    </w:lvl>
  </w:abstractNum>
  <w:abstractNum w:abstractNumId="47" w15:restartNumberingAfterBreak="0">
    <w:nsid w:val="5B134171"/>
    <w:multiLevelType w:val="multilevel"/>
    <w:tmpl w:val="A0F8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91017E"/>
    <w:multiLevelType w:val="hybridMultilevel"/>
    <w:tmpl w:val="F0A0C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50" w15:restartNumberingAfterBreak="0">
    <w:nsid w:val="61915516"/>
    <w:multiLevelType w:val="multilevel"/>
    <w:tmpl w:val="E0F6003E"/>
    <w:lvl w:ilvl="0">
      <w:start w:val="1"/>
      <w:numFmt w:val="decimal"/>
      <w:lvlText w:val="%1."/>
      <w:lvlJc w:val="left"/>
      <w:pPr>
        <w:tabs>
          <w:tab w:val="num" w:pos="720"/>
        </w:tabs>
        <w:ind w:left="720" w:hanging="720"/>
      </w:pPr>
    </w:lvl>
    <w:lvl w:ilvl="1">
      <w:start w:val="1"/>
      <w:numFmt w:val="decimal"/>
      <w:pStyle w:val="Heading3"/>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1" w15:restartNumberingAfterBreak="0">
    <w:nsid w:val="624C4E16"/>
    <w:multiLevelType w:val="hybridMultilevel"/>
    <w:tmpl w:val="F4EEFA6C"/>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52" w15:restartNumberingAfterBreak="0">
    <w:nsid w:val="66192C8E"/>
    <w:multiLevelType w:val="singleLevel"/>
    <w:tmpl w:val="A2B453D0"/>
    <w:name w:val="5222222222222222222"/>
    <w:lvl w:ilvl="0">
      <w:start w:val="1"/>
      <w:numFmt w:val="decimal"/>
      <w:lvlText w:val="%1."/>
      <w:lvlJc w:val="left"/>
      <w:pPr>
        <w:tabs>
          <w:tab w:val="num" w:pos="360"/>
        </w:tabs>
        <w:ind w:left="216" w:hanging="216"/>
      </w:pPr>
    </w:lvl>
  </w:abstractNum>
  <w:abstractNum w:abstractNumId="53" w15:restartNumberingAfterBreak="0">
    <w:nsid w:val="664A7D5D"/>
    <w:multiLevelType w:val="singleLevel"/>
    <w:tmpl w:val="A2B453D0"/>
    <w:name w:val="522222222222"/>
    <w:lvl w:ilvl="0">
      <w:start w:val="1"/>
      <w:numFmt w:val="decimal"/>
      <w:lvlText w:val="%1."/>
      <w:lvlJc w:val="left"/>
      <w:pPr>
        <w:tabs>
          <w:tab w:val="num" w:pos="360"/>
        </w:tabs>
        <w:ind w:left="216" w:hanging="216"/>
      </w:pPr>
    </w:lvl>
  </w:abstractNum>
  <w:abstractNum w:abstractNumId="54" w15:restartNumberingAfterBreak="0">
    <w:nsid w:val="67684C54"/>
    <w:multiLevelType w:val="multilevel"/>
    <w:tmpl w:val="D026F96C"/>
    <w:lvl w:ilvl="0">
      <w:start w:val="3"/>
      <w:numFmt w:val="decimal"/>
      <w:lvlText w:val="%1."/>
      <w:lvlJc w:val="left"/>
      <w:pPr>
        <w:ind w:left="700" w:hanging="700"/>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192" w:hanging="2520"/>
      </w:pPr>
      <w:rPr>
        <w:rFonts w:hint="default"/>
      </w:rPr>
    </w:lvl>
  </w:abstractNum>
  <w:abstractNum w:abstractNumId="55" w15:restartNumberingAfterBreak="0">
    <w:nsid w:val="69DE2537"/>
    <w:multiLevelType w:val="singleLevel"/>
    <w:tmpl w:val="A2B453D0"/>
    <w:name w:val="52222"/>
    <w:lvl w:ilvl="0">
      <w:start w:val="1"/>
      <w:numFmt w:val="decimal"/>
      <w:lvlText w:val="%1."/>
      <w:lvlJc w:val="left"/>
      <w:pPr>
        <w:tabs>
          <w:tab w:val="num" w:pos="360"/>
        </w:tabs>
        <w:ind w:left="216" w:hanging="216"/>
      </w:pPr>
    </w:lvl>
  </w:abstractNum>
  <w:abstractNum w:abstractNumId="56" w15:restartNumberingAfterBreak="0">
    <w:nsid w:val="6CAE2D27"/>
    <w:multiLevelType w:val="singleLevel"/>
    <w:tmpl w:val="A2B453D0"/>
    <w:name w:val="522222"/>
    <w:lvl w:ilvl="0">
      <w:start w:val="1"/>
      <w:numFmt w:val="decimal"/>
      <w:lvlText w:val="%1."/>
      <w:lvlJc w:val="left"/>
      <w:pPr>
        <w:tabs>
          <w:tab w:val="num" w:pos="360"/>
        </w:tabs>
        <w:ind w:left="216" w:hanging="216"/>
      </w:pPr>
    </w:lvl>
  </w:abstractNum>
  <w:abstractNum w:abstractNumId="57" w15:restartNumberingAfterBreak="0">
    <w:nsid w:val="6E200C98"/>
    <w:multiLevelType w:val="singleLevel"/>
    <w:tmpl w:val="A2B453D0"/>
    <w:name w:val="52222222222222222"/>
    <w:lvl w:ilvl="0">
      <w:start w:val="1"/>
      <w:numFmt w:val="decimal"/>
      <w:lvlText w:val="%1."/>
      <w:lvlJc w:val="left"/>
      <w:pPr>
        <w:tabs>
          <w:tab w:val="num" w:pos="360"/>
        </w:tabs>
        <w:ind w:left="216" w:hanging="216"/>
      </w:pPr>
    </w:lvl>
  </w:abstractNum>
  <w:abstractNum w:abstractNumId="58" w15:restartNumberingAfterBreak="0">
    <w:nsid w:val="6F554E85"/>
    <w:multiLevelType w:val="singleLevel"/>
    <w:tmpl w:val="A2B453D0"/>
    <w:name w:val="5"/>
    <w:lvl w:ilvl="0">
      <w:start w:val="1"/>
      <w:numFmt w:val="decimal"/>
      <w:lvlText w:val="%1."/>
      <w:lvlJc w:val="left"/>
      <w:pPr>
        <w:tabs>
          <w:tab w:val="num" w:pos="360"/>
        </w:tabs>
        <w:ind w:left="216" w:hanging="216"/>
      </w:pPr>
    </w:lvl>
  </w:abstractNum>
  <w:abstractNum w:abstractNumId="59" w15:restartNumberingAfterBreak="0">
    <w:nsid w:val="6F974A2A"/>
    <w:multiLevelType w:val="multilevel"/>
    <w:tmpl w:val="F74A6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03A2D81"/>
    <w:multiLevelType w:val="singleLevel"/>
    <w:tmpl w:val="A2B453D0"/>
    <w:name w:val="5222"/>
    <w:lvl w:ilvl="0">
      <w:start w:val="1"/>
      <w:numFmt w:val="decimal"/>
      <w:lvlText w:val="%1."/>
      <w:lvlJc w:val="left"/>
      <w:pPr>
        <w:tabs>
          <w:tab w:val="num" w:pos="360"/>
        </w:tabs>
        <w:ind w:left="216" w:hanging="216"/>
      </w:pPr>
    </w:lvl>
  </w:abstractNum>
  <w:abstractNum w:abstractNumId="61" w15:restartNumberingAfterBreak="0">
    <w:nsid w:val="71BB7563"/>
    <w:multiLevelType w:val="singleLevel"/>
    <w:tmpl w:val="876EF2CC"/>
    <w:lvl w:ilvl="0">
      <w:start w:val="1"/>
      <w:numFmt w:val="decimal"/>
      <w:pStyle w:val="TableTitle"/>
      <w:lvlText w:val="B¶ng %1:"/>
      <w:lvlJc w:val="left"/>
      <w:pPr>
        <w:tabs>
          <w:tab w:val="num" w:pos="1080"/>
        </w:tabs>
      </w:pPr>
    </w:lvl>
  </w:abstractNum>
  <w:abstractNum w:abstractNumId="62" w15:restartNumberingAfterBreak="0">
    <w:nsid w:val="7204524C"/>
    <w:multiLevelType w:val="multilevel"/>
    <w:tmpl w:val="CEA89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2560F12"/>
    <w:multiLevelType w:val="multilevel"/>
    <w:tmpl w:val="C1D24E1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C744AB"/>
    <w:multiLevelType w:val="singleLevel"/>
    <w:tmpl w:val="A2B453D0"/>
    <w:name w:val="52222222"/>
    <w:lvl w:ilvl="0">
      <w:start w:val="1"/>
      <w:numFmt w:val="decimal"/>
      <w:lvlText w:val="%1."/>
      <w:lvlJc w:val="left"/>
      <w:pPr>
        <w:tabs>
          <w:tab w:val="num" w:pos="360"/>
        </w:tabs>
        <w:ind w:left="216" w:hanging="216"/>
      </w:pPr>
    </w:lvl>
  </w:abstractNum>
  <w:abstractNum w:abstractNumId="65" w15:restartNumberingAfterBreak="0">
    <w:nsid w:val="778A4A23"/>
    <w:multiLevelType w:val="hybridMultilevel"/>
    <w:tmpl w:val="D4EA98D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7B90134E"/>
    <w:multiLevelType w:val="hybridMultilevel"/>
    <w:tmpl w:val="8EFC02A6"/>
    <w:lvl w:ilvl="0" w:tplc="B37E5E92">
      <w:numFmt w:val="bullet"/>
      <w:lvlText w:val="-"/>
      <w:lvlJc w:val="left"/>
      <w:pPr>
        <w:ind w:left="1166" w:hanging="360"/>
      </w:pPr>
      <w:rPr>
        <w:rFonts w:ascii="Times New Roman" w:eastAsia="Times New Roman" w:hAnsi="Times New Roman" w:cs="Times New Roman"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7"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68" w15:restartNumberingAfterBreak="0">
    <w:nsid w:val="7D0F75B3"/>
    <w:multiLevelType w:val="multilevel"/>
    <w:tmpl w:val="54887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F4C4B96"/>
    <w:multiLevelType w:val="multilevel"/>
    <w:tmpl w:val="F18C2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7"/>
  </w:num>
  <w:num w:numId="2">
    <w:abstractNumId w:val="28"/>
  </w:num>
  <w:num w:numId="3">
    <w:abstractNumId w:val="49"/>
  </w:num>
  <w:num w:numId="4">
    <w:abstractNumId w:val="22"/>
  </w:num>
  <w:num w:numId="5">
    <w:abstractNumId w:val="34"/>
  </w:num>
  <w:num w:numId="6">
    <w:abstractNumId w:val="61"/>
  </w:num>
  <w:num w:numId="7">
    <w:abstractNumId w:val="9"/>
  </w:num>
  <w:num w:numId="8">
    <w:abstractNumId w:val="50"/>
  </w:num>
  <w:num w:numId="9">
    <w:abstractNumId w:val="27"/>
  </w:num>
  <w:num w:numId="10">
    <w:abstractNumId w:val="6"/>
  </w:num>
  <w:num w:numId="11">
    <w:abstractNumId w:val="33"/>
  </w:num>
  <w:num w:numId="12">
    <w:abstractNumId w:val="32"/>
  </w:num>
  <w:num w:numId="13">
    <w:abstractNumId w:val="45"/>
  </w:num>
  <w:num w:numId="14">
    <w:abstractNumId w:val="24"/>
  </w:num>
  <w:num w:numId="15">
    <w:abstractNumId w:val="62"/>
  </w:num>
  <w:num w:numId="16">
    <w:abstractNumId w:val="59"/>
  </w:num>
  <w:num w:numId="17">
    <w:abstractNumId w:val="42"/>
  </w:num>
  <w:num w:numId="18">
    <w:abstractNumId w:val="47"/>
  </w:num>
  <w:num w:numId="19">
    <w:abstractNumId w:val="68"/>
  </w:num>
  <w:num w:numId="20">
    <w:abstractNumId w:val="25"/>
  </w:num>
  <w:num w:numId="21">
    <w:abstractNumId w:val="3"/>
  </w:num>
  <w:num w:numId="22">
    <w:abstractNumId w:val="43"/>
  </w:num>
  <w:num w:numId="23">
    <w:abstractNumId w:val="5"/>
  </w:num>
  <w:num w:numId="24">
    <w:abstractNumId w:val="41"/>
  </w:num>
  <w:num w:numId="25">
    <w:abstractNumId w:val="44"/>
  </w:num>
  <w:num w:numId="26">
    <w:abstractNumId w:val="11"/>
  </w:num>
  <w:num w:numId="27">
    <w:abstractNumId w:val="69"/>
  </w:num>
  <w:num w:numId="28">
    <w:abstractNumId w:val="0"/>
  </w:num>
  <w:num w:numId="29">
    <w:abstractNumId w:val="48"/>
  </w:num>
  <w:num w:numId="30">
    <w:abstractNumId w:val="65"/>
  </w:num>
  <w:num w:numId="31">
    <w:abstractNumId w:val="54"/>
  </w:num>
  <w:num w:numId="32">
    <w:abstractNumId w:val="36"/>
  </w:num>
  <w:num w:numId="33">
    <w:abstractNumId w:val="46"/>
  </w:num>
  <w:num w:numId="34">
    <w:abstractNumId w:val="31"/>
  </w:num>
  <w:num w:numId="35">
    <w:abstractNumId w:val="23"/>
  </w:num>
  <w:num w:numId="36">
    <w:abstractNumId w:val="18"/>
  </w:num>
  <w:num w:numId="37">
    <w:abstractNumId w:val="19"/>
  </w:num>
  <w:num w:numId="38">
    <w:abstractNumId w:val="30"/>
  </w:num>
  <w:num w:numId="39">
    <w:abstractNumId w:val="1"/>
  </w:num>
  <w:num w:numId="40">
    <w:abstractNumId w:val="63"/>
  </w:num>
  <w:num w:numId="41">
    <w:abstractNumId w:val="17"/>
  </w:num>
  <w:num w:numId="42">
    <w:abstractNumId w:val="2"/>
  </w:num>
  <w:num w:numId="43">
    <w:abstractNumId w:val="21"/>
  </w:num>
  <w:num w:numId="44">
    <w:abstractNumId w:val="35"/>
  </w:num>
  <w:num w:numId="45">
    <w:abstractNumId w:val="14"/>
  </w:num>
  <w:num w:numId="46">
    <w:abstractNumId w:val="15"/>
  </w:num>
  <w:num w:numId="47">
    <w:abstractNumId w:val="51"/>
  </w:num>
  <w:num w:numId="48">
    <w:abstractNumId w:val="66"/>
  </w:num>
  <w:num w:numId="49">
    <w:abstractNumId w:val="10"/>
  </w:num>
  <w:num w:numId="50">
    <w:abstractNumId w:val="4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14DE"/>
    <w:rsid w:val="00024B1D"/>
    <w:rsid w:val="000560B7"/>
    <w:rsid w:val="0005674C"/>
    <w:rsid w:val="000639A1"/>
    <w:rsid w:val="00064531"/>
    <w:rsid w:val="0007046A"/>
    <w:rsid w:val="00084882"/>
    <w:rsid w:val="00086D69"/>
    <w:rsid w:val="00094000"/>
    <w:rsid w:val="000A0DC3"/>
    <w:rsid w:val="000A7236"/>
    <w:rsid w:val="000D2B04"/>
    <w:rsid w:val="000E7718"/>
    <w:rsid w:val="000F04C9"/>
    <w:rsid w:val="00100579"/>
    <w:rsid w:val="00107B6E"/>
    <w:rsid w:val="00126565"/>
    <w:rsid w:val="001308F8"/>
    <w:rsid w:val="001523FA"/>
    <w:rsid w:val="001649E3"/>
    <w:rsid w:val="00166618"/>
    <w:rsid w:val="001677F6"/>
    <w:rsid w:val="00170AE9"/>
    <w:rsid w:val="00185B9F"/>
    <w:rsid w:val="00190CEB"/>
    <w:rsid w:val="0019327A"/>
    <w:rsid w:val="00195C22"/>
    <w:rsid w:val="001C3A2D"/>
    <w:rsid w:val="001C530D"/>
    <w:rsid w:val="001E1F60"/>
    <w:rsid w:val="001E3AF1"/>
    <w:rsid w:val="001E432E"/>
    <w:rsid w:val="001F079B"/>
    <w:rsid w:val="001F2339"/>
    <w:rsid w:val="001F547C"/>
    <w:rsid w:val="00223CA2"/>
    <w:rsid w:val="0023609F"/>
    <w:rsid w:val="00242242"/>
    <w:rsid w:val="002679BC"/>
    <w:rsid w:val="002761E4"/>
    <w:rsid w:val="00277BFA"/>
    <w:rsid w:val="00296BC1"/>
    <w:rsid w:val="002A3992"/>
    <w:rsid w:val="002D43FF"/>
    <w:rsid w:val="002E1DCD"/>
    <w:rsid w:val="002E30AD"/>
    <w:rsid w:val="003023DF"/>
    <w:rsid w:val="003124CB"/>
    <w:rsid w:val="00321FA1"/>
    <w:rsid w:val="003230D7"/>
    <w:rsid w:val="003463B1"/>
    <w:rsid w:val="003466DB"/>
    <w:rsid w:val="0036460E"/>
    <w:rsid w:val="00374332"/>
    <w:rsid w:val="00376509"/>
    <w:rsid w:val="00383A4D"/>
    <w:rsid w:val="003B06DB"/>
    <w:rsid w:val="003B0AA3"/>
    <w:rsid w:val="003B1C64"/>
    <w:rsid w:val="003B2941"/>
    <w:rsid w:val="003C3F58"/>
    <w:rsid w:val="003C6407"/>
    <w:rsid w:val="003E41E3"/>
    <w:rsid w:val="003F299F"/>
    <w:rsid w:val="00423FD9"/>
    <w:rsid w:val="00424AFF"/>
    <w:rsid w:val="00434B6F"/>
    <w:rsid w:val="004374A3"/>
    <w:rsid w:val="00447495"/>
    <w:rsid w:val="0045129E"/>
    <w:rsid w:val="00451C46"/>
    <w:rsid w:val="004621A1"/>
    <w:rsid w:val="00463EF9"/>
    <w:rsid w:val="004707B3"/>
    <w:rsid w:val="0047453F"/>
    <w:rsid w:val="00480E00"/>
    <w:rsid w:val="00481620"/>
    <w:rsid w:val="0048235E"/>
    <w:rsid w:val="00487D38"/>
    <w:rsid w:val="00494410"/>
    <w:rsid w:val="004A4B3B"/>
    <w:rsid w:val="004B6ECE"/>
    <w:rsid w:val="004C77FE"/>
    <w:rsid w:val="00500D69"/>
    <w:rsid w:val="0050513B"/>
    <w:rsid w:val="0051524F"/>
    <w:rsid w:val="00521C9B"/>
    <w:rsid w:val="0052332E"/>
    <w:rsid w:val="0052662F"/>
    <w:rsid w:val="0053210E"/>
    <w:rsid w:val="00534277"/>
    <w:rsid w:val="00540465"/>
    <w:rsid w:val="00542B34"/>
    <w:rsid w:val="0054755D"/>
    <w:rsid w:val="00567C8C"/>
    <w:rsid w:val="00571B45"/>
    <w:rsid w:val="0057456D"/>
    <w:rsid w:val="00574BB5"/>
    <w:rsid w:val="00576DB3"/>
    <w:rsid w:val="00581B55"/>
    <w:rsid w:val="00596F15"/>
    <w:rsid w:val="005A3896"/>
    <w:rsid w:val="005B29AA"/>
    <w:rsid w:val="005C315B"/>
    <w:rsid w:val="005C64FD"/>
    <w:rsid w:val="005D36DB"/>
    <w:rsid w:val="005D75E6"/>
    <w:rsid w:val="005E0223"/>
    <w:rsid w:val="005F3244"/>
    <w:rsid w:val="005F3414"/>
    <w:rsid w:val="005F4FA3"/>
    <w:rsid w:val="00605310"/>
    <w:rsid w:val="0061159E"/>
    <w:rsid w:val="006134CA"/>
    <w:rsid w:val="00621B68"/>
    <w:rsid w:val="006243BC"/>
    <w:rsid w:val="006400DF"/>
    <w:rsid w:val="00663218"/>
    <w:rsid w:val="00670E0C"/>
    <w:rsid w:val="006A0191"/>
    <w:rsid w:val="006A19C6"/>
    <w:rsid w:val="006A1EA7"/>
    <w:rsid w:val="006D5798"/>
    <w:rsid w:val="00705050"/>
    <w:rsid w:val="0072406C"/>
    <w:rsid w:val="007251C5"/>
    <w:rsid w:val="0072621A"/>
    <w:rsid w:val="007264C5"/>
    <w:rsid w:val="0072761A"/>
    <w:rsid w:val="00737E39"/>
    <w:rsid w:val="00745CD2"/>
    <w:rsid w:val="00754ED7"/>
    <w:rsid w:val="00774A82"/>
    <w:rsid w:val="00781AB7"/>
    <w:rsid w:val="00782E2E"/>
    <w:rsid w:val="0078390F"/>
    <w:rsid w:val="007B60F3"/>
    <w:rsid w:val="007D1025"/>
    <w:rsid w:val="007D6791"/>
    <w:rsid w:val="007F3C37"/>
    <w:rsid w:val="00804BBF"/>
    <w:rsid w:val="00815D98"/>
    <w:rsid w:val="00822358"/>
    <w:rsid w:val="00830364"/>
    <w:rsid w:val="00832D11"/>
    <w:rsid w:val="00842D5A"/>
    <w:rsid w:val="00851D31"/>
    <w:rsid w:val="008522C9"/>
    <w:rsid w:val="00855428"/>
    <w:rsid w:val="00863E81"/>
    <w:rsid w:val="00866CC6"/>
    <w:rsid w:val="0086783F"/>
    <w:rsid w:val="00881283"/>
    <w:rsid w:val="008936E5"/>
    <w:rsid w:val="008A052C"/>
    <w:rsid w:val="008A53A4"/>
    <w:rsid w:val="008B7078"/>
    <w:rsid w:val="008C617E"/>
    <w:rsid w:val="008C68F6"/>
    <w:rsid w:val="008C7CB7"/>
    <w:rsid w:val="0090063F"/>
    <w:rsid w:val="00903D1C"/>
    <w:rsid w:val="009059DD"/>
    <w:rsid w:val="00921166"/>
    <w:rsid w:val="009244BA"/>
    <w:rsid w:val="00924634"/>
    <w:rsid w:val="00926062"/>
    <w:rsid w:val="00933D88"/>
    <w:rsid w:val="00934A7E"/>
    <w:rsid w:val="00936B6B"/>
    <w:rsid w:val="00941791"/>
    <w:rsid w:val="00955AA7"/>
    <w:rsid w:val="00960334"/>
    <w:rsid w:val="00963672"/>
    <w:rsid w:val="00965ABF"/>
    <w:rsid w:val="0096784B"/>
    <w:rsid w:val="00985DE4"/>
    <w:rsid w:val="00987DD3"/>
    <w:rsid w:val="009A3343"/>
    <w:rsid w:val="009B33AB"/>
    <w:rsid w:val="009B4288"/>
    <w:rsid w:val="009C3199"/>
    <w:rsid w:val="009D44D4"/>
    <w:rsid w:val="009E2903"/>
    <w:rsid w:val="009E558D"/>
    <w:rsid w:val="009F17A6"/>
    <w:rsid w:val="009F18C2"/>
    <w:rsid w:val="009F48F7"/>
    <w:rsid w:val="009F4E6A"/>
    <w:rsid w:val="009F5E81"/>
    <w:rsid w:val="00A0033E"/>
    <w:rsid w:val="00A02949"/>
    <w:rsid w:val="00A1459C"/>
    <w:rsid w:val="00A14894"/>
    <w:rsid w:val="00A22DDC"/>
    <w:rsid w:val="00A31B41"/>
    <w:rsid w:val="00A40E9E"/>
    <w:rsid w:val="00A43EC0"/>
    <w:rsid w:val="00A4762C"/>
    <w:rsid w:val="00A50319"/>
    <w:rsid w:val="00A51FA4"/>
    <w:rsid w:val="00A6573D"/>
    <w:rsid w:val="00A72CEC"/>
    <w:rsid w:val="00A823B9"/>
    <w:rsid w:val="00A962E0"/>
    <w:rsid w:val="00AD13A9"/>
    <w:rsid w:val="00AD21B8"/>
    <w:rsid w:val="00AE06FF"/>
    <w:rsid w:val="00AE27BF"/>
    <w:rsid w:val="00AF485B"/>
    <w:rsid w:val="00AF54CB"/>
    <w:rsid w:val="00B1351F"/>
    <w:rsid w:val="00B158E9"/>
    <w:rsid w:val="00B20CB6"/>
    <w:rsid w:val="00B24839"/>
    <w:rsid w:val="00B32BD0"/>
    <w:rsid w:val="00B4249A"/>
    <w:rsid w:val="00B43B37"/>
    <w:rsid w:val="00B55BC9"/>
    <w:rsid w:val="00B62447"/>
    <w:rsid w:val="00B62D0C"/>
    <w:rsid w:val="00B73493"/>
    <w:rsid w:val="00B8165E"/>
    <w:rsid w:val="00B83A2D"/>
    <w:rsid w:val="00B9036D"/>
    <w:rsid w:val="00B95928"/>
    <w:rsid w:val="00BA5DF8"/>
    <w:rsid w:val="00BA6B8B"/>
    <w:rsid w:val="00BB3306"/>
    <w:rsid w:val="00BB549B"/>
    <w:rsid w:val="00BC75D8"/>
    <w:rsid w:val="00BD39B0"/>
    <w:rsid w:val="00BE3D87"/>
    <w:rsid w:val="00BF50F4"/>
    <w:rsid w:val="00BF553A"/>
    <w:rsid w:val="00C34777"/>
    <w:rsid w:val="00C36E1E"/>
    <w:rsid w:val="00C42A0F"/>
    <w:rsid w:val="00C5030C"/>
    <w:rsid w:val="00C60284"/>
    <w:rsid w:val="00C920EB"/>
    <w:rsid w:val="00C968FB"/>
    <w:rsid w:val="00CA1AE8"/>
    <w:rsid w:val="00CA25AF"/>
    <w:rsid w:val="00CA26BA"/>
    <w:rsid w:val="00CA7FF7"/>
    <w:rsid w:val="00CB10D1"/>
    <w:rsid w:val="00CB3EA1"/>
    <w:rsid w:val="00CB5FB6"/>
    <w:rsid w:val="00CC19B1"/>
    <w:rsid w:val="00CE4D99"/>
    <w:rsid w:val="00CE7A5C"/>
    <w:rsid w:val="00CF014D"/>
    <w:rsid w:val="00D10829"/>
    <w:rsid w:val="00D1647D"/>
    <w:rsid w:val="00D25BC1"/>
    <w:rsid w:val="00D33786"/>
    <w:rsid w:val="00D354E1"/>
    <w:rsid w:val="00D417C9"/>
    <w:rsid w:val="00D57C21"/>
    <w:rsid w:val="00D613D0"/>
    <w:rsid w:val="00D61856"/>
    <w:rsid w:val="00D6368A"/>
    <w:rsid w:val="00D65EC8"/>
    <w:rsid w:val="00D80992"/>
    <w:rsid w:val="00D92FBB"/>
    <w:rsid w:val="00DA1B92"/>
    <w:rsid w:val="00DC67DA"/>
    <w:rsid w:val="00DD14DE"/>
    <w:rsid w:val="00DD62E9"/>
    <w:rsid w:val="00DF7AEA"/>
    <w:rsid w:val="00E037F6"/>
    <w:rsid w:val="00E2068E"/>
    <w:rsid w:val="00E27594"/>
    <w:rsid w:val="00E27B88"/>
    <w:rsid w:val="00E308C9"/>
    <w:rsid w:val="00E333D6"/>
    <w:rsid w:val="00E358CE"/>
    <w:rsid w:val="00E3760D"/>
    <w:rsid w:val="00E45FFD"/>
    <w:rsid w:val="00EC43AF"/>
    <w:rsid w:val="00ED0C68"/>
    <w:rsid w:val="00ED7EC1"/>
    <w:rsid w:val="00EE10FB"/>
    <w:rsid w:val="00F004AE"/>
    <w:rsid w:val="00F02987"/>
    <w:rsid w:val="00F142D8"/>
    <w:rsid w:val="00F157A4"/>
    <w:rsid w:val="00F16571"/>
    <w:rsid w:val="00F6552D"/>
    <w:rsid w:val="00F74992"/>
    <w:rsid w:val="00F764A2"/>
    <w:rsid w:val="00F824F7"/>
    <w:rsid w:val="00FA5B90"/>
    <w:rsid w:val="00FB4200"/>
    <w:rsid w:val="00FC1384"/>
    <w:rsid w:val="00FC2DFC"/>
    <w:rsid w:val="00FE274C"/>
    <w:rsid w:val="00FE4FD3"/>
    <w:rsid w:val="00FE7A61"/>
    <w:rsid w:val="00FE7A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06C831C"/>
  <w15:chartTrackingRefBased/>
  <w15:docId w15:val="{AE95F6F9-F24F-4FC7-B3A4-E8BB3469D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D1647D"/>
    <w:pPr>
      <w:spacing w:before="120" w:after="60"/>
      <w:ind w:left="446"/>
      <w:jc w:val="both"/>
    </w:pPr>
    <w:rPr>
      <w:rFonts w:ascii="Tahoma" w:hAnsi="Tahoma" w:cs="Arial"/>
    </w:rPr>
  </w:style>
  <w:style w:type="paragraph" w:styleId="Heading1">
    <w:name w:val="heading 1"/>
    <w:aliases w:val="H1"/>
    <w:basedOn w:val="Normal"/>
    <w:next w:val="Normal"/>
    <w:autoRedefine/>
    <w:qFormat/>
    <w:pPr>
      <w:keepNext/>
      <w:pageBreakBefore/>
      <w:widowControl w:val="0"/>
      <w:numPr>
        <w:numId w:val="5"/>
      </w:numPr>
      <w:tabs>
        <w:tab w:val="clear" w:pos="432"/>
        <w:tab w:val="num" w:pos="540"/>
      </w:tabs>
      <w:spacing w:before="360" w:after="240" w:line="360" w:lineRule="auto"/>
      <w:ind w:left="547" w:hanging="547"/>
      <w:outlineLvl w:val="0"/>
    </w:pPr>
    <w:rPr>
      <w:rFonts w:ascii="Verdana" w:hAnsi="Verdana" w:cs="Times New Roman"/>
      <w:b/>
      <w:bCs/>
      <w:caps/>
      <w:snapToGrid w:val="0"/>
      <w:color w:val="6E2500"/>
      <w:kern w:val="28"/>
      <w:sz w:val="24"/>
      <w:szCs w:val="24"/>
    </w:rPr>
  </w:style>
  <w:style w:type="paragraph" w:styleId="Heading2">
    <w:name w:val="heading 2"/>
    <w:aliases w:val="l2,H2"/>
    <w:basedOn w:val="Normal"/>
    <w:next w:val="Normal"/>
    <w:autoRedefine/>
    <w:qFormat/>
    <w:rsid w:val="008A53A4"/>
    <w:pPr>
      <w:keepNext/>
      <w:numPr>
        <w:ilvl w:val="1"/>
        <w:numId w:val="5"/>
      </w:numPr>
      <w:spacing w:before="480" w:after="240"/>
      <w:outlineLvl w:val="1"/>
    </w:pPr>
    <w:rPr>
      <w:rFonts w:ascii="Verdana" w:hAnsi="Verdana" w:cs="Tahoma"/>
      <w:b/>
      <w:i/>
      <w:iCs/>
      <w:snapToGrid w:val="0"/>
      <w:color w:val="003400"/>
      <w:sz w:val="22"/>
      <w:szCs w:val="22"/>
    </w:rPr>
  </w:style>
  <w:style w:type="paragraph" w:styleId="Heading30">
    <w:name w:val="heading 3"/>
    <w:basedOn w:val="Normal"/>
    <w:next w:val="Normal"/>
    <w:autoRedefine/>
    <w:qFormat/>
    <w:rsid w:val="0050513B"/>
    <w:pPr>
      <w:keepNext/>
      <w:spacing w:before="360" w:after="240"/>
      <w:ind w:left="0"/>
      <w:jc w:val="center"/>
      <w:outlineLvl w:val="2"/>
    </w:pPr>
    <w:rPr>
      <w:rFonts w:cs="Tahoma"/>
      <w:b/>
      <w:bCs/>
      <w:szCs w:val="18"/>
    </w:rPr>
  </w:style>
  <w:style w:type="paragraph" w:styleId="Heading4">
    <w:name w:val="heading 4"/>
    <w:basedOn w:val="Normal"/>
    <w:next w:val="Normal"/>
    <w:qFormat/>
    <w:pPr>
      <w:keepNext/>
      <w:numPr>
        <w:ilvl w:val="3"/>
        <w:numId w:val="5"/>
      </w:numPr>
      <w:spacing w:before="240"/>
      <w:outlineLvl w:val="3"/>
    </w:pPr>
    <w:rPr>
      <w:b/>
      <w:bCs/>
    </w:rPr>
  </w:style>
  <w:style w:type="paragraph" w:styleId="Heading5">
    <w:name w:val="heading 5"/>
    <w:basedOn w:val="Normal"/>
    <w:next w:val="Normal"/>
    <w:qFormat/>
    <w:pPr>
      <w:numPr>
        <w:ilvl w:val="4"/>
        <w:numId w:val="5"/>
      </w:numPr>
      <w:spacing w:before="240"/>
      <w:outlineLvl w:val="4"/>
    </w:pPr>
    <w:rPr>
      <w:rFonts w:ascii=".VnArial" w:hAnsi=".VnArial" w:cs="Times New Roman"/>
    </w:rPr>
  </w:style>
  <w:style w:type="paragraph" w:styleId="Heading6">
    <w:name w:val="heading 6"/>
    <w:basedOn w:val="Normal"/>
    <w:next w:val="Normal"/>
    <w:qFormat/>
    <w:pPr>
      <w:numPr>
        <w:ilvl w:val="5"/>
        <w:numId w:val="5"/>
      </w:numPr>
      <w:tabs>
        <w:tab w:val="left" w:pos="702"/>
        <w:tab w:val="left" w:pos="1080"/>
      </w:tabs>
      <w:spacing w:before="240" w:line="288" w:lineRule="auto"/>
      <w:outlineLvl w:val="5"/>
    </w:pPr>
    <w:rPr>
      <w:rFonts w:ascii="Helvetica" w:hAnsi="Helvetica" w:cs="Times New Roman"/>
      <w:i/>
      <w:iCs/>
      <w:color w:val="000000"/>
      <w:sz w:val="22"/>
      <w:szCs w:val="22"/>
    </w:rPr>
  </w:style>
  <w:style w:type="paragraph" w:styleId="Heading7">
    <w:name w:val="heading 7"/>
    <w:basedOn w:val="Normal"/>
    <w:next w:val="Normal"/>
    <w:qFormat/>
    <w:pPr>
      <w:numPr>
        <w:ilvl w:val="6"/>
        <w:numId w:val="5"/>
      </w:numPr>
      <w:tabs>
        <w:tab w:val="left" w:pos="702"/>
        <w:tab w:val="left" w:pos="1080"/>
      </w:tabs>
      <w:spacing w:before="240" w:line="288" w:lineRule="auto"/>
      <w:outlineLvl w:val="6"/>
    </w:pPr>
    <w:rPr>
      <w:rFonts w:ascii="Helvetica" w:hAnsi="Helvetica" w:cs="Times New Roman"/>
      <w:color w:val="000000"/>
    </w:rPr>
  </w:style>
  <w:style w:type="paragraph" w:styleId="Heading8">
    <w:name w:val="heading 8"/>
    <w:basedOn w:val="Normal"/>
    <w:next w:val="Normal"/>
    <w:qFormat/>
    <w:pPr>
      <w:numPr>
        <w:ilvl w:val="7"/>
        <w:numId w:val="5"/>
      </w:numPr>
      <w:tabs>
        <w:tab w:val="left" w:pos="702"/>
        <w:tab w:val="left" w:pos="1080"/>
      </w:tabs>
      <w:spacing w:before="240" w:line="288" w:lineRule="auto"/>
      <w:outlineLvl w:val="7"/>
    </w:pPr>
    <w:rPr>
      <w:rFonts w:ascii="Helvetica" w:hAnsi="Helvetica" w:cs="Times New Roman"/>
      <w:i/>
      <w:iCs/>
      <w:color w:val="000000"/>
    </w:rPr>
  </w:style>
  <w:style w:type="paragraph" w:styleId="Heading9">
    <w:name w:val="heading 9"/>
    <w:basedOn w:val="Normal"/>
    <w:next w:val="Normal"/>
    <w:qFormat/>
    <w:pPr>
      <w:numPr>
        <w:ilvl w:val="8"/>
        <w:numId w:val="5"/>
      </w:numPr>
      <w:tabs>
        <w:tab w:val="left" w:pos="702"/>
        <w:tab w:val="left" w:pos="1080"/>
      </w:tabs>
      <w:spacing w:before="240" w:line="288" w:lineRule="auto"/>
      <w:outlineLvl w:val="8"/>
    </w:pPr>
    <w:rPr>
      <w:rFonts w:ascii="Helvetica" w:hAnsi="Helvetica" w:cs="Times New Roman"/>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pPr>
      <w:tabs>
        <w:tab w:val="left" w:pos="360"/>
        <w:tab w:val="left" w:pos="540"/>
        <w:tab w:val="right" w:leader="dot" w:pos="8630"/>
      </w:tabs>
      <w:spacing w:before="240" w:after="120" w:line="360" w:lineRule="auto"/>
      <w:ind w:left="0"/>
    </w:pPr>
    <w:rPr>
      <w:rFonts w:cs="Tahoma"/>
      <w:b/>
      <w:bCs/>
      <w:caps/>
      <w:noProof/>
      <w:sz w:val="22"/>
    </w:rPr>
  </w:style>
  <w:style w:type="paragraph" w:styleId="NormalIndent">
    <w:name w:val="Normal Indent"/>
    <w:basedOn w:val="Normal"/>
    <w:pPr>
      <w:tabs>
        <w:tab w:val="left" w:pos="702"/>
        <w:tab w:val="left" w:pos="1080"/>
      </w:tabs>
      <w:spacing w:line="288" w:lineRule="auto"/>
    </w:pPr>
  </w:style>
  <w:style w:type="paragraph" w:customStyle="1" w:styleId="Example">
    <w:name w:val="Example"/>
    <w:basedOn w:val="NormalIndent"/>
    <w:autoRedefine/>
    <w:pPr>
      <w:spacing w:before="60"/>
      <w:ind w:left="1440"/>
    </w:pPr>
    <w:rPr>
      <w:i/>
      <w:iCs/>
      <w:sz w:val="18"/>
      <w:szCs w:val="18"/>
    </w:rPr>
  </w:style>
  <w:style w:type="paragraph" w:customStyle="1" w:styleId="Heading10">
    <w:name w:val="Heading 10"/>
    <w:basedOn w:val="Heading4"/>
    <w:pPr>
      <w:numPr>
        <w:ilvl w:val="0"/>
        <w:numId w:val="0"/>
      </w:numPr>
      <w:ind w:left="720"/>
    </w:pPr>
    <w:rPr>
      <w:rFonts w:ascii=".VnTime" w:hAnsi=".VnTime" w:cs="Times New Roman"/>
      <w:i/>
      <w:iCs/>
      <w:sz w:val="22"/>
      <w:szCs w:val="22"/>
    </w:rPr>
  </w:style>
  <w:style w:type="paragraph" w:customStyle="1" w:styleId="Vidu">
    <w:name w:val="Vidu"/>
    <w:basedOn w:val="Normal"/>
    <w:pPr>
      <w:numPr>
        <w:numId w:val="1"/>
      </w:numPr>
    </w:pPr>
  </w:style>
  <w:style w:type="paragraph" w:customStyle="1" w:styleId="Mucvidu">
    <w:name w:val="Mucvidu"/>
    <w:basedOn w:val="Vidu"/>
    <w:pPr>
      <w:numPr>
        <w:numId w:val="2"/>
      </w:numPr>
      <w:tabs>
        <w:tab w:val="clear" w:pos="360"/>
      </w:tabs>
      <w:ind w:left="1080"/>
    </w:pPr>
  </w:style>
  <w:style w:type="paragraph" w:customStyle="1" w:styleId="Tailieu">
    <w:name w:val="Tailieu"/>
    <w:basedOn w:val="Refer"/>
    <w:pPr>
      <w:numPr>
        <w:numId w:val="3"/>
      </w:numPr>
    </w:pPr>
    <w:rPr>
      <w:sz w:val="28"/>
      <w:szCs w:val="28"/>
    </w:rPr>
  </w:style>
  <w:style w:type="paragraph" w:customStyle="1" w:styleId="Refer">
    <w:name w:val="Refer"/>
    <w:basedOn w:val="Normal"/>
    <w:pPr>
      <w:spacing w:after="120"/>
      <w:ind w:left="709" w:firstLine="720"/>
    </w:pPr>
  </w:style>
  <w:style w:type="paragraph" w:customStyle="1" w:styleId="Point">
    <w:name w:val="Point"/>
    <w:basedOn w:val="Header"/>
    <w:pPr>
      <w:numPr>
        <w:numId w:val="4"/>
      </w:numPr>
      <w:spacing w:before="0"/>
    </w:pPr>
    <w:rPr>
      <w:rFonts w:ascii="Arial" w:hAnsi="Arial" w:cs="Arial"/>
    </w:rPr>
  </w:style>
  <w:style w:type="paragraph" w:styleId="Header">
    <w:name w:val="header"/>
    <w:basedOn w:val="Normal"/>
    <w:autoRedefine/>
    <w:pPr>
      <w:pBdr>
        <w:bottom w:val="single" w:sz="4" w:space="1" w:color="auto"/>
      </w:pBdr>
      <w:tabs>
        <w:tab w:val="right" w:pos="9000"/>
      </w:tabs>
      <w:ind w:left="0" w:right="8"/>
    </w:pPr>
    <w:rPr>
      <w:rFonts w:ascii="Verdana" w:hAnsi="Verdana" w:cs="Tahoma"/>
    </w:rPr>
  </w:style>
  <w:style w:type="paragraph" w:styleId="TOC2">
    <w:name w:val="toc 2"/>
    <w:basedOn w:val="Normal"/>
    <w:next w:val="Normal"/>
    <w:autoRedefine/>
    <w:uiPriority w:val="39"/>
    <w:pPr>
      <w:tabs>
        <w:tab w:val="left" w:pos="1080"/>
        <w:tab w:val="right" w:leader="dot" w:pos="8630"/>
      </w:tabs>
      <w:ind w:left="360"/>
    </w:pPr>
    <w:rPr>
      <w:rFonts w:cs="Tahoma"/>
      <w:noProof/>
      <w:szCs w:val="24"/>
    </w:rPr>
  </w:style>
  <w:style w:type="paragraph" w:styleId="TOC3">
    <w:name w:val="toc 3"/>
    <w:basedOn w:val="Normal"/>
    <w:next w:val="Normal"/>
    <w:autoRedefine/>
    <w:semiHidden/>
    <w:pPr>
      <w:tabs>
        <w:tab w:val="left" w:pos="1200"/>
        <w:tab w:val="right" w:leader="dot" w:pos="8630"/>
      </w:tabs>
      <w:ind w:left="540"/>
    </w:pPr>
    <w:rPr>
      <w:noProof/>
      <w:sz w:val="18"/>
      <w:szCs w:val="18"/>
    </w:rPr>
  </w:style>
  <w:style w:type="paragraph" w:styleId="TOC4">
    <w:name w:val="toc 4"/>
    <w:basedOn w:val="Normal"/>
    <w:next w:val="Normal"/>
    <w:autoRedefine/>
    <w:semiHidden/>
    <w:pPr>
      <w:ind w:left="600"/>
    </w:pPr>
    <w:rPr>
      <w:sz w:val="18"/>
      <w:szCs w:val="18"/>
    </w:rPr>
  </w:style>
  <w:style w:type="paragraph" w:styleId="TOC5">
    <w:name w:val="toc 5"/>
    <w:basedOn w:val="Normal"/>
    <w:next w:val="Normal"/>
    <w:autoRedefine/>
    <w:semiHidden/>
    <w:pPr>
      <w:ind w:left="800"/>
    </w:pPr>
    <w:rPr>
      <w:sz w:val="18"/>
      <w:szCs w:val="18"/>
    </w:rPr>
  </w:style>
  <w:style w:type="paragraph" w:styleId="TOC6">
    <w:name w:val="toc 6"/>
    <w:basedOn w:val="Normal"/>
    <w:next w:val="Normal"/>
    <w:autoRedefine/>
    <w:semiHidden/>
    <w:pPr>
      <w:ind w:left="1000"/>
    </w:pPr>
    <w:rPr>
      <w:sz w:val="18"/>
      <w:szCs w:val="18"/>
    </w:rPr>
  </w:style>
  <w:style w:type="paragraph" w:styleId="TOC7">
    <w:name w:val="toc 7"/>
    <w:basedOn w:val="Normal"/>
    <w:next w:val="Normal"/>
    <w:autoRedefine/>
    <w:semiHidden/>
    <w:pPr>
      <w:ind w:left="1200"/>
    </w:pPr>
    <w:rPr>
      <w:sz w:val="18"/>
      <w:szCs w:val="18"/>
    </w:rPr>
  </w:style>
  <w:style w:type="paragraph" w:styleId="TOC8">
    <w:name w:val="toc 8"/>
    <w:basedOn w:val="Normal"/>
    <w:next w:val="Normal"/>
    <w:autoRedefine/>
    <w:semiHidden/>
    <w:pPr>
      <w:ind w:left="1400"/>
    </w:pPr>
    <w:rPr>
      <w:sz w:val="18"/>
      <w:szCs w:val="18"/>
    </w:rPr>
  </w:style>
  <w:style w:type="paragraph" w:styleId="TOC9">
    <w:name w:val="toc 9"/>
    <w:basedOn w:val="Normal"/>
    <w:next w:val="Normal"/>
    <w:autoRedefine/>
    <w:semiHidden/>
    <w:pPr>
      <w:ind w:left="1600"/>
    </w:pPr>
    <w:rPr>
      <w:sz w:val="18"/>
      <w:szCs w:val="18"/>
    </w:rPr>
  </w:style>
  <w:style w:type="paragraph" w:styleId="Title">
    <w:name w:val="Title"/>
    <w:basedOn w:val="Normal"/>
    <w:qFormat/>
    <w:pPr>
      <w:spacing w:before="240"/>
      <w:jc w:val="center"/>
    </w:pPr>
    <w:rPr>
      <w:rFonts w:ascii=".VnArialH" w:hAnsi=".VnArialH" w:cs="Times New Roman"/>
      <w:b/>
      <w:bCs/>
    </w:rPr>
  </w:style>
  <w:style w:type="paragraph" w:customStyle="1" w:styleId="NormalTB">
    <w:name w:val="NormalTB"/>
    <w:pPr>
      <w:jc w:val="center"/>
    </w:pPr>
    <w:rPr>
      <w:rFonts w:ascii=".VnTime" w:hAnsi=".VnTime"/>
      <w:lang w:val="en-GB"/>
    </w:rPr>
  </w:style>
  <w:style w:type="paragraph" w:styleId="Footer">
    <w:name w:val="footer"/>
    <w:basedOn w:val="Normal"/>
    <w:autoRedefine/>
    <w:pPr>
      <w:pBdr>
        <w:top w:val="single" w:sz="4" w:space="1" w:color="auto"/>
      </w:pBdr>
      <w:tabs>
        <w:tab w:val="center" w:pos="4320"/>
        <w:tab w:val="right" w:pos="9000"/>
      </w:tabs>
      <w:ind w:left="0"/>
    </w:pPr>
    <w:rPr>
      <w:rFonts w:cs="Tahoma"/>
    </w:rPr>
  </w:style>
  <w:style w:type="paragraph" w:customStyle="1" w:styleId="NormalH">
    <w:name w:val="NormalH"/>
    <w:basedOn w:val="Normal"/>
    <w:autoRedefine/>
    <w:pPr>
      <w:pageBreakBefore/>
      <w:tabs>
        <w:tab w:val="left" w:pos="2160"/>
        <w:tab w:val="right" w:pos="5040"/>
        <w:tab w:val="left" w:pos="5760"/>
        <w:tab w:val="right" w:pos="8640"/>
      </w:tabs>
      <w:spacing w:before="360" w:after="240"/>
      <w:ind w:left="0"/>
    </w:pPr>
    <w:rPr>
      <w:rFonts w:ascii="Verdana" w:hAnsi="Verdana" w:cs="Times New Roman"/>
      <w:b/>
      <w:caps/>
      <w:color w:val="033103"/>
      <w:sz w:val="24"/>
      <w:szCs w:val="32"/>
      <w:lang w:val="en-GB"/>
    </w:rPr>
  </w:style>
  <w:style w:type="character" w:styleId="PageNumber">
    <w:name w:val="page number"/>
    <w:basedOn w:val="DefaultParagraphFont"/>
  </w:style>
  <w:style w:type="paragraph" w:customStyle="1" w:styleId="Bang">
    <w:name w:val="Bang"/>
    <w:basedOn w:val="Normal"/>
    <w:autoRedefine/>
    <w:pPr>
      <w:spacing w:before="80" w:after="80"/>
      <w:ind w:left="0"/>
    </w:pPr>
    <w:rPr>
      <w:rFonts w:cs="Tahoma"/>
      <w:sz w:val="18"/>
      <w:szCs w:val="18"/>
    </w:rPr>
  </w:style>
  <w:style w:type="paragraph" w:customStyle="1" w:styleId="Heading3">
    <w:name w:val="Heading3"/>
    <w:basedOn w:val="NormalIndent"/>
    <w:pPr>
      <w:numPr>
        <w:ilvl w:val="1"/>
        <w:numId w:val="8"/>
      </w:numPr>
    </w:pPr>
    <w:rPr>
      <w:rFonts w:ascii=".VnArial" w:hAnsi=".VnArial" w:cs="Times New Roman"/>
      <w:sz w:val="22"/>
      <w:szCs w:val="22"/>
    </w:rPr>
  </w:style>
  <w:style w:type="paragraph" w:styleId="BodyTextIndent3">
    <w:name w:val="Body Text Indent 3"/>
    <w:basedOn w:val="Normal"/>
    <w:pPr>
      <w:ind w:left="540"/>
    </w:pPr>
    <w:rPr>
      <w:lang w:val="en-AU"/>
    </w:rPr>
  </w:style>
  <w:style w:type="paragraph" w:styleId="BodyText">
    <w:name w:val="Body Text"/>
    <w:basedOn w:val="Normal"/>
    <w:pPr>
      <w:spacing w:before="0"/>
      <w:ind w:left="0"/>
    </w:pPr>
    <w:rPr>
      <w:rFonts w:ascii="Times New Roman" w:hAnsi="Times New Roman" w:cs="Times New Roman"/>
      <w:sz w:val="24"/>
      <w:szCs w:val="24"/>
      <w:lang w:val="en-AU"/>
    </w:rPr>
  </w:style>
  <w:style w:type="paragraph" w:customStyle="1" w:styleId="Heading1H1">
    <w:name w:val="Heading 1.H1"/>
    <w:basedOn w:val="Normal"/>
    <w:next w:val="Normal"/>
    <w:pPr>
      <w:keepNext/>
      <w:tabs>
        <w:tab w:val="left" w:pos="432"/>
      </w:tabs>
      <w:spacing w:before="240" w:after="240"/>
      <w:ind w:left="432" w:hanging="432"/>
    </w:pPr>
    <w:rPr>
      <w:rFonts w:ascii="Times New Roman" w:hAnsi="Times New Roman" w:cs="Times New Roman"/>
      <w:b/>
      <w:bCs/>
      <w:caps/>
      <w:kern w:val="28"/>
      <w:sz w:val="24"/>
      <w:szCs w:val="24"/>
      <w:lang w:val="en-AU"/>
    </w:rPr>
  </w:style>
  <w:style w:type="paragraph" w:customStyle="1" w:styleId="Heading2H2">
    <w:name w:val="Heading 2.H2"/>
    <w:basedOn w:val="Normal"/>
    <w:next w:val="Normal"/>
    <w:pPr>
      <w:keepNext/>
      <w:tabs>
        <w:tab w:val="left" w:pos="576"/>
      </w:tabs>
      <w:spacing w:before="240" w:after="200"/>
      <w:ind w:left="576" w:hanging="576"/>
    </w:pPr>
    <w:rPr>
      <w:rFonts w:ascii="Times New Roman" w:hAnsi="Times New Roman" w:cs="Times New Roman"/>
      <w:b/>
      <w:bCs/>
      <w:lang w:val="en-AU"/>
    </w:rPr>
  </w:style>
  <w:style w:type="paragraph" w:customStyle="1" w:styleId="APP2">
    <w:name w:val="APP2"/>
    <w:basedOn w:val="Normal"/>
    <w:pPr>
      <w:tabs>
        <w:tab w:val="left" w:pos="-720"/>
        <w:tab w:val="left" w:pos="0"/>
      </w:tabs>
      <w:spacing w:before="0"/>
      <w:ind w:hanging="720"/>
    </w:pPr>
    <w:rPr>
      <w:rFonts w:ascii="Times New Roman" w:hAnsi="Times New Roman" w:cs="Times New Roman"/>
      <w:b/>
      <w:bCs/>
      <w:lang w:val="en-AU"/>
    </w:rPr>
  </w:style>
  <w:style w:type="paragraph" w:customStyle="1" w:styleId="App1">
    <w:name w:val="App1"/>
    <w:basedOn w:val="Heading1H1"/>
    <w:pPr>
      <w:tabs>
        <w:tab w:val="left" w:pos="-720"/>
        <w:tab w:val="left" w:pos="0"/>
      </w:tabs>
      <w:spacing w:before="0" w:after="0"/>
      <w:ind w:left="1440" w:hanging="1440"/>
    </w:pPr>
    <w:rPr>
      <w:caps w:val="0"/>
      <w:sz w:val="32"/>
      <w:szCs w:val="32"/>
    </w:rPr>
  </w:style>
  <w:style w:type="paragraph" w:customStyle="1" w:styleId="PARA1">
    <w:name w:val="PARA1"/>
    <w:basedOn w:val="Normal"/>
    <w:pPr>
      <w:tabs>
        <w:tab w:val="left" w:pos="-720"/>
        <w:tab w:val="left" w:pos="-576"/>
        <w:tab w:val="left" w:pos="0"/>
      </w:tabs>
      <w:spacing w:before="0"/>
    </w:pPr>
    <w:rPr>
      <w:rFonts w:ascii="Times New Roman" w:hAnsi="Times New Roman" w:cs="Times New Roman"/>
      <w:lang w:val="en-GB"/>
    </w:rPr>
  </w:style>
  <w:style w:type="paragraph" w:customStyle="1" w:styleId="chklvl2">
    <w:name w:val="chklvl2"/>
    <w:basedOn w:val="Normal"/>
    <w:pPr>
      <w:spacing w:before="0"/>
      <w:ind w:left="0" w:firstLine="720"/>
    </w:pPr>
    <w:rPr>
      <w:rFonts w:ascii="Times New Roman" w:hAnsi="Times New Roman" w:cs="Times New Roman"/>
      <w:sz w:val="22"/>
      <w:szCs w:val="22"/>
      <w:lang w:val="en-AU"/>
    </w:rPr>
  </w:style>
  <w:style w:type="paragraph" w:customStyle="1" w:styleId="chklvl1">
    <w:name w:val="chklvl1"/>
    <w:basedOn w:val="Normal"/>
    <w:pPr>
      <w:spacing w:before="0"/>
      <w:ind w:left="0" w:firstLine="360"/>
    </w:pPr>
    <w:rPr>
      <w:rFonts w:ascii="Times New Roman" w:hAnsi="Times New Roman" w:cs="Times New Roman"/>
      <w:sz w:val="24"/>
      <w:szCs w:val="24"/>
      <w:lang w:val="en-AU"/>
    </w:rPr>
  </w:style>
  <w:style w:type="paragraph" w:customStyle="1" w:styleId="chklvl3">
    <w:name w:val="chklvl3"/>
    <w:basedOn w:val="Normal"/>
    <w:pPr>
      <w:spacing w:before="0"/>
      <w:ind w:left="0" w:firstLine="1080"/>
    </w:pPr>
    <w:rPr>
      <w:rFonts w:ascii="Times New Roman" w:hAnsi="Times New Roman" w:cs="Times New Roman"/>
      <w:lang w:val="en-AU"/>
    </w:rPr>
  </w:style>
  <w:style w:type="paragraph" w:customStyle="1" w:styleId="CHKLVL4">
    <w:name w:val="CHKLVL4"/>
    <w:basedOn w:val="Normal"/>
    <w:pPr>
      <w:spacing w:before="0"/>
      <w:ind w:left="1440"/>
    </w:pPr>
    <w:rPr>
      <w:rFonts w:ascii="Times New Roman" w:hAnsi="Times New Roman" w:cs="Times New Roman"/>
      <w:i/>
      <w:iCs/>
      <w:lang w:val="en-AU"/>
    </w:rPr>
  </w:style>
  <w:style w:type="paragraph" w:customStyle="1" w:styleId="GLOSSARY1">
    <w:name w:val="GLOSSARY1"/>
    <w:basedOn w:val="Normal"/>
    <w:pPr>
      <w:spacing w:before="0"/>
      <w:ind w:left="274" w:hanging="274"/>
    </w:pPr>
    <w:rPr>
      <w:rFonts w:ascii="Times New Roman" w:hAnsi="Times New Roman" w:cs="Times New Roman"/>
      <w:b/>
      <w:bCs/>
      <w:lang w:val="en-AU"/>
    </w:rPr>
  </w:style>
  <w:style w:type="paragraph" w:customStyle="1" w:styleId="h1para">
    <w:name w:val="h1para"/>
    <w:basedOn w:val="Normal"/>
    <w:pPr>
      <w:spacing w:before="0"/>
      <w:ind w:left="450"/>
    </w:pPr>
    <w:rPr>
      <w:rFonts w:ascii="Times New Roman" w:hAnsi="Times New Roman" w:cs="Times New Roman"/>
      <w:lang w:val="en-AU"/>
    </w:rPr>
  </w:style>
  <w:style w:type="paragraph" w:customStyle="1" w:styleId="h2level">
    <w:name w:val="h2level"/>
    <w:basedOn w:val="Normal"/>
    <w:pPr>
      <w:spacing w:before="0"/>
      <w:ind w:left="1170"/>
    </w:pPr>
    <w:rPr>
      <w:rFonts w:ascii="Times New Roman" w:hAnsi="Times New Roman" w:cs="Times New Roman"/>
      <w:lang w:val="en-AU"/>
    </w:rPr>
  </w:style>
  <w:style w:type="paragraph" w:customStyle="1" w:styleId="Titlechklst">
    <w:name w:val="Title_chklst"/>
    <w:basedOn w:val="Normal"/>
    <w:pPr>
      <w:spacing w:before="0"/>
      <w:ind w:left="0"/>
      <w:jc w:val="center"/>
    </w:pPr>
    <w:rPr>
      <w:rFonts w:ascii="Times New Roman" w:hAnsi="Times New Roman" w:cs="Times New Roman"/>
      <w:b/>
      <w:bCs/>
      <w:caps/>
      <w:sz w:val="28"/>
      <w:szCs w:val="28"/>
      <w:lang w:val="en-AU"/>
    </w:rPr>
  </w:style>
  <w:style w:type="paragraph" w:customStyle="1" w:styleId="CHAPTER">
    <w:name w:val="CHAPTER"/>
    <w:basedOn w:val="Normal"/>
    <w:pPr>
      <w:spacing w:before="0"/>
      <w:ind w:left="360" w:hanging="360"/>
      <w:jc w:val="center"/>
    </w:pPr>
    <w:rPr>
      <w:rFonts w:ascii="Times New Roman" w:hAnsi="Times New Roman" w:cs="Times New Roman"/>
      <w:b/>
      <w:bCs/>
      <w:sz w:val="36"/>
      <w:szCs w:val="36"/>
      <w:lang w:val="en-AU"/>
    </w:rPr>
  </w:style>
  <w:style w:type="paragraph" w:customStyle="1" w:styleId="Sub-heading1">
    <w:name w:val="Sub-heading 1"/>
    <w:basedOn w:val="CHAPTER"/>
    <w:pPr>
      <w:jc w:val="left"/>
    </w:pPr>
    <w:rPr>
      <w:caps/>
      <w:sz w:val="28"/>
      <w:szCs w:val="28"/>
    </w:rPr>
  </w:style>
  <w:style w:type="paragraph" w:customStyle="1" w:styleId="Para">
    <w:name w:val="Para"/>
    <w:basedOn w:val="Normal"/>
    <w:pPr>
      <w:spacing w:before="0"/>
      <w:ind w:left="432"/>
    </w:pPr>
    <w:rPr>
      <w:rFonts w:ascii="Times New Roman" w:hAnsi="Times New Roman" w:cs="Times New Roman"/>
      <w:lang w:val="en-AU"/>
    </w:rPr>
  </w:style>
  <w:style w:type="paragraph" w:customStyle="1" w:styleId="Level4">
    <w:name w:val="Level_4"/>
    <w:basedOn w:val="Normal"/>
    <w:pPr>
      <w:spacing w:before="0"/>
      <w:ind w:left="1080"/>
    </w:pPr>
    <w:rPr>
      <w:rFonts w:ascii="Times New Roman" w:hAnsi="Times New Roman" w:cs="Times New Roman"/>
      <w:lang w:val="en-AU"/>
    </w:rPr>
  </w:style>
  <w:style w:type="paragraph" w:customStyle="1" w:styleId="Level1">
    <w:name w:val="Level_1"/>
    <w:basedOn w:val="Normal"/>
    <w:pPr>
      <w:spacing w:before="0"/>
      <w:ind w:left="0"/>
    </w:pPr>
    <w:rPr>
      <w:rFonts w:ascii="Times New Roman" w:hAnsi="Times New Roman" w:cs="Times New Roman"/>
      <w:b/>
      <w:bCs/>
      <w:lang w:val="en-AU"/>
    </w:rPr>
  </w:style>
  <w:style w:type="paragraph" w:customStyle="1" w:styleId="Level3">
    <w:name w:val="Level_3"/>
    <w:basedOn w:val="Level1"/>
    <w:pPr>
      <w:ind w:left="720"/>
    </w:pPr>
    <w:rPr>
      <w:b w:val="0"/>
      <w:bCs w:val="0"/>
    </w:rPr>
  </w:style>
  <w:style w:type="paragraph" w:customStyle="1" w:styleId="Level2">
    <w:name w:val="Level_2"/>
    <w:basedOn w:val="Level3"/>
    <w:pPr>
      <w:ind w:left="432"/>
    </w:pPr>
  </w:style>
  <w:style w:type="paragraph" w:customStyle="1" w:styleId="Level5">
    <w:name w:val="Level_5"/>
    <w:basedOn w:val="Normal"/>
    <w:pPr>
      <w:spacing w:before="0"/>
      <w:ind w:left="1440"/>
    </w:pPr>
    <w:rPr>
      <w:rFonts w:ascii="Times New Roman" w:hAnsi="Times New Roman" w:cs="Times New Roman"/>
      <w:lang w:val="en-AU"/>
    </w:rPr>
  </w:style>
  <w:style w:type="paragraph" w:customStyle="1" w:styleId="level6">
    <w:name w:val="level_6"/>
    <w:basedOn w:val="Normal"/>
    <w:pPr>
      <w:spacing w:before="0"/>
      <w:ind w:left="1800"/>
    </w:pPr>
    <w:rPr>
      <w:rFonts w:ascii="Times New Roman" w:hAnsi="Times New Roman" w:cs="Times New Roman"/>
      <w:lang w:val="en-AU"/>
    </w:rPr>
  </w:style>
  <w:style w:type="paragraph" w:customStyle="1" w:styleId="Appendix">
    <w:name w:val="Appendix"/>
    <w:basedOn w:val="Normal"/>
    <w:pPr>
      <w:spacing w:before="0"/>
      <w:ind w:left="0"/>
    </w:pPr>
    <w:rPr>
      <w:rFonts w:ascii="Times New Roman" w:hAnsi="Times New Roman" w:cs="Times New Roman"/>
      <w:b/>
      <w:bCs/>
      <w:caps/>
      <w:sz w:val="24"/>
      <w:szCs w:val="24"/>
      <w:lang w:val="en-AU"/>
    </w:rPr>
  </w:style>
  <w:style w:type="paragraph" w:customStyle="1" w:styleId="Applevel2">
    <w:name w:val="App_level2"/>
    <w:basedOn w:val="Normal"/>
    <w:pPr>
      <w:spacing w:before="0"/>
      <w:ind w:left="0"/>
    </w:pPr>
    <w:rPr>
      <w:rFonts w:ascii="Times New Roman" w:hAnsi="Times New Roman" w:cs="Times New Roman"/>
      <w:b/>
      <w:bCs/>
      <w:caps/>
      <w:lang w:val="en-AU"/>
    </w:rPr>
  </w:style>
  <w:style w:type="paragraph" w:styleId="FootnoteText">
    <w:name w:val="footnote text"/>
    <w:basedOn w:val="Normal"/>
    <w:semiHidden/>
    <w:pPr>
      <w:spacing w:before="0"/>
      <w:ind w:left="0"/>
    </w:pPr>
    <w:rPr>
      <w:rFonts w:ascii="Times New Roman" w:hAnsi="Times New Roman" w:cs="Times New Roman"/>
    </w:rPr>
  </w:style>
  <w:style w:type="paragraph" w:customStyle="1" w:styleId="Standaard">
    <w:name w:val="Standaard"/>
    <w:rPr>
      <w:rFonts w:ascii="CG Times" w:hAnsi="CG Times"/>
      <w:sz w:val="24"/>
      <w:szCs w:val="24"/>
      <w:lang w:val="en-GB"/>
    </w:rPr>
  </w:style>
  <w:style w:type="paragraph" w:styleId="CommentText">
    <w:name w:val="annotation text"/>
    <w:basedOn w:val="Normal"/>
    <w:semiHidden/>
    <w:pPr>
      <w:spacing w:before="0"/>
      <w:ind w:left="0"/>
    </w:pPr>
    <w:rPr>
      <w:rFonts w:ascii="Times New Roman" w:hAnsi="Times New Roman" w:cs="Times New Roman"/>
      <w:lang w:val="en-GB"/>
    </w:rPr>
  </w:style>
  <w:style w:type="paragraph" w:styleId="BodyTextIndent">
    <w:name w:val="Body Text Indent"/>
    <w:basedOn w:val="Normal"/>
    <w:pPr>
      <w:spacing w:before="0"/>
      <w:ind w:left="0"/>
    </w:pPr>
    <w:rPr>
      <w:rFonts w:ascii="Times New Roman" w:hAnsi="Times New Roman" w:cs="Times New Roman"/>
      <w:sz w:val="24"/>
      <w:szCs w:val="24"/>
      <w:lang w:val="en-AU"/>
    </w:rPr>
  </w:style>
  <w:style w:type="paragraph" w:customStyle="1" w:styleId="Starbullet">
    <w:name w:val="Starbullet"/>
    <w:basedOn w:val="Normal"/>
    <w:pPr>
      <w:spacing w:before="0" w:after="240"/>
      <w:ind w:left="360" w:hanging="360"/>
    </w:pPr>
    <w:rPr>
      <w:rFonts w:ascii="Times New Roman" w:hAnsi="Times New Roman" w:cs="Times New Roman"/>
      <w:color w:val="000000"/>
      <w:sz w:val="24"/>
      <w:szCs w:val="24"/>
      <w:lang w:val="en-GB"/>
    </w:rPr>
  </w:style>
  <w:style w:type="paragraph" w:customStyle="1" w:styleId="textnotindented">
    <w:name w:val="text not indented"/>
    <w:basedOn w:val="Normal"/>
    <w:pPr>
      <w:spacing w:before="240"/>
      <w:ind w:left="0"/>
    </w:pPr>
    <w:rPr>
      <w:rFonts w:ascii="Times New Roman" w:hAnsi="Times New Roman" w:cs="Times New Roman"/>
      <w:color w:val="000000"/>
      <w:sz w:val="24"/>
      <w:szCs w:val="24"/>
      <w:lang w:val="en-GB"/>
    </w:rPr>
  </w:style>
  <w:style w:type="paragraph" w:styleId="Caption">
    <w:name w:val="caption"/>
    <w:basedOn w:val="Normal"/>
    <w:next w:val="Normal"/>
    <w:qFormat/>
    <w:pPr>
      <w:spacing w:before="0"/>
      <w:ind w:left="0"/>
      <w:jc w:val="center"/>
    </w:pPr>
    <w:rPr>
      <w:rFonts w:ascii="Times New Roman" w:hAnsi="Times New Roman" w:cs="Times New Roman"/>
      <w:color w:val="000000"/>
      <w:sz w:val="24"/>
      <w:szCs w:val="24"/>
      <w:lang w:val="en-GB"/>
    </w:rPr>
  </w:style>
  <w:style w:type="paragraph" w:customStyle="1" w:styleId="table">
    <w:name w:val="table"/>
    <w:basedOn w:val="Normal"/>
    <w:pPr>
      <w:spacing w:after="120"/>
      <w:ind w:left="0"/>
    </w:pPr>
    <w:rPr>
      <w:rFonts w:ascii="Times New Roman" w:hAnsi="Times New Roman" w:cs="Times New Roman"/>
      <w:color w:val="000000"/>
      <w:sz w:val="24"/>
      <w:szCs w:val="24"/>
      <w:lang w:val="en-GB"/>
    </w:rPr>
  </w:style>
  <w:style w:type="character" w:styleId="FootnoteReference">
    <w:name w:val="footnote reference"/>
    <w:semiHidden/>
    <w:rPr>
      <w:vertAlign w:val="superscript"/>
    </w:rPr>
  </w:style>
  <w:style w:type="paragraph" w:customStyle="1" w:styleId="Bullet">
    <w:name w:val="Bullet"/>
    <w:basedOn w:val="Normal"/>
    <w:pPr>
      <w:tabs>
        <w:tab w:val="left" w:pos="-720"/>
        <w:tab w:val="left" w:pos="0"/>
      </w:tabs>
      <w:spacing w:before="40" w:after="80"/>
      <w:ind w:left="1440" w:hanging="720"/>
    </w:pPr>
    <w:rPr>
      <w:rFonts w:ascii="Times New Roman" w:hAnsi="Times New Roman" w:cs="Times New Roman"/>
      <w:sz w:val="24"/>
      <w:szCs w:val="24"/>
      <w:lang w:val="en-AU"/>
    </w:rPr>
  </w:style>
  <w:style w:type="paragraph" w:customStyle="1" w:styleId="screentable">
    <w:name w:val="screen table"/>
    <w:pPr>
      <w:widowControl w:val="0"/>
    </w:pPr>
  </w:style>
  <w:style w:type="paragraph" w:styleId="BodyText3">
    <w:name w:val="Body Text 3"/>
    <w:basedOn w:val="Normal"/>
    <w:pPr>
      <w:spacing w:before="0"/>
      <w:ind w:left="0"/>
    </w:pPr>
    <w:rPr>
      <w:b/>
      <w:bCs/>
      <w:i/>
      <w:iCs/>
      <w:sz w:val="44"/>
      <w:szCs w:val="44"/>
      <w:lang w:val="en-AU"/>
    </w:rPr>
  </w:style>
  <w:style w:type="paragraph" w:styleId="TableofFigures">
    <w:name w:val="table of figures"/>
    <w:basedOn w:val="Normal"/>
    <w:next w:val="Normal"/>
    <w:semiHidden/>
    <w:pPr>
      <w:spacing w:before="0"/>
      <w:ind w:left="0"/>
    </w:pPr>
    <w:rPr>
      <w:rFonts w:ascii="Times New Roman" w:hAnsi="Times New Roman" w:cs="Times New Roman"/>
      <w:i/>
      <w:iCs/>
      <w:lang w:val="en-GB"/>
    </w:rPr>
  </w:style>
  <w:style w:type="character" w:styleId="Hyperlink">
    <w:name w:val="Hyperlink"/>
    <w:uiPriority w:val="99"/>
    <w:rPr>
      <w:color w:val="0000FF"/>
      <w:u w:val="single"/>
    </w:rPr>
  </w:style>
  <w:style w:type="paragraph" w:customStyle="1" w:styleId="DiffListing">
    <w:name w:val="Diff Listing"/>
    <w:basedOn w:val="Normal"/>
    <w:pPr>
      <w:keepNext/>
      <w:pBdr>
        <w:top w:val="single" w:sz="6" w:space="31" w:color="auto"/>
        <w:left w:val="single" w:sz="6" w:space="31" w:color="auto"/>
        <w:bottom w:val="single" w:sz="6" w:space="31" w:color="auto"/>
        <w:right w:val="single" w:sz="6" w:space="31" w:color="auto"/>
      </w:pBdr>
      <w:shd w:val="pct5" w:color="auto" w:fill="FFFFFF"/>
      <w:spacing w:before="0"/>
      <w:ind w:left="0"/>
    </w:pPr>
    <w:rPr>
      <w:rFonts w:ascii="Courier New" w:hAnsi="Courier New" w:cs="Courier New"/>
      <w:sz w:val="16"/>
      <w:szCs w:val="16"/>
      <w:lang w:val="en-GB"/>
    </w:rPr>
  </w:style>
  <w:style w:type="paragraph" w:customStyle="1" w:styleId="Shadedterminal">
    <w:name w:val="Shaded terminal"/>
    <w:basedOn w:val="Normal"/>
    <w:pPr>
      <w:widowControl w:val="0"/>
      <w:shd w:val="pct10" w:color="auto" w:fill="auto"/>
      <w:spacing w:before="0"/>
      <w:ind w:left="0"/>
    </w:pPr>
    <w:rPr>
      <w:rFonts w:ascii="Courier New" w:hAnsi="Courier New" w:cs="Courier New"/>
      <w:sz w:val="12"/>
      <w:szCs w:val="12"/>
      <w:lang w:val="en-GB"/>
    </w:rPr>
  </w:style>
  <w:style w:type="paragraph" w:customStyle="1" w:styleId="jlm">
    <w:name w:val="jlm"/>
    <w:basedOn w:val="Normal"/>
    <w:pPr>
      <w:spacing w:before="0"/>
      <w:ind w:left="0"/>
    </w:pPr>
    <w:rPr>
      <w:rFonts w:ascii="Courier New" w:hAnsi="Courier New" w:cs="Courier New"/>
    </w:rPr>
  </w:style>
  <w:style w:type="paragraph" w:styleId="DocumentMap">
    <w:name w:val="Document Map"/>
    <w:basedOn w:val="Normal"/>
    <w:semiHidden/>
    <w:pPr>
      <w:shd w:val="clear" w:color="auto" w:fill="000080"/>
      <w:spacing w:before="0"/>
      <w:ind w:left="0"/>
    </w:pPr>
    <w:rPr>
      <w:rFonts w:cs="Tahoma"/>
      <w:lang w:val="en-AU"/>
    </w:rPr>
  </w:style>
  <w:style w:type="paragraph" w:customStyle="1" w:styleId="Listing">
    <w:name w:val="Listing"/>
    <w:basedOn w:val="Normal"/>
    <w:pPr>
      <w:spacing w:before="0"/>
      <w:ind w:left="0"/>
    </w:pPr>
    <w:rPr>
      <w:rFonts w:ascii="Courier New" w:hAnsi="Courier New" w:cs="Courier New"/>
      <w:noProof/>
      <w:sz w:val="16"/>
      <w:szCs w:val="16"/>
      <w:lang w:val="en-AU"/>
    </w:rPr>
  </w:style>
  <w:style w:type="paragraph" w:styleId="BodyTextIndent2">
    <w:name w:val="Body Text Indent 2"/>
    <w:basedOn w:val="Normal"/>
    <w:pPr>
      <w:spacing w:before="0"/>
    </w:pPr>
    <w:rPr>
      <w:rFonts w:ascii=".VnTime" w:hAnsi=".VnTime" w:cs="Times New Roman"/>
    </w:rPr>
  </w:style>
  <w:style w:type="paragraph" w:customStyle="1" w:styleId="NormalCaption">
    <w:name w:val="NormalCaption"/>
    <w:basedOn w:val="Normal"/>
    <w:pPr>
      <w:widowControl w:val="0"/>
      <w:spacing w:after="120"/>
      <w:ind w:left="709"/>
    </w:pPr>
    <w:rPr>
      <w:b/>
      <w:bCs/>
    </w:rPr>
  </w:style>
  <w:style w:type="paragraph" w:customStyle="1" w:styleId="NormalIndent0">
    <w:name w:val="NormalIndent"/>
    <w:basedOn w:val="Normal"/>
  </w:style>
  <w:style w:type="paragraph" w:customStyle="1" w:styleId="NormalIndex">
    <w:name w:val="NormalIndex"/>
    <w:basedOn w:val="NormalIndent0"/>
    <w:pPr>
      <w:tabs>
        <w:tab w:val="left" w:pos="360"/>
        <w:tab w:val="left" w:pos="450"/>
      </w:tabs>
      <w:spacing w:before="60"/>
      <w:ind w:hanging="360"/>
    </w:pPr>
  </w:style>
  <w:style w:type="paragraph" w:customStyle="1" w:styleId="NH-1">
    <w:name w:val="NH-1"/>
    <w:basedOn w:val="Normal"/>
    <w:next w:val="NH-2"/>
    <w:pPr>
      <w:keepNext/>
      <w:widowControl w:val="0"/>
      <w:tabs>
        <w:tab w:val="left" w:pos="360"/>
      </w:tabs>
      <w:ind w:left="360" w:hanging="360"/>
    </w:pPr>
    <w:rPr>
      <w:rFonts w:ascii=".VnArial" w:hAnsi=".VnArial" w:cs="Times New Roman"/>
      <w:b/>
      <w:bCs/>
      <w:sz w:val="24"/>
      <w:szCs w:val="24"/>
    </w:rPr>
  </w:style>
  <w:style w:type="paragraph" w:customStyle="1" w:styleId="NH-2">
    <w:name w:val="NH-2"/>
    <w:basedOn w:val="Normal"/>
    <w:next w:val="NormalIndent"/>
    <w:pPr>
      <w:keepNext/>
      <w:widowControl w:val="0"/>
      <w:tabs>
        <w:tab w:val="left" w:pos="720"/>
      </w:tabs>
      <w:ind w:left="360" w:hanging="360"/>
    </w:pPr>
    <w:rPr>
      <w:rFonts w:ascii=".VnArial" w:hAnsi=".VnArial" w:cs="Times New Roman"/>
      <w:b/>
      <w:bCs/>
      <w:sz w:val="24"/>
      <w:szCs w:val="24"/>
    </w:rPr>
  </w:style>
  <w:style w:type="paragraph" w:customStyle="1" w:styleId="NormalText">
    <w:name w:val="NormalText"/>
    <w:basedOn w:val="Normal"/>
    <w:pPr>
      <w:widowControl w:val="0"/>
    </w:pPr>
  </w:style>
  <w:style w:type="paragraph" w:customStyle="1" w:styleId="H5">
    <w:name w:val="H5"/>
    <w:basedOn w:val="NormalIndent"/>
    <w:next w:val="Normal"/>
    <w:pPr>
      <w:keepNext/>
      <w:widowControl w:val="0"/>
      <w:tabs>
        <w:tab w:val="clear" w:pos="702"/>
        <w:tab w:val="clear" w:pos="1080"/>
      </w:tabs>
      <w:spacing w:line="240" w:lineRule="auto"/>
      <w:ind w:left="-14" w:right="14"/>
      <w:jc w:val="left"/>
    </w:pPr>
    <w:rPr>
      <w:rFonts w:ascii=".VnTime" w:hAnsi=".VnTime" w:cs="Times New Roman"/>
      <w:b/>
      <w:bCs/>
      <w:i/>
      <w:iCs/>
      <w:color w:val="800080"/>
      <w:sz w:val="24"/>
      <w:szCs w:val="24"/>
    </w:rPr>
  </w:style>
  <w:style w:type="paragraph" w:customStyle="1" w:styleId="NormalFD">
    <w:name w:val="NormalFD"/>
    <w:basedOn w:val="Normal"/>
    <w:pPr>
      <w:widowControl w:val="0"/>
      <w:tabs>
        <w:tab w:val="left" w:pos="720"/>
        <w:tab w:val="left" w:leader="dot" w:pos="2160"/>
        <w:tab w:val="left" w:leader="dot" w:pos="2880"/>
        <w:tab w:val="left" w:leader="dot" w:pos="3600"/>
        <w:tab w:val="left" w:leader="dot" w:pos="4320"/>
        <w:tab w:val="right" w:leader="dot" w:pos="8280"/>
      </w:tabs>
      <w:ind w:left="2880" w:hanging="2160"/>
    </w:pPr>
    <w:rPr>
      <w:color w:val="000000"/>
    </w:rPr>
  </w:style>
  <w:style w:type="paragraph" w:customStyle="1" w:styleId="Normal2">
    <w:name w:val="Normal 2"/>
    <w:basedOn w:val="Normal"/>
    <w:pPr>
      <w:widowControl w:val="0"/>
      <w:tabs>
        <w:tab w:val="left" w:pos="360"/>
      </w:tabs>
      <w:ind w:left="360" w:hanging="360"/>
    </w:pPr>
  </w:style>
  <w:style w:type="paragraph" w:styleId="BlockText">
    <w:name w:val="Block Text"/>
    <w:basedOn w:val="Normal"/>
    <w:pPr>
      <w:widowControl w:val="0"/>
      <w:tabs>
        <w:tab w:val="left" w:pos="8820"/>
      </w:tabs>
      <w:spacing w:before="0"/>
      <w:ind w:right="22"/>
    </w:pPr>
    <w:rPr>
      <w:rFonts w:ascii=".VnTime" w:hAnsi=".VnTime" w:cs="Times New Roman"/>
    </w:rPr>
  </w:style>
  <w:style w:type="character" w:styleId="CommentReference">
    <w:name w:val="annotation reference"/>
    <w:semiHidden/>
    <w:rPr>
      <w:sz w:val="16"/>
      <w:szCs w:val="16"/>
    </w:rPr>
  </w:style>
  <w:style w:type="paragraph" w:customStyle="1" w:styleId="Content">
    <w:name w:val="Content"/>
    <w:basedOn w:val="Normal"/>
    <w:pPr>
      <w:ind w:left="709" w:firstLine="720"/>
    </w:pPr>
    <w:rPr>
      <w:rFonts w:ascii=".VnTime" w:hAnsi=".VnTime" w:cs="Times New Roman"/>
      <w:sz w:val="24"/>
      <w:szCs w:val="24"/>
    </w:rPr>
  </w:style>
  <w:style w:type="paragraph" w:customStyle="1" w:styleId="TableCaption">
    <w:name w:val="TableCaption"/>
    <w:basedOn w:val="NormalIndent"/>
    <w:pPr>
      <w:widowControl w:val="0"/>
      <w:tabs>
        <w:tab w:val="clear" w:pos="702"/>
        <w:tab w:val="clear" w:pos="1080"/>
      </w:tabs>
      <w:spacing w:line="240" w:lineRule="auto"/>
      <w:ind w:left="-14" w:right="14"/>
      <w:jc w:val="left"/>
    </w:pPr>
    <w:rPr>
      <w:b/>
      <w:bCs/>
    </w:rPr>
  </w:style>
  <w:style w:type="character" w:styleId="Strong">
    <w:name w:val="Strong"/>
    <w:uiPriority w:val="22"/>
    <w:qFormat/>
    <w:rPr>
      <w:b/>
      <w:bCs/>
    </w:rPr>
  </w:style>
  <w:style w:type="paragraph" w:customStyle="1" w:styleId="TableTitle">
    <w:name w:val="Table Title"/>
    <w:basedOn w:val="NormalIndent"/>
    <w:autoRedefine/>
    <w:pPr>
      <w:keepNext/>
      <w:widowControl w:val="0"/>
      <w:numPr>
        <w:numId w:val="6"/>
      </w:numPr>
      <w:tabs>
        <w:tab w:val="clear" w:pos="702"/>
      </w:tabs>
      <w:spacing w:line="240" w:lineRule="auto"/>
      <w:ind w:left="0" w:right="29"/>
      <w:jc w:val="right"/>
    </w:pPr>
    <w:rPr>
      <w:rFonts w:ascii=".VnTime" w:hAnsi=".VnTime" w:cs="Times New Roman"/>
    </w:rPr>
  </w:style>
  <w:style w:type="paragraph" w:styleId="Index1">
    <w:name w:val="index 1"/>
    <w:basedOn w:val="Normal"/>
    <w:next w:val="Normal"/>
    <w:autoRedefine/>
    <w:semiHidden/>
    <w:pPr>
      <w:tabs>
        <w:tab w:val="left" w:pos="702"/>
        <w:tab w:val="left" w:pos="1080"/>
      </w:tabs>
      <w:spacing w:line="288" w:lineRule="auto"/>
      <w:ind w:left="-18"/>
    </w:pPr>
    <w:rPr>
      <w:rFonts w:ascii=".VnTime" w:hAnsi=".VnTime" w:cs="Times New Roman"/>
      <w:i/>
      <w:iCs/>
    </w:rPr>
  </w:style>
  <w:style w:type="paragraph" w:customStyle="1" w:styleId="InfoBlue">
    <w:name w:val="InfoBlue"/>
    <w:basedOn w:val="Normal"/>
    <w:next w:val="BodyText"/>
    <w:autoRedefine/>
    <w:rsid w:val="00540465"/>
    <w:pPr>
      <w:widowControl w:val="0"/>
      <w:spacing w:before="0" w:after="120" w:line="240" w:lineRule="atLeast"/>
      <w:ind w:left="540"/>
    </w:pPr>
    <w:rPr>
      <w:rFonts w:ascii="Calibri" w:hAnsi="Calibri" w:cs="Calibri"/>
      <w:i/>
      <w:noProof/>
      <w:color w:val="0000FF"/>
      <w:sz w:val="21"/>
      <w:szCs w:val="22"/>
      <w:lang w:eastAsia="ja-JP"/>
    </w:rPr>
  </w:style>
  <w:style w:type="paragraph" w:customStyle="1" w:styleId="HeadingBig">
    <w:name w:val="Heading Big"/>
    <w:basedOn w:val="NormalTB"/>
    <w:autoRedefine/>
    <w:rsid w:val="0050513B"/>
    <w:pPr>
      <w:widowControl w:val="0"/>
      <w:spacing w:before="120"/>
    </w:pPr>
    <w:rPr>
      <w:rFonts w:ascii="Swis721 BlkEx BT" w:hAnsi="Swis721 BlkEx BT"/>
      <w:b/>
      <w:snapToGrid w:val="0"/>
      <w:color w:val="6E2500"/>
      <w:sz w:val="40"/>
      <w:szCs w:val="40"/>
      <w:lang w:val="en-US"/>
    </w:rPr>
  </w:style>
  <w:style w:type="paragraph" w:customStyle="1" w:styleId="HeadingLv1">
    <w:name w:val="Heading Lv1"/>
    <w:basedOn w:val="Normal"/>
    <w:autoRedefine/>
    <w:pPr>
      <w:widowControl w:val="0"/>
      <w:ind w:left="0"/>
      <w:jc w:val="center"/>
    </w:pPr>
    <w:rPr>
      <w:rFonts w:cs="Tahoma"/>
      <w:b/>
      <w:snapToGrid w:val="0"/>
      <w:color w:val="6E2500"/>
    </w:rPr>
  </w:style>
  <w:style w:type="paragraph" w:customStyle="1" w:styleId="NormalT">
    <w:name w:val="NormalT"/>
    <w:basedOn w:val="Normal"/>
  </w:style>
  <w:style w:type="paragraph" w:customStyle="1" w:styleId="TableContents">
    <w:name w:val="Table Contents"/>
    <w:basedOn w:val="Normal"/>
    <w:rsid w:val="00B62447"/>
    <w:pPr>
      <w:widowControl w:val="0"/>
      <w:suppressLineNumbers/>
      <w:suppressAutoHyphens/>
      <w:snapToGrid w:val="0"/>
      <w:spacing w:before="0"/>
      <w:ind w:left="144"/>
    </w:pPr>
    <w:rPr>
      <w:rFonts w:ascii="Arial" w:hAnsi="Arial" w:cs="Times New Roman"/>
      <w:lang w:eastAsia="ar-SA"/>
    </w:rPr>
  </w:style>
  <w:style w:type="numbering" w:styleId="111111">
    <w:name w:val="Outline List 2"/>
    <w:basedOn w:val="NoList"/>
    <w:rsid w:val="00B62447"/>
    <w:pPr>
      <w:numPr>
        <w:numId w:val="7"/>
      </w:numPr>
    </w:pPr>
  </w:style>
  <w:style w:type="paragraph" w:styleId="ListParagraph">
    <w:name w:val="List Paragraph"/>
    <w:basedOn w:val="Normal"/>
    <w:uiPriority w:val="34"/>
    <w:qFormat/>
    <w:rsid w:val="001E432E"/>
    <w:pPr>
      <w:ind w:left="720"/>
      <w:contextualSpacing/>
    </w:pPr>
  </w:style>
  <w:style w:type="paragraph" w:styleId="NormalWeb">
    <w:name w:val="Normal (Web)"/>
    <w:basedOn w:val="Normal"/>
    <w:uiPriority w:val="99"/>
    <w:unhideWhenUsed/>
    <w:rsid w:val="008A052C"/>
    <w:pPr>
      <w:spacing w:before="100" w:beforeAutospacing="1" w:after="100" w:afterAutospacing="1"/>
      <w:ind w:left="0"/>
      <w:jc w:val="left"/>
    </w:pPr>
    <w:rPr>
      <w:rFonts w:ascii="Times New Roman" w:hAnsi="Times New Roman" w:cs="Times New Roman"/>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742592">
      <w:bodyDiv w:val="1"/>
      <w:marLeft w:val="0"/>
      <w:marRight w:val="0"/>
      <w:marTop w:val="0"/>
      <w:marBottom w:val="0"/>
      <w:divBdr>
        <w:top w:val="none" w:sz="0" w:space="0" w:color="auto"/>
        <w:left w:val="none" w:sz="0" w:space="0" w:color="auto"/>
        <w:bottom w:val="none" w:sz="0" w:space="0" w:color="auto"/>
        <w:right w:val="none" w:sz="0" w:space="0" w:color="auto"/>
      </w:divBdr>
    </w:div>
    <w:div w:id="584412556">
      <w:bodyDiv w:val="1"/>
      <w:marLeft w:val="0"/>
      <w:marRight w:val="0"/>
      <w:marTop w:val="0"/>
      <w:marBottom w:val="0"/>
      <w:divBdr>
        <w:top w:val="none" w:sz="0" w:space="0" w:color="auto"/>
        <w:left w:val="none" w:sz="0" w:space="0" w:color="auto"/>
        <w:bottom w:val="none" w:sz="0" w:space="0" w:color="auto"/>
        <w:right w:val="none" w:sz="0" w:space="0" w:color="auto"/>
      </w:divBdr>
    </w:div>
    <w:div w:id="650409996">
      <w:bodyDiv w:val="1"/>
      <w:marLeft w:val="0"/>
      <w:marRight w:val="0"/>
      <w:marTop w:val="0"/>
      <w:marBottom w:val="0"/>
      <w:divBdr>
        <w:top w:val="none" w:sz="0" w:space="0" w:color="auto"/>
        <w:left w:val="none" w:sz="0" w:space="0" w:color="auto"/>
        <w:bottom w:val="none" w:sz="0" w:space="0" w:color="auto"/>
        <w:right w:val="none" w:sz="0" w:space="0" w:color="auto"/>
      </w:divBdr>
    </w:div>
    <w:div w:id="669259370">
      <w:bodyDiv w:val="1"/>
      <w:marLeft w:val="0"/>
      <w:marRight w:val="0"/>
      <w:marTop w:val="0"/>
      <w:marBottom w:val="0"/>
      <w:divBdr>
        <w:top w:val="none" w:sz="0" w:space="0" w:color="auto"/>
        <w:left w:val="none" w:sz="0" w:space="0" w:color="auto"/>
        <w:bottom w:val="none" w:sz="0" w:space="0" w:color="auto"/>
        <w:right w:val="none" w:sz="0" w:space="0" w:color="auto"/>
      </w:divBdr>
    </w:div>
    <w:div w:id="913320952">
      <w:bodyDiv w:val="1"/>
      <w:marLeft w:val="0"/>
      <w:marRight w:val="0"/>
      <w:marTop w:val="0"/>
      <w:marBottom w:val="0"/>
      <w:divBdr>
        <w:top w:val="none" w:sz="0" w:space="0" w:color="auto"/>
        <w:left w:val="none" w:sz="0" w:space="0" w:color="auto"/>
        <w:bottom w:val="none" w:sz="0" w:space="0" w:color="auto"/>
        <w:right w:val="none" w:sz="0" w:space="0" w:color="auto"/>
      </w:divBdr>
    </w:div>
    <w:div w:id="1227839486">
      <w:bodyDiv w:val="1"/>
      <w:marLeft w:val="0"/>
      <w:marRight w:val="0"/>
      <w:marTop w:val="0"/>
      <w:marBottom w:val="0"/>
      <w:divBdr>
        <w:top w:val="none" w:sz="0" w:space="0" w:color="auto"/>
        <w:left w:val="none" w:sz="0" w:space="0" w:color="auto"/>
        <w:bottom w:val="none" w:sz="0" w:space="0" w:color="auto"/>
        <w:right w:val="none" w:sz="0" w:space="0" w:color="auto"/>
      </w:divBdr>
    </w:div>
    <w:div w:id="1423262263">
      <w:bodyDiv w:val="1"/>
      <w:marLeft w:val="0"/>
      <w:marRight w:val="0"/>
      <w:marTop w:val="0"/>
      <w:marBottom w:val="0"/>
      <w:divBdr>
        <w:top w:val="none" w:sz="0" w:space="0" w:color="auto"/>
        <w:left w:val="none" w:sz="0" w:space="0" w:color="auto"/>
        <w:bottom w:val="none" w:sz="0" w:space="0" w:color="auto"/>
        <w:right w:val="none" w:sz="0" w:space="0" w:color="auto"/>
      </w:divBdr>
    </w:div>
    <w:div w:id="1523546901">
      <w:bodyDiv w:val="1"/>
      <w:marLeft w:val="0"/>
      <w:marRight w:val="0"/>
      <w:marTop w:val="0"/>
      <w:marBottom w:val="0"/>
      <w:divBdr>
        <w:top w:val="none" w:sz="0" w:space="0" w:color="auto"/>
        <w:left w:val="none" w:sz="0" w:space="0" w:color="auto"/>
        <w:bottom w:val="none" w:sz="0" w:space="0" w:color="auto"/>
        <w:right w:val="none" w:sz="0" w:space="0" w:color="auto"/>
      </w:divBdr>
    </w:div>
    <w:div w:id="1526678546">
      <w:bodyDiv w:val="1"/>
      <w:marLeft w:val="0"/>
      <w:marRight w:val="0"/>
      <w:marTop w:val="0"/>
      <w:marBottom w:val="0"/>
      <w:divBdr>
        <w:top w:val="none" w:sz="0" w:space="0" w:color="auto"/>
        <w:left w:val="none" w:sz="0" w:space="0" w:color="auto"/>
        <w:bottom w:val="none" w:sz="0" w:space="0" w:color="auto"/>
        <w:right w:val="none" w:sz="0" w:space="0" w:color="auto"/>
      </w:divBdr>
    </w:div>
    <w:div w:id="1572930207">
      <w:bodyDiv w:val="1"/>
      <w:marLeft w:val="0"/>
      <w:marRight w:val="0"/>
      <w:marTop w:val="0"/>
      <w:marBottom w:val="0"/>
      <w:divBdr>
        <w:top w:val="none" w:sz="0" w:space="0" w:color="auto"/>
        <w:left w:val="none" w:sz="0" w:space="0" w:color="auto"/>
        <w:bottom w:val="none" w:sz="0" w:space="0" w:color="auto"/>
        <w:right w:val="none" w:sz="0" w:space="0" w:color="auto"/>
      </w:divBdr>
    </w:div>
    <w:div w:id="1629239281">
      <w:bodyDiv w:val="1"/>
      <w:marLeft w:val="0"/>
      <w:marRight w:val="0"/>
      <w:marTop w:val="0"/>
      <w:marBottom w:val="0"/>
      <w:divBdr>
        <w:top w:val="none" w:sz="0" w:space="0" w:color="auto"/>
        <w:left w:val="none" w:sz="0" w:space="0" w:color="auto"/>
        <w:bottom w:val="none" w:sz="0" w:space="0" w:color="auto"/>
        <w:right w:val="none" w:sz="0" w:space="0" w:color="auto"/>
      </w:divBdr>
    </w:div>
    <w:div w:id="1658650989">
      <w:bodyDiv w:val="1"/>
      <w:marLeft w:val="0"/>
      <w:marRight w:val="0"/>
      <w:marTop w:val="0"/>
      <w:marBottom w:val="0"/>
      <w:divBdr>
        <w:top w:val="none" w:sz="0" w:space="0" w:color="auto"/>
        <w:left w:val="none" w:sz="0" w:space="0" w:color="auto"/>
        <w:bottom w:val="none" w:sz="0" w:space="0" w:color="auto"/>
        <w:right w:val="none" w:sz="0" w:space="0" w:color="auto"/>
      </w:divBdr>
    </w:div>
    <w:div w:id="1961180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eader" Target="header3.xm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jpg"/><Relationship Id="rId20"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3.png"/><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Training\FU\I2SE\Materials\Templates\Reqs\Template_SR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Template_SRS.dot</Template>
  <TotalTime>711</TotalTime>
  <Pages>18</Pages>
  <Words>2491</Words>
  <Characters>14200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Template_SRS</vt:lpstr>
    </vt:vector>
  </TitlesOfParts>
  <Manager>Nguyen Thanh Nam</Manager>
  <Company>FPTSoft</Company>
  <LinksUpToDate>false</LinksUpToDate>
  <CharactersWithSpaces>16658</CharactersWithSpaces>
  <SharedDoc>false</SharedDoc>
  <HLinks>
    <vt:vector size="150" baseType="variant">
      <vt:variant>
        <vt:i4>1572924</vt:i4>
      </vt:variant>
      <vt:variant>
        <vt:i4>146</vt:i4>
      </vt:variant>
      <vt:variant>
        <vt:i4>0</vt:i4>
      </vt:variant>
      <vt:variant>
        <vt:i4>5</vt:i4>
      </vt:variant>
      <vt:variant>
        <vt:lpwstr/>
      </vt:variant>
      <vt:variant>
        <vt:lpwstr>_Toc374529947</vt:lpwstr>
      </vt:variant>
      <vt:variant>
        <vt:i4>1572924</vt:i4>
      </vt:variant>
      <vt:variant>
        <vt:i4>140</vt:i4>
      </vt:variant>
      <vt:variant>
        <vt:i4>0</vt:i4>
      </vt:variant>
      <vt:variant>
        <vt:i4>5</vt:i4>
      </vt:variant>
      <vt:variant>
        <vt:lpwstr/>
      </vt:variant>
      <vt:variant>
        <vt:lpwstr>_Toc374529946</vt:lpwstr>
      </vt:variant>
      <vt:variant>
        <vt:i4>1572924</vt:i4>
      </vt:variant>
      <vt:variant>
        <vt:i4>134</vt:i4>
      </vt:variant>
      <vt:variant>
        <vt:i4>0</vt:i4>
      </vt:variant>
      <vt:variant>
        <vt:i4>5</vt:i4>
      </vt:variant>
      <vt:variant>
        <vt:lpwstr/>
      </vt:variant>
      <vt:variant>
        <vt:lpwstr>_Toc374529945</vt:lpwstr>
      </vt:variant>
      <vt:variant>
        <vt:i4>1572924</vt:i4>
      </vt:variant>
      <vt:variant>
        <vt:i4>128</vt:i4>
      </vt:variant>
      <vt:variant>
        <vt:i4>0</vt:i4>
      </vt:variant>
      <vt:variant>
        <vt:i4>5</vt:i4>
      </vt:variant>
      <vt:variant>
        <vt:lpwstr/>
      </vt:variant>
      <vt:variant>
        <vt:lpwstr>_Toc374529944</vt:lpwstr>
      </vt:variant>
      <vt:variant>
        <vt:i4>1572924</vt:i4>
      </vt:variant>
      <vt:variant>
        <vt:i4>122</vt:i4>
      </vt:variant>
      <vt:variant>
        <vt:i4>0</vt:i4>
      </vt:variant>
      <vt:variant>
        <vt:i4>5</vt:i4>
      </vt:variant>
      <vt:variant>
        <vt:lpwstr/>
      </vt:variant>
      <vt:variant>
        <vt:lpwstr>_Toc374529943</vt:lpwstr>
      </vt:variant>
      <vt:variant>
        <vt:i4>1572924</vt:i4>
      </vt:variant>
      <vt:variant>
        <vt:i4>116</vt:i4>
      </vt:variant>
      <vt:variant>
        <vt:i4>0</vt:i4>
      </vt:variant>
      <vt:variant>
        <vt:i4>5</vt:i4>
      </vt:variant>
      <vt:variant>
        <vt:lpwstr/>
      </vt:variant>
      <vt:variant>
        <vt:lpwstr>_Toc374529942</vt:lpwstr>
      </vt:variant>
      <vt:variant>
        <vt:i4>1572924</vt:i4>
      </vt:variant>
      <vt:variant>
        <vt:i4>110</vt:i4>
      </vt:variant>
      <vt:variant>
        <vt:i4>0</vt:i4>
      </vt:variant>
      <vt:variant>
        <vt:i4>5</vt:i4>
      </vt:variant>
      <vt:variant>
        <vt:lpwstr/>
      </vt:variant>
      <vt:variant>
        <vt:lpwstr>_Toc374529941</vt:lpwstr>
      </vt:variant>
      <vt:variant>
        <vt:i4>1572924</vt:i4>
      </vt:variant>
      <vt:variant>
        <vt:i4>104</vt:i4>
      </vt:variant>
      <vt:variant>
        <vt:i4>0</vt:i4>
      </vt:variant>
      <vt:variant>
        <vt:i4>5</vt:i4>
      </vt:variant>
      <vt:variant>
        <vt:lpwstr/>
      </vt:variant>
      <vt:variant>
        <vt:lpwstr>_Toc374529940</vt:lpwstr>
      </vt:variant>
      <vt:variant>
        <vt:i4>2031676</vt:i4>
      </vt:variant>
      <vt:variant>
        <vt:i4>98</vt:i4>
      </vt:variant>
      <vt:variant>
        <vt:i4>0</vt:i4>
      </vt:variant>
      <vt:variant>
        <vt:i4>5</vt:i4>
      </vt:variant>
      <vt:variant>
        <vt:lpwstr/>
      </vt:variant>
      <vt:variant>
        <vt:lpwstr>_Toc374529939</vt:lpwstr>
      </vt:variant>
      <vt:variant>
        <vt:i4>2031676</vt:i4>
      </vt:variant>
      <vt:variant>
        <vt:i4>92</vt:i4>
      </vt:variant>
      <vt:variant>
        <vt:i4>0</vt:i4>
      </vt:variant>
      <vt:variant>
        <vt:i4>5</vt:i4>
      </vt:variant>
      <vt:variant>
        <vt:lpwstr/>
      </vt:variant>
      <vt:variant>
        <vt:lpwstr>_Toc374529938</vt:lpwstr>
      </vt:variant>
      <vt:variant>
        <vt:i4>2031676</vt:i4>
      </vt:variant>
      <vt:variant>
        <vt:i4>86</vt:i4>
      </vt:variant>
      <vt:variant>
        <vt:i4>0</vt:i4>
      </vt:variant>
      <vt:variant>
        <vt:i4>5</vt:i4>
      </vt:variant>
      <vt:variant>
        <vt:lpwstr/>
      </vt:variant>
      <vt:variant>
        <vt:lpwstr>_Toc374529937</vt:lpwstr>
      </vt:variant>
      <vt:variant>
        <vt:i4>2031676</vt:i4>
      </vt:variant>
      <vt:variant>
        <vt:i4>80</vt:i4>
      </vt:variant>
      <vt:variant>
        <vt:i4>0</vt:i4>
      </vt:variant>
      <vt:variant>
        <vt:i4>5</vt:i4>
      </vt:variant>
      <vt:variant>
        <vt:lpwstr/>
      </vt:variant>
      <vt:variant>
        <vt:lpwstr>_Toc374529936</vt:lpwstr>
      </vt:variant>
      <vt:variant>
        <vt:i4>2031676</vt:i4>
      </vt:variant>
      <vt:variant>
        <vt:i4>74</vt:i4>
      </vt:variant>
      <vt:variant>
        <vt:i4>0</vt:i4>
      </vt:variant>
      <vt:variant>
        <vt:i4>5</vt:i4>
      </vt:variant>
      <vt:variant>
        <vt:lpwstr/>
      </vt:variant>
      <vt:variant>
        <vt:lpwstr>_Toc374529935</vt:lpwstr>
      </vt:variant>
      <vt:variant>
        <vt:i4>2031676</vt:i4>
      </vt:variant>
      <vt:variant>
        <vt:i4>68</vt:i4>
      </vt:variant>
      <vt:variant>
        <vt:i4>0</vt:i4>
      </vt:variant>
      <vt:variant>
        <vt:i4>5</vt:i4>
      </vt:variant>
      <vt:variant>
        <vt:lpwstr/>
      </vt:variant>
      <vt:variant>
        <vt:lpwstr>_Toc374529934</vt:lpwstr>
      </vt:variant>
      <vt:variant>
        <vt:i4>2031676</vt:i4>
      </vt:variant>
      <vt:variant>
        <vt:i4>62</vt:i4>
      </vt:variant>
      <vt:variant>
        <vt:i4>0</vt:i4>
      </vt:variant>
      <vt:variant>
        <vt:i4>5</vt:i4>
      </vt:variant>
      <vt:variant>
        <vt:lpwstr/>
      </vt:variant>
      <vt:variant>
        <vt:lpwstr>_Toc374529933</vt:lpwstr>
      </vt:variant>
      <vt:variant>
        <vt:i4>2031676</vt:i4>
      </vt:variant>
      <vt:variant>
        <vt:i4>56</vt:i4>
      </vt:variant>
      <vt:variant>
        <vt:i4>0</vt:i4>
      </vt:variant>
      <vt:variant>
        <vt:i4>5</vt:i4>
      </vt:variant>
      <vt:variant>
        <vt:lpwstr/>
      </vt:variant>
      <vt:variant>
        <vt:lpwstr>_Toc374529932</vt:lpwstr>
      </vt:variant>
      <vt:variant>
        <vt:i4>2031676</vt:i4>
      </vt:variant>
      <vt:variant>
        <vt:i4>50</vt:i4>
      </vt:variant>
      <vt:variant>
        <vt:i4>0</vt:i4>
      </vt:variant>
      <vt:variant>
        <vt:i4>5</vt:i4>
      </vt:variant>
      <vt:variant>
        <vt:lpwstr/>
      </vt:variant>
      <vt:variant>
        <vt:lpwstr>_Toc374529931</vt:lpwstr>
      </vt:variant>
      <vt:variant>
        <vt:i4>2031676</vt:i4>
      </vt:variant>
      <vt:variant>
        <vt:i4>44</vt:i4>
      </vt:variant>
      <vt:variant>
        <vt:i4>0</vt:i4>
      </vt:variant>
      <vt:variant>
        <vt:i4>5</vt:i4>
      </vt:variant>
      <vt:variant>
        <vt:lpwstr/>
      </vt:variant>
      <vt:variant>
        <vt:lpwstr>_Toc374529930</vt:lpwstr>
      </vt:variant>
      <vt:variant>
        <vt:i4>1966140</vt:i4>
      </vt:variant>
      <vt:variant>
        <vt:i4>38</vt:i4>
      </vt:variant>
      <vt:variant>
        <vt:i4>0</vt:i4>
      </vt:variant>
      <vt:variant>
        <vt:i4>5</vt:i4>
      </vt:variant>
      <vt:variant>
        <vt:lpwstr/>
      </vt:variant>
      <vt:variant>
        <vt:lpwstr>_Toc374529929</vt:lpwstr>
      </vt:variant>
      <vt:variant>
        <vt:i4>1966140</vt:i4>
      </vt:variant>
      <vt:variant>
        <vt:i4>32</vt:i4>
      </vt:variant>
      <vt:variant>
        <vt:i4>0</vt:i4>
      </vt:variant>
      <vt:variant>
        <vt:i4>5</vt:i4>
      </vt:variant>
      <vt:variant>
        <vt:lpwstr/>
      </vt:variant>
      <vt:variant>
        <vt:lpwstr>_Toc374529928</vt:lpwstr>
      </vt:variant>
      <vt:variant>
        <vt:i4>1966140</vt:i4>
      </vt:variant>
      <vt:variant>
        <vt:i4>26</vt:i4>
      </vt:variant>
      <vt:variant>
        <vt:i4>0</vt:i4>
      </vt:variant>
      <vt:variant>
        <vt:i4>5</vt:i4>
      </vt:variant>
      <vt:variant>
        <vt:lpwstr/>
      </vt:variant>
      <vt:variant>
        <vt:lpwstr>_Toc374529927</vt:lpwstr>
      </vt:variant>
      <vt:variant>
        <vt:i4>1966140</vt:i4>
      </vt:variant>
      <vt:variant>
        <vt:i4>20</vt:i4>
      </vt:variant>
      <vt:variant>
        <vt:i4>0</vt:i4>
      </vt:variant>
      <vt:variant>
        <vt:i4>5</vt:i4>
      </vt:variant>
      <vt:variant>
        <vt:lpwstr/>
      </vt:variant>
      <vt:variant>
        <vt:lpwstr>_Toc374529926</vt:lpwstr>
      </vt:variant>
      <vt:variant>
        <vt:i4>1966140</vt:i4>
      </vt:variant>
      <vt:variant>
        <vt:i4>14</vt:i4>
      </vt:variant>
      <vt:variant>
        <vt:i4>0</vt:i4>
      </vt:variant>
      <vt:variant>
        <vt:i4>5</vt:i4>
      </vt:variant>
      <vt:variant>
        <vt:lpwstr/>
      </vt:variant>
      <vt:variant>
        <vt:lpwstr>_Toc374529925</vt:lpwstr>
      </vt:variant>
      <vt:variant>
        <vt:i4>1966140</vt:i4>
      </vt:variant>
      <vt:variant>
        <vt:i4>8</vt:i4>
      </vt:variant>
      <vt:variant>
        <vt:i4>0</vt:i4>
      </vt:variant>
      <vt:variant>
        <vt:i4>5</vt:i4>
      </vt:variant>
      <vt:variant>
        <vt:lpwstr/>
      </vt:variant>
      <vt:variant>
        <vt:lpwstr>_Toc374529924</vt:lpwstr>
      </vt:variant>
      <vt:variant>
        <vt:i4>1966140</vt:i4>
      </vt:variant>
      <vt:variant>
        <vt:i4>2</vt:i4>
      </vt:variant>
      <vt:variant>
        <vt:i4>0</vt:i4>
      </vt:variant>
      <vt:variant>
        <vt:i4>5</vt:i4>
      </vt:variant>
      <vt:variant>
        <vt:lpwstr/>
      </vt:variant>
      <vt:variant>
        <vt:lpwstr>_Toc374529923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Template_SRS</dc:title>
  <dc:subject>1/1</dc:subject>
  <dc:creator>Author</dc:creator>
  <cp:keywords/>
  <dc:description>CMM-4 Project</dc:description>
  <cp:lastModifiedBy>DELL</cp:lastModifiedBy>
  <cp:revision>134</cp:revision>
  <cp:lastPrinted>1899-12-31T17:00:00Z</cp:lastPrinted>
  <dcterms:created xsi:type="dcterms:W3CDTF">2016-07-13T07:25:00Z</dcterms:created>
  <dcterms:modified xsi:type="dcterms:W3CDTF">2024-10-26T09:30:00Z</dcterms:modified>
  <cp:category>Template</cp:category>
</cp:coreProperties>
</file>